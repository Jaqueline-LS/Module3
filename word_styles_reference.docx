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284E13" w14:textId="77777777" w:rsidR="00873283" w:rsidRPr="009E6C6E" w:rsidRDefault="00873283" w:rsidP="000726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9E6C6E">
        <w:rPr>
          <w:rFonts w:ascii="Arial" w:hAnsi="Arial" w:cs="Arial"/>
          <w:sz w:val="28"/>
          <w:szCs w:val="28"/>
        </w:rPr>
        <w:t xml:space="preserve"> </w:t>
      </w:r>
    </w:p>
    <w:p w14:paraId="3947F5EF" w14:textId="77777777" w:rsidR="00873283" w:rsidRPr="000726E7" w:rsidRDefault="00873283" w:rsidP="000726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14:paraId="18B2B329" w14:textId="77777777" w:rsidR="00873283" w:rsidRPr="000726E7" w:rsidRDefault="00873283" w:rsidP="000726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14:paraId="1A8FDD80" w14:textId="1A40597B" w:rsidR="00873283" w:rsidRPr="000726E7" w:rsidRDefault="00503852" w:rsidP="003970F8">
      <w:pPr>
        <w:framePr w:w="9078" w:h="3260" w:hRule="exact" w:hSpace="181" w:wrap="notBeside" w:vAnchor="text" w:hAnchor="page" w:x="1701" w:y="155"/>
        <w:shd w:val="solid" w:color="FFFFFF" w:fill="FFFFFF"/>
        <w:spacing w:after="0" w:line="360" w:lineRule="auto"/>
        <w:ind w:right="18"/>
        <w:jc w:val="center"/>
        <w:rPr>
          <w:rFonts w:ascii="Arial" w:hAnsi="Arial" w:cs="Arial"/>
          <w:b/>
          <w:sz w:val="28"/>
          <w:szCs w:val="28"/>
        </w:rPr>
      </w:pPr>
      <w:r w:rsidRPr="00503852">
        <w:rPr>
          <w:rFonts w:ascii="Arial" w:hAnsi="Arial" w:cs="Arial"/>
          <w:b/>
          <w:caps/>
          <w:sz w:val="28"/>
          <w:szCs w:val="28"/>
        </w:rPr>
        <w:t>NOME DO AUTOR [EM MAIÚSCULO]</w:t>
      </w:r>
      <w:commentRangeStart w:id="0"/>
      <w:commentRangeEnd w:id="0"/>
      <w:r w:rsidR="00873283">
        <w:rPr>
          <w:rStyle w:val="Refdecomentrio"/>
        </w:rPr>
        <w:commentReference w:id="0"/>
      </w:r>
      <w:commentRangeStart w:id="1"/>
      <w:commentRangeEnd w:id="1"/>
      <w:r w:rsidR="00873283">
        <w:rPr>
          <w:rStyle w:val="Refdecomentrio"/>
        </w:rPr>
        <w:commentReference w:id="1"/>
      </w:r>
    </w:p>
    <w:p w14:paraId="1C31346B" w14:textId="77777777" w:rsidR="00873283" w:rsidRPr="000726E7" w:rsidRDefault="00873283" w:rsidP="000726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26B4BA33" w14:textId="56A4CD41" w:rsidR="00873283" w:rsidRPr="000726E7" w:rsidRDefault="00503852" w:rsidP="003970F8">
      <w:pPr>
        <w:framePr w:w="9078" w:h="2865" w:hRule="exact" w:hSpace="180" w:wrap="around" w:vAnchor="text" w:hAnchor="page" w:x="1701" w:y="136"/>
        <w:shd w:val="solid" w:color="FFFFFF" w:fill="FFFFFF"/>
        <w:spacing w:after="0" w:line="360" w:lineRule="auto"/>
        <w:ind w:right="18"/>
        <w:jc w:val="center"/>
        <w:rPr>
          <w:rFonts w:ascii="Arial" w:hAnsi="Arial" w:cs="Arial"/>
          <w:b/>
          <w:sz w:val="28"/>
          <w:szCs w:val="28"/>
        </w:rPr>
      </w:pPr>
      <w:bookmarkStart w:id="2" w:name="Texto2"/>
      <w:r w:rsidRPr="00503852">
        <w:rPr>
          <w:rFonts w:ascii="Arial" w:hAnsi="Arial" w:cs="Arial"/>
          <w:b/>
          <w:caps/>
          <w:sz w:val="28"/>
          <w:szCs w:val="28"/>
        </w:rPr>
        <w:t>TÍTULO DO TRABALHO [EM MAIÚSCULO]:</w:t>
      </w:r>
      <w:bookmarkEnd w:id="2"/>
      <w:r w:rsidRPr="00503852">
        <w:rPr>
          <w:rFonts w:ascii="Arial" w:hAnsi="Arial" w:cs="Arial"/>
          <w:b/>
          <w:caps/>
          <w:sz w:val="28"/>
          <w:szCs w:val="28"/>
        </w:rPr>
        <w:t xml:space="preserve"> </w:t>
      </w:r>
      <w:r w:rsidRPr="00503852">
        <w:rPr>
          <w:rFonts w:ascii="Arial" w:hAnsi="Arial" w:cs="Arial"/>
          <w:b/>
          <w:sz w:val="28"/>
          <w:szCs w:val="28"/>
        </w:rPr>
        <w:t>subtítulo [em minúsculo]</w:t>
      </w:r>
      <w:r>
        <w:rPr>
          <w:rStyle w:val="Refdecomentrio"/>
        </w:rPr>
        <w:t xml:space="preserve"> </w:t>
      </w:r>
      <w:commentRangeStart w:id="3"/>
      <w:commentRangeEnd w:id="3"/>
      <w:r w:rsidR="00873283">
        <w:rPr>
          <w:rStyle w:val="Refdecomentrio"/>
        </w:rPr>
        <w:commentReference w:id="3"/>
      </w:r>
    </w:p>
    <w:p w14:paraId="7E57FB62" w14:textId="77777777" w:rsidR="00873283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1053DC09" w14:textId="77777777" w:rsidR="00873283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7C2CFB70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64B70467" w14:textId="77777777" w:rsidR="00873283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5C30C20D" w14:textId="77777777" w:rsidR="00873283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5591565F" w14:textId="77777777" w:rsidR="00873283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43AB58B2" w14:textId="77777777" w:rsidR="00873283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1F768ADE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21BA3733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7FE45D1D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76D52D93" w14:textId="77777777" w:rsidR="00873283" w:rsidRPr="000726E7" w:rsidRDefault="00873283" w:rsidP="005B3CB3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6B424CF9" w14:textId="77777777" w:rsidR="00873283" w:rsidRDefault="00873283" w:rsidP="005B3CB3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698FCDF0" w14:textId="77777777" w:rsidR="00873283" w:rsidRDefault="00873283" w:rsidP="005B3CB3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4CDC562A" w14:textId="77777777" w:rsidR="00873283" w:rsidRPr="000726E7" w:rsidRDefault="00873283" w:rsidP="005B3CB3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0726E7">
        <w:rPr>
          <w:rFonts w:ascii="Arial" w:hAnsi="Arial" w:cs="Arial"/>
          <w:sz w:val="28"/>
          <w:szCs w:val="28"/>
        </w:rPr>
        <w:t>Itapeva - SP</w:t>
      </w:r>
    </w:p>
    <w:p w14:paraId="3BE26B44" w14:textId="1FA977DE" w:rsidR="00873283" w:rsidRPr="000726E7" w:rsidRDefault="005F5F16" w:rsidP="00D44676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  <w:bookmarkStart w:id="4" w:name="Texto3"/>
      <w:r>
        <w:rPr>
          <w:rFonts w:ascii="Arial" w:hAnsi="Arial" w:cs="Arial"/>
          <w:sz w:val="28"/>
          <w:szCs w:val="28"/>
        </w:rPr>
        <w:t>Ano</w:t>
      </w:r>
      <w:bookmarkEnd w:id="4"/>
    </w:p>
    <w:p w14:paraId="7839D9A7" w14:textId="77777777" w:rsidR="00873283" w:rsidRPr="000726E7" w:rsidRDefault="00873283" w:rsidP="001D458F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  <w:sectPr w:rsidR="00873283" w:rsidRPr="000726E7" w:rsidSect="009239E7">
          <w:headerReference w:type="default" r:id="rId11"/>
          <w:footerReference w:type="default" r:id="rId12"/>
          <w:type w:val="continuous"/>
          <w:pgSz w:w="11920" w:h="16840"/>
          <w:pgMar w:top="2376" w:right="1134" w:bottom="1134" w:left="1701" w:header="720" w:footer="720" w:gutter="0"/>
          <w:pgNumType w:start="3"/>
          <w:cols w:space="720"/>
          <w:noEndnote/>
        </w:sectPr>
      </w:pPr>
    </w:p>
    <w:p w14:paraId="5E5FE695" w14:textId="77777777" w:rsidR="00873283" w:rsidRPr="000726E7" w:rsidRDefault="00873283" w:rsidP="000726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 </w:t>
      </w:r>
    </w:p>
    <w:p w14:paraId="5B922172" w14:textId="77777777" w:rsidR="00C60E55" w:rsidRDefault="00C60E55" w:rsidP="000726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5182DD81" w14:textId="77777777" w:rsidR="00C60E55" w:rsidRDefault="00C60E55" w:rsidP="000726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201DD958" w14:textId="101A06C8" w:rsidR="00873283" w:rsidRDefault="00873283" w:rsidP="000726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14:paraId="3427B812" w14:textId="77777777" w:rsidR="00873283" w:rsidRPr="000726E7" w:rsidRDefault="00873283" w:rsidP="000726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14:paraId="3E4383C5" w14:textId="77777777" w:rsidR="00503852" w:rsidRPr="000726E7" w:rsidRDefault="00503852" w:rsidP="00503852">
      <w:pPr>
        <w:framePr w:w="9078" w:h="3200" w:hRule="exact" w:hSpace="180" w:wrap="around" w:vAnchor="text" w:hAnchor="page" w:x="1701" w:y="157"/>
        <w:shd w:val="solid" w:color="FFFFFF" w:fill="FFFFFF"/>
        <w:spacing w:after="0" w:line="360" w:lineRule="auto"/>
        <w:ind w:right="18"/>
        <w:jc w:val="center"/>
        <w:rPr>
          <w:rFonts w:ascii="Arial" w:hAnsi="Arial" w:cs="Arial"/>
          <w:b/>
          <w:sz w:val="28"/>
          <w:szCs w:val="28"/>
        </w:rPr>
      </w:pPr>
      <w:r w:rsidRPr="00503852">
        <w:rPr>
          <w:rFonts w:ascii="Arial" w:hAnsi="Arial" w:cs="Arial"/>
          <w:b/>
          <w:caps/>
          <w:sz w:val="28"/>
          <w:szCs w:val="28"/>
        </w:rPr>
        <w:t>NOME DO AUTOR [EM MAIÚSCULO]</w:t>
      </w:r>
      <w:commentRangeStart w:id="5"/>
      <w:commentRangeEnd w:id="5"/>
      <w:r>
        <w:rPr>
          <w:rStyle w:val="Refdecomentrio"/>
        </w:rPr>
        <w:commentReference w:id="5"/>
      </w:r>
      <w:commentRangeStart w:id="6"/>
      <w:commentRangeEnd w:id="6"/>
      <w:r>
        <w:rPr>
          <w:rStyle w:val="Refdecomentrio"/>
        </w:rPr>
        <w:commentReference w:id="6"/>
      </w:r>
    </w:p>
    <w:p w14:paraId="72CD5FBB" w14:textId="385F621B" w:rsidR="00873283" w:rsidRPr="000726E7" w:rsidRDefault="00873283" w:rsidP="00503852">
      <w:pPr>
        <w:framePr w:w="9078" w:h="3200" w:hRule="exact" w:hSpace="180" w:wrap="around" w:vAnchor="text" w:hAnchor="page" w:x="1701" w:y="157"/>
        <w:shd w:val="solid" w:color="FFFFFF" w:fill="FFFFFF"/>
        <w:spacing w:after="0" w:line="360" w:lineRule="auto"/>
        <w:ind w:right="18"/>
        <w:rPr>
          <w:rFonts w:ascii="Arial" w:hAnsi="Arial" w:cs="Arial"/>
          <w:b/>
          <w:sz w:val="28"/>
          <w:szCs w:val="28"/>
        </w:rPr>
      </w:pPr>
      <w:commentRangeStart w:id="7"/>
      <w:commentRangeEnd w:id="7"/>
      <w:r>
        <w:rPr>
          <w:rStyle w:val="Refdecomentrio"/>
        </w:rPr>
        <w:commentReference w:id="7"/>
      </w:r>
    </w:p>
    <w:p w14:paraId="4BDE76EE" w14:textId="77777777" w:rsidR="00873283" w:rsidRPr="000726E7" w:rsidRDefault="00873283" w:rsidP="000726E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0DA0E50F" w14:textId="77777777" w:rsidR="00503852" w:rsidRPr="000726E7" w:rsidRDefault="00503852" w:rsidP="00503852">
      <w:pPr>
        <w:framePr w:w="9078" w:h="2847" w:hRule="exact" w:hSpace="180" w:wrap="around" w:vAnchor="text" w:hAnchor="page" w:x="1701" w:y="170"/>
        <w:shd w:val="solid" w:color="FFFFFF" w:fill="FFFFFF"/>
        <w:spacing w:after="0" w:line="360" w:lineRule="auto"/>
        <w:ind w:right="18"/>
        <w:jc w:val="center"/>
        <w:rPr>
          <w:rFonts w:ascii="Arial" w:hAnsi="Arial" w:cs="Arial"/>
          <w:b/>
          <w:sz w:val="28"/>
          <w:szCs w:val="28"/>
        </w:rPr>
      </w:pPr>
      <w:r w:rsidRPr="00503852">
        <w:rPr>
          <w:rFonts w:ascii="Arial" w:hAnsi="Arial" w:cs="Arial"/>
          <w:b/>
          <w:caps/>
          <w:sz w:val="28"/>
          <w:szCs w:val="28"/>
        </w:rPr>
        <w:t xml:space="preserve">TÍTULO DO TRABALHO [EM MAIÚSCULO]: </w:t>
      </w:r>
      <w:r w:rsidRPr="00503852">
        <w:rPr>
          <w:rFonts w:ascii="Arial" w:hAnsi="Arial" w:cs="Arial"/>
          <w:b/>
          <w:sz w:val="28"/>
          <w:szCs w:val="28"/>
        </w:rPr>
        <w:t>subtítulo [em minúsculo]</w:t>
      </w:r>
      <w:r>
        <w:rPr>
          <w:rStyle w:val="Refdecomentrio"/>
        </w:rPr>
        <w:t xml:space="preserve"> </w:t>
      </w:r>
      <w:commentRangeStart w:id="8"/>
      <w:commentRangeEnd w:id="8"/>
      <w:r>
        <w:rPr>
          <w:rStyle w:val="Refdecomentrio"/>
        </w:rPr>
        <w:commentReference w:id="8"/>
      </w:r>
    </w:p>
    <w:p w14:paraId="308554D0" w14:textId="1314522B" w:rsidR="00873283" w:rsidRPr="000726E7" w:rsidRDefault="00873283" w:rsidP="003970F8">
      <w:pPr>
        <w:framePr w:w="9078" w:h="2847" w:hRule="exact" w:hSpace="180" w:wrap="around" w:vAnchor="text" w:hAnchor="page" w:x="1701" w:y="170"/>
        <w:shd w:val="solid" w:color="FFFFFF" w:fill="FFFFFF"/>
        <w:spacing w:after="0" w:line="360" w:lineRule="auto"/>
        <w:ind w:right="18"/>
        <w:jc w:val="center"/>
        <w:rPr>
          <w:rFonts w:ascii="Arial" w:hAnsi="Arial" w:cs="Arial"/>
          <w:b/>
          <w:sz w:val="28"/>
          <w:szCs w:val="28"/>
        </w:rPr>
      </w:pPr>
    </w:p>
    <w:p w14:paraId="06138CED" w14:textId="77777777" w:rsidR="00873283" w:rsidRPr="000726E7" w:rsidRDefault="00873283" w:rsidP="00481B9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37122003" w14:textId="38C4EEE3" w:rsidR="00873283" w:rsidRPr="00503852" w:rsidRDefault="00503852" w:rsidP="003970F8">
      <w:pPr>
        <w:framePr w:w="5838" w:h="2353" w:hRule="exact" w:hSpace="180" w:wrap="around" w:vAnchor="text" w:hAnchor="page" w:x="4942" w:y="28"/>
        <w:widowControl w:val="0"/>
        <w:shd w:val="solid" w:color="FFFFFF" w:fill="FFFFFF"/>
        <w:autoSpaceDE w:val="0"/>
        <w:autoSpaceDN w:val="0"/>
        <w:adjustRightInd w:val="0"/>
        <w:spacing w:after="0" w:line="240" w:lineRule="auto"/>
        <w:ind w:right="38"/>
        <w:jc w:val="both"/>
        <w:rPr>
          <w:rFonts w:ascii="Arial" w:hAnsi="Arial" w:cs="Arial"/>
          <w:sz w:val="32"/>
          <w:szCs w:val="28"/>
        </w:rPr>
      </w:pPr>
      <w:r w:rsidRPr="00503852">
        <w:rPr>
          <w:rFonts w:ascii="Arial" w:hAnsi="Arial" w:cs="Arial"/>
          <w:sz w:val="28"/>
          <w:szCs w:val="24"/>
        </w:rPr>
        <w:t>Trabalho de Conclusão de Curso apresentado como requisito parcial para a obtenção do título de Bacharel em [nome do curso] pela Universidade Estadual Paulista "Júlio de Mesquita Filho", Câmpus Experimental de Itapeva.</w:t>
      </w:r>
    </w:p>
    <w:p w14:paraId="4D62EA9B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66CF1C24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32777722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2C2215F7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32B16A91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5B51FB3D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732046B2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38451E50" w14:textId="77777777" w:rsidR="00873283" w:rsidRPr="000726E7" w:rsidRDefault="00873283" w:rsidP="003275C7">
      <w:pPr>
        <w:framePr w:w="5160" w:h="1010" w:hRule="exact" w:hSpace="180" w:wrap="around" w:vAnchor="text" w:hAnchor="page" w:x="4942" w:y="269"/>
        <w:widowControl w:val="0"/>
        <w:shd w:val="solid" w:color="FFFFFF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  <w:r w:rsidRPr="000726E7">
        <w:rPr>
          <w:rFonts w:ascii="Arial" w:hAnsi="Arial" w:cs="Arial"/>
          <w:sz w:val="28"/>
          <w:szCs w:val="28"/>
        </w:rPr>
        <w:t>Orientador:</w:t>
      </w:r>
      <w:r w:rsidRPr="000726E7">
        <w:rPr>
          <w:rFonts w:ascii="Arial" w:hAnsi="Arial" w:cs="Arial"/>
          <w:spacing w:val="-14"/>
          <w:sz w:val="28"/>
          <w:szCs w:val="28"/>
        </w:rPr>
        <w:t xml:space="preserve"> </w:t>
      </w:r>
      <w:bookmarkStart w:id="9" w:name="Texto7"/>
      <w:r w:rsidRPr="000726E7">
        <w:rPr>
          <w:rFonts w:ascii="Arial" w:hAnsi="Arial" w:cs="Arial"/>
          <w:spacing w:val="-14"/>
          <w:sz w:val="28"/>
          <w:szCs w:val="28"/>
        </w:rPr>
        <w:fldChar w:fldCharType="begin">
          <w:ffData>
            <w:name w:val="Texto7"/>
            <w:enabled/>
            <w:calcOnExit w:val="0"/>
            <w:textInput>
              <w:default w:val="Prof. Dr. Xxxxxxxxxx"/>
            </w:textInput>
          </w:ffData>
        </w:fldChar>
      </w:r>
      <w:r w:rsidRPr="000726E7">
        <w:rPr>
          <w:rFonts w:ascii="Arial" w:hAnsi="Arial" w:cs="Arial"/>
          <w:spacing w:val="-14"/>
          <w:sz w:val="28"/>
          <w:szCs w:val="28"/>
        </w:rPr>
        <w:instrText xml:space="preserve"> FORMTEXT </w:instrText>
      </w:r>
      <w:r w:rsidRPr="000726E7">
        <w:rPr>
          <w:rFonts w:ascii="Arial" w:hAnsi="Arial" w:cs="Arial"/>
          <w:spacing w:val="-14"/>
          <w:sz w:val="28"/>
          <w:szCs w:val="28"/>
        </w:rPr>
      </w:r>
      <w:r w:rsidRPr="000726E7">
        <w:rPr>
          <w:rFonts w:ascii="Arial" w:hAnsi="Arial" w:cs="Arial"/>
          <w:spacing w:val="-14"/>
          <w:sz w:val="28"/>
          <w:szCs w:val="28"/>
        </w:rPr>
        <w:fldChar w:fldCharType="separate"/>
      </w:r>
      <w:r w:rsidRPr="000726E7">
        <w:rPr>
          <w:rFonts w:ascii="Arial" w:hAnsi="Arial" w:cs="Arial"/>
          <w:noProof/>
          <w:spacing w:val="-14"/>
          <w:sz w:val="28"/>
          <w:szCs w:val="28"/>
        </w:rPr>
        <w:t>Prof. Dr. Xxxxxxxxxx</w:t>
      </w:r>
      <w:r w:rsidRPr="000726E7">
        <w:rPr>
          <w:rFonts w:ascii="Arial" w:hAnsi="Arial" w:cs="Arial"/>
          <w:spacing w:val="-14"/>
          <w:sz w:val="28"/>
          <w:szCs w:val="28"/>
        </w:rPr>
        <w:fldChar w:fldCharType="end"/>
      </w:r>
      <w:bookmarkEnd w:id="9"/>
    </w:p>
    <w:p w14:paraId="4EA8C272" w14:textId="77777777" w:rsidR="00873283" w:rsidRDefault="00873283" w:rsidP="003970F8">
      <w:pPr>
        <w:framePr w:w="5697" w:h="1010" w:hRule="exact" w:hSpace="180" w:wrap="around" w:vAnchor="text" w:hAnchor="page" w:x="4942" w:y="269"/>
        <w:widowControl w:val="0"/>
        <w:shd w:val="solid" w:color="FFFFFF" w:fill="FFFFFF"/>
        <w:autoSpaceDE w:val="0"/>
        <w:autoSpaceDN w:val="0"/>
        <w:adjustRightInd w:val="0"/>
        <w:spacing w:after="0" w:line="240" w:lineRule="auto"/>
        <w:ind w:right="30"/>
        <w:rPr>
          <w:rFonts w:ascii="Arial" w:hAnsi="Arial" w:cs="Arial"/>
          <w:spacing w:val="-18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</w:t>
      </w:r>
      <w:r w:rsidRPr="000726E7">
        <w:rPr>
          <w:rFonts w:ascii="Arial" w:hAnsi="Arial" w:cs="Arial"/>
          <w:sz w:val="28"/>
          <w:szCs w:val="28"/>
        </w:rPr>
        <w:t>rientador:</w:t>
      </w:r>
      <w:r w:rsidRPr="000726E7">
        <w:rPr>
          <w:rFonts w:ascii="Arial" w:hAnsi="Arial" w:cs="Arial"/>
          <w:spacing w:val="-18"/>
          <w:sz w:val="28"/>
          <w:szCs w:val="28"/>
        </w:rPr>
        <w:t xml:space="preserve"> </w:t>
      </w:r>
      <w:bookmarkStart w:id="10" w:name="Texto8"/>
      <w:r w:rsidRPr="000726E7">
        <w:rPr>
          <w:rFonts w:ascii="Arial" w:hAnsi="Arial" w:cs="Arial"/>
          <w:spacing w:val="-18"/>
          <w:sz w:val="28"/>
          <w:szCs w:val="28"/>
        </w:rPr>
        <w:fldChar w:fldCharType="begin">
          <w:ffData>
            <w:name w:val="Texto8"/>
            <w:enabled/>
            <w:calcOnExit w:val="0"/>
            <w:textInput>
              <w:default w:val="Prof. Dr. Xxxxxxxxxx"/>
            </w:textInput>
          </w:ffData>
        </w:fldChar>
      </w:r>
      <w:r w:rsidRPr="000726E7">
        <w:rPr>
          <w:rFonts w:ascii="Arial" w:hAnsi="Arial" w:cs="Arial"/>
          <w:spacing w:val="-18"/>
          <w:sz w:val="28"/>
          <w:szCs w:val="28"/>
        </w:rPr>
        <w:instrText xml:space="preserve"> FORMTEXT </w:instrText>
      </w:r>
      <w:r w:rsidRPr="000726E7">
        <w:rPr>
          <w:rFonts w:ascii="Arial" w:hAnsi="Arial" w:cs="Arial"/>
          <w:spacing w:val="-18"/>
          <w:sz w:val="28"/>
          <w:szCs w:val="28"/>
        </w:rPr>
      </w:r>
      <w:r w:rsidRPr="000726E7">
        <w:rPr>
          <w:rFonts w:ascii="Arial" w:hAnsi="Arial" w:cs="Arial"/>
          <w:spacing w:val="-18"/>
          <w:sz w:val="28"/>
          <w:szCs w:val="28"/>
        </w:rPr>
        <w:fldChar w:fldCharType="separate"/>
      </w:r>
      <w:r w:rsidRPr="000726E7">
        <w:rPr>
          <w:rFonts w:ascii="Arial" w:hAnsi="Arial" w:cs="Arial"/>
          <w:noProof/>
          <w:spacing w:val="-18"/>
          <w:sz w:val="28"/>
          <w:szCs w:val="28"/>
        </w:rPr>
        <w:t>Prof. Dr. Xxxxxxxxxx</w:t>
      </w:r>
      <w:r w:rsidRPr="000726E7">
        <w:rPr>
          <w:rFonts w:ascii="Arial" w:hAnsi="Arial" w:cs="Arial"/>
          <w:spacing w:val="-18"/>
          <w:sz w:val="28"/>
          <w:szCs w:val="28"/>
        </w:rPr>
        <w:fldChar w:fldCharType="end"/>
      </w:r>
      <w:bookmarkEnd w:id="10"/>
    </w:p>
    <w:p w14:paraId="3B387205" w14:textId="61C36135" w:rsidR="00873283" w:rsidRDefault="00873283" w:rsidP="009239E7">
      <w:pPr>
        <w:framePr w:w="5838" w:h="1205" w:hRule="exact" w:hSpace="180" w:wrap="around" w:vAnchor="text" w:hAnchor="page" w:x="4942" w:y="276"/>
        <w:widowControl w:val="0"/>
        <w:shd w:val="solid" w:color="FFFFFF" w:fill="FFFFFF"/>
        <w:autoSpaceDE w:val="0"/>
        <w:autoSpaceDN w:val="0"/>
        <w:adjustRightInd w:val="0"/>
        <w:spacing w:after="0" w:line="240" w:lineRule="auto"/>
        <w:ind w:right="30"/>
        <w:rPr>
          <w:rFonts w:ascii="Arial" w:hAnsi="Arial" w:cs="Arial"/>
          <w:spacing w:val="-18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</w:t>
      </w:r>
      <w:r w:rsidRPr="000726E7">
        <w:rPr>
          <w:rFonts w:ascii="Arial" w:hAnsi="Arial" w:cs="Arial"/>
          <w:sz w:val="28"/>
          <w:szCs w:val="28"/>
        </w:rPr>
        <w:t>rientador:</w:t>
      </w:r>
      <w:r w:rsidRPr="000726E7">
        <w:rPr>
          <w:rFonts w:ascii="Arial" w:hAnsi="Arial" w:cs="Arial"/>
          <w:spacing w:val="-18"/>
          <w:sz w:val="28"/>
          <w:szCs w:val="28"/>
        </w:rPr>
        <w:t xml:space="preserve"> </w:t>
      </w:r>
      <w:r w:rsidR="00503852" w:rsidRPr="00503852">
        <w:rPr>
          <w:rFonts w:ascii="Arial" w:hAnsi="Arial" w:cs="Arial"/>
          <w:spacing w:val="-18"/>
          <w:sz w:val="28"/>
          <w:szCs w:val="28"/>
        </w:rPr>
        <w:t>Prof. Dr.</w:t>
      </w:r>
    </w:p>
    <w:p w14:paraId="03C9DF79" w14:textId="622900F3" w:rsidR="009A1CBD" w:rsidRDefault="00503852" w:rsidP="00BC7568">
      <w:pPr>
        <w:framePr w:w="5838" w:h="1205" w:hRule="exact" w:hSpace="180" w:wrap="around" w:vAnchor="text" w:hAnchor="page" w:x="4942" w:y="276"/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</w:rPr>
        <w:t>C</w:t>
      </w:r>
      <w:r w:rsidRPr="00503852">
        <w:rPr>
          <w:rFonts w:ascii="Arial" w:hAnsi="Arial" w:cs="Arial"/>
          <w:sz w:val="28"/>
          <w:szCs w:val="28"/>
        </w:rPr>
        <w:t xml:space="preserve">oorientador: </w:t>
      </w:r>
      <w:commentRangeStart w:id="11"/>
      <w:r w:rsidR="006D6A8D">
        <w:rPr>
          <w:rFonts w:ascii="Arial" w:hAnsi="Arial" w:cs="Arial"/>
          <w:bCs/>
          <w:sz w:val="28"/>
          <w:szCs w:val="28"/>
          <w:shd w:val="clear" w:color="auto" w:fill="FFFFFF"/>
        </w:rPr>
        <w:t>Prof</w:t>
      </w:r>
      <w:r w:rsidR="00BC7568" w:rsidRPr="00503852">
        <w:rPr>
          <w:rFonts w:ascii="Arial" w:hAnsi="Arial" w:cs="Arial"/>
          <w:bCs/>
          <w:sz w:val="28"/>
          <w:szCs w:val="28"/>
          <w:shd w:val="clear" w:color="auto" w:fill="FFFFFF"/>
        </w:rPr>
        <w:t>.</w:t>
      </w:r>
      <w:r w:rsidR="006D6A8D">
        <w:rPr>
          <w:rFonts w:ascii="Arial" w:hAnsi="Arial" w:cs="Arial"/>
          <w:bCs/>
          <w:sz w:val="28"/>
          <w:szCs w:val="28"/>
          <w:shd w:val="clear" w:color="auto" w:fill="FFFFFF"/>
        </w:rPr>
        <w:t xml:space="preserve"> Dr.</w:t>
      </w:r>
      <w:commentRangeEnd w:id="11"/>
      <w:r w:rsidR="009A1CBD">
        <w:rPr>
          <w:rStyle w:val="Refdecomentrio"/>
          <w:rFonts w:cs="Calibri"/>
        </w:rPr>
        <w:commentReference w:id="11"/>
      </w:r>
    </w:p>
    <w:p w14:paraId="728ED43C" w14:textId="77777777" w:rsidR="009A1CBD" w:rsidRPr="00593C33" w:rsidRDefault="009A1CBD" w:rsidP="009A1CBD">
      <w:pPr>
        <w:framePr w:w="5838" w:h="1205" w:hRule="exact" w:hSpace="180" w:wrap="around" w:vAnchor="text" w:hAnchor="page" w:x="4942" w:y="276"/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6C70F33C" w14:textId="77777777" w:rsidR="009A1CBD" w:rsidRDefault="009A1CBD" w:rsidP="009A1CBD">
      <w:pPr>
        <w:framePr w:w="5838" w:h="1205" w:hRule="exact" w:hSpace="180" w:wrap="around" w:vAnchor="text" w:hAnchor="page" w:x="4942" w:y="276"/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KKKKK</w:t>
      </w:r>
    </w:p>
    <w:p w14:paraId="232B7D61" w14:textId="1A377FE3" w:rsidR="00503852" w:rsidRPr="00503852" w:rsidRDefault="00503852" w:rsidP="009239E7">
      <w:pPr>
        <w:framePr w:w="5838" w:h="1205" w:hRule="exact" w:hSpace="180" w:wrap="around" w:vAnchor="text" w:hAnchor="page" w:x="4942" w:y="276"/>
        <w:widowControl w:val="0"/>
        <w:shd w:val="solid" w:color="FFFFFF" w:fill="FFFFFF"/>
        <w:autoSpaceDE w:val="0"/>
        <w:autoSpaceDN w:val="0"/>
        <w:adjustRightInd w:val="0"/>
        <w:spacing w:after="0" w:line="240" w:lineRule="auto"/>
        <w:ind w:right="30"/>
        <w:rPr>
          <w:rFonts w:ascii="Arial" w:hAnsi="Arial" w:cs="Arial"/>
          <w:sz w:val="28"/>
          <w:szCs w:val="28"/>
        </w:rPr>
      </w:pPr>
    </w:p>
    <w:p w14:paraId="7F7B0527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2D81931E" w14:textId="77777777" w:rsidR="00873283" w:rsidRPr="000726E7" w:rsidRDefault="00873283" w:rsidP="005B3CB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5EF5B9BE" w14:textId="77777777" w:rsidR="00873283" w:rsidRDefault="00873283" w:rsidP="005B3CB3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13E391AE" w14:textId="77777777" w:rsidR="00873283" w:rsidRDefault="00873283" w:rsidP="005B3CB3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1C588A05" w14:textId="77777777" w:rsidR="00873283" w:rsidRDefault="00873283" w:rsidP="005B3CB3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0BB39213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0726E7">
        <w:rPr>
          <w:rFonts w:ascii="Arial" w:hAnsi="Arial" w:cs="Arial"/>
          <w:sz w:val="28"/>
          <w:szCs w:val="28"/>
        </w:rPr>
        <w:t xml:space="preserve">Itapeva </w:t>
      </w:r>
      <w:r>
        <w:rPr>
          <w:rFonts w:ascii="Arial" w:hAnsi="Arial" w:cs="Arial"/>
          <w:sz w:val="28"/>
          <w:szCs w:val="28"/>
        </w:rPr>
        <w:t>-</w:t>
      </w:r>
      <w:r w:rsidRPr="000726E7">
        <w:rPr>
          <w:rFonts w:ascii="Arial" w:hAnsi="Arial" w:cs="Arial"/>
          <w:sz w:val="28"/>
          <w:szCs w:val="28"/>
        </w:rPr>
        <w:t xml:space="preserve"> SP</w:t>
      </w:r>
      <w:bookmarkStart w:id="12" w:name="Texto9"/>
    </w:p>
    <w:bookmarkEnd w:id="12"/>
    <w:p w14:paraId="620815EB" w14:textId="30BAEEEC" w:rsidR="00873283" w:rsidRPr="002F7490" w:rsidRDefault="005F5F16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30"/>
          <w:szCs w:val="28"/>
        </w:rPr>
      </w:pPr>
      <w:r>
        <w:rPr>
          <w:rFonts w:ascii="Arial" w:hAnsi="Arial" w:cs="Arial"/>
          <w:sz w:val="28"/>
          <w:szCs w:val="28"/>
        </w:rPr>
        <w:t>Ano</w:t>
      </w:r>
      <w:r w:rsidR="002F7490">
        <w:rPr>
          <w:rFonts w:ascii="Arial" w:hAnsi="Arial" w:cs="Arial"/>
          <w:sz w:val="30"/>
          <w:szCs w:val="28"/>
        </w:rPr>
        <w:br w:type="page"/>
      </w:r>
    </w:p>
    <w:p w14:paraId="59F13A65" w14:textId="77777777" w:rsidR="002F7490" w:rsidRDefault="002F7490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432A12A7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60514559" w14:textId="77777777" w:rsidR="00873283" w:rsidRPr="00BF1034" w:rsidRDefault="00873283" w:rsidP="007E2A8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caps/>
          <w:sz w:val="24"/>
          <w:szCs w:val="24"/>
        </w:rPr>
      </w:pPr>
      <w:commentRangeStart w:id="13"/>
      <w:commentRangeEnd w:id="13"/>
      <w:r>
        <w:rPr>
          <w:rStyle w:val="Refdecomentrio"/>
        </w:rPr>
        <w:commentReference w:id="13"/>
      </w:r>
    </w:p>
    <w:p w14:paraId="28DE4811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727F7AC1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1F95425D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3C1FB431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27507D71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55E91005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6C8B164F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2EE3B967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714C830D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52F2E1D8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4ACF0F9B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04969BFB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20EAAA87" w14:textId="77777777" w:rsidR="00873283" w:rsidRDefault="00873283" w:rsidP="00D5144F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8"/>
          <w:szCs w:val="28"/>
        </w:rPr>
      </w:pPr>
    </w:p>
    <w:p w14:paraId="47E4A7B6" w14:textId="1C5E8F82" w:rsidR="00015DAF" w:rsidRPr="005B6A8F" w:rsidRDefault="00873283" w:rsidP="00C443E3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b/>
          <w:sz w:val="28"/>
          <w:szCs w:val="24"/>
        </w:rPr>
      </w:pPr>
      <w:commentRangeStart w:id="14"/>
      <w:commentRangeEnd w:id="14"/>
      <w:r>
        <w:rPr>
          <w:rStyle w:val="Refdecomentrio"/>
        </w:rPr>
        <w:commentReference w:id="14"/>
      </w:r>
      <w:r w:rsidR="00C443E3" w:rsidRPr="005B6A8F">
        <w:rPr>
          <w:rFonts w:asciiTheme="minorHAnsi" w:hAnsiTheme="minorHAnsi" w:cstheme="minorHAnsi"/>
          <w:b/>
          <w:sz w:val="28"/>
          <w:szCs w:val="24"/>
        </w:rPr>
        <w:t xml:space="preserve">- </w:t>
      </w:r>
      <w:r w:rsidR="00015DAF" w:rsidRPr="005B6A8F">
        <w:rPr>
          <w:rFonts w:asciiTheme="minorHAnsi" w:hAnsiTheme="minorHAnsi" w:cstheme="minorHAnsi"/>
          <w:b/>
          <w:sz w:val="28"/>
          <w:szCs w:val="24"/>
        </w:rPr>
        <w:t xml:space="preserve">Para </w:t>
      </w:r>
      <w:r w:rsidR="00E73660" w:rsidRPr="005B6A8F">
        <w:rPr>
          <w:rFonts w:asciiTheme="minorHAnsi" w:hAnsiTheme="minorHAnsi" w:cstheme="minorHAnsi"/>
          <w:b/>
          <w:sz w:val="28"/>
          <w:szCs w:val="24"/>
        </w:rPr>
        <w:t xml:space="preserve">geração </w:t>
      </w:r>
      <w:r w:rsidR="005A18A8" w:rsidRPr="005B6A8F">
        <w:rPr>
          <w:rFonts w:asciiTheme="minorHAnsi" w:hAnsiTheme="minorHAnsi" w:cstheme="minorHAnsi"/>
          <w:b/>
          <w:sz w:val="28"/>
          <w:szCs w:val="24"/>
        </w:rPr>
        <w:t xml:space="preserve">automática </w:t>
      </w:r>
      <w:r w:rsidR="00E73660" w:rsidRPr="005B6A8F">
        <w:rPr>
          <w:rFonts w:asciiTheme="minorHAnsi" w:hAnsiTheme="minorHAnsi" w:cstheme="minorHAnsi"/>
          <w:b/>
          <w:sz w:val="28"/>
          <w:szCs w:val="24"/>
        </w:rPr>
        <w:t>da ficha</w:t>
      </w:r>
      <w:r w:rsidR="00015DAF" w:rsidRPr="005B6A8F">
        <w:rPr>
          <w:rFonts w:asciiTheme="minorHAnsi" w:hAnsiTheme="minorHAnsi" w:cstheme="minorHAnsi"/>
          <w:b/>
          <w:sz w:val="28"/>
          <w:szCs w:val="24"/>
        </w:rPr>
        <w:t>, acesse:</w:t>
      </w:r>
    </w:p>
    <w:p w14:paraId="2A02CF4E" w14:textId="08826E30" w:rsidR="00873283" w:rsidRDefault="00AF3F0B" w:rsidP="00C443E3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both"/>
        <w:rPr>
          <w:rStyle w:val="Hyperlink"/>
          <w:rFonts w:asciiTheme="minorHAnsi" w:hAnsiTheme="minorHAnsi" w:cstheme="minorHAnsi"/>
          <w:b/>
          <w:sz w:val="28"/>
          <w:szCs w:val="24"/>
        </w:rPr>
      </w:pPr>
      <w:hyperlink r:id="rId13" w:anchor="!/biblioteca/ficha-catalografica/" w:history="1">
        <w:r w:rsidR="00015DAF" w:rsidRPr="005B6A8F">
          <w:rPr>
            <w:rStyle w:val="Hyperlink"/>
            <w:rFonts w:asciiTheme="minorHAnsi" w:hAnsiTheme="minorHAnsi" w:cstheme="minorHAnsi"/>
            <w:b/>
            <w:sz w:val="28"/>
            <w:szCs w:val="24"/>
          </w:rPr>
          <w:t>http://www.itapeva.unesp.br/#!/biblioteca/ficha-catalografica/</w:t>
        </w:r>
      </w:hyperlink>
    </w:p>
    <w:p w14:paraId="206D630C" w14:textId="77777777" w:rsidR="001C419A" w:rsidRDefault="001C419A" w:rsidP="001C419A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  <w:bCs/>
          <w:caps/>
          <w:sz w:val="24"/>
          <w:szCs w:val="24"/>
        </w:rPr>
      </w:pPr>
    </w:p>
    <w:p w14:paraId="6FA064D8" w14:textId="5003A3D4" w:rsidR="004F4D5F" w:rsidRPr="00520171" w:rsidRDefault="004F4D5F" w:rsidP="00520171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8"/>
          <w:szCs w:val="28"/>
        </w:rPr>
        <w:br w:type="page"/>
      </w:r>
      <w:r w:rsidRPr="00520171">
        <w:rPr>
          <w:rFonts w:ascii="Arial" w:hAnsi="Arial" w:cs="Arial"/>
          <w:b/>
          <w:sz w:val="24"/>
          <w:szCs w:val="24"/>
        </w:rPr>
        <w:lastRenderedPageBreak/>
        <w:t>FO</w:t>
      </w:r>
      <w:r w:rsidR="005A18A8" w:rsidRPr="00520171">
        <w:rPr>
          <w:rFonts w:ascii="Arial" w:hAnsi="Arial" w:cs="Arial"/>
          <w:b/>
          <w:bCs/>
          <w:caps/>
          <w:sz w:val="24"/>
          <w:szCs w:val="24"/>
        </w:rPr>
        <w:t>lha</w:t>
      </w:r>
      <w:r w:rsidR="00B4514C" w:rsidRPr="00520171">
        <w:rPr>
          <w:rFonts w:ascii="Arial" w:hAnsi="Arial" w:cs="Arial"/>
          <w:b/>
          <w:sz w:val="24"/>
          <w:szCs w:val="24"/>
        </w:rPr>
        <w:t xml:space="preserve"> </w:t>
      </w:r>
      <w:commentRangeStart w:id="15"/>
      <w:commentRangeEnd w:id="15"/>
      <w:r w:rsidR="00B4514C" w:rsidRPr="00520171">
        <w:rPr>
          <w:rStyle w:val="Refdecomentrio"/>
          <w:rFonts w:ascii="Arial" w:hAnsi="Arial" w:cs="Arial"/>
          <w:b/>
          <w:sz w:val="24"/>
          <w:szCs w:val="24"/>
        </w:rPr>
        <w:commentReference w:id="15"/>
      </w:r>
      <w:bookmarkStart w:id="16" w:name="_Hlk531248812"/>
      <w:r w:rsidR="00520171" w:rsidRPr="00520171">
        <w:rPr>
          <w:rFonts w:ascii="Arial" w:hAnsi="Arial" w:cs="Arial"/>
          <w:b/>
          <w:sz w:val="24"/>
          <w:szCs w:val="24"/>
        </w:rPr>
        <w:t>DE</w:t>
      </w:r>
      <w:bookmarkEnd w:id="16"/>
      <w:r w:rsidR="00520171" w:rsidRPr="00520171">
        <w:rPr>
          <w:rFonts w:ascii="Arial" w:hAnsi="Arial" w:cs="Arial"/>
          <w:b/>
          <w:sz w:val="24"/>
          <w:szCs w:val="24"/>
        </w:rPr>
        <w:t xml:space="preserve"> </w:t>
      </w:r>
      <w:r w:rsidR="00520171" w:rsidRPr="00520171">
        <w:rPr>
          <w:rFonts w:ascii="Arial" w:hAnsi="Arial" w:cs="Arial"/>
          <w:b/>
          <w:bCs/>
          <w:caps/>
          <w:sz w:val="24"/>
          <w:szCs w:val="24"/>
        </w:rPr>
        <w:t>APROVAÇ</w:t>
      </w:r>
      <w:r w:rsidR="005A18A8" w:rsidRPr="00520171">
        <w:rPr>
          <w:rFonts w:ascii="Arial" w:hAnsi="Arial" w:cs="Arial"/>
          <w:b/>
          <w:bCs/>
          <w:caps/>
          <w:sz w:val="24"/>
          <w:szCs w:val="24"/>
        </w:rPr>
        <w:t>ã</w:t>
      </w:r>
      <w:r w:rsidR="00521264" w:rsidRPr="00520171">
        <w:rPr>
          <w:rFonts w:ascii="Arial" w:hAnsi="Arial" w:cs="Arial"/>
          <w:b/>
          <w:bCs/>
          <w:caps/>
          <w:sz w:val="24"/>
          <w:szCs w:val="24"/>
        </w:rPr>
        <w:t>O</w:t>
      </w:r>
    </w:p>
    <w:p w14:paraId="4A02481C" w14:textId="77777777" w:rsidR="004F4D5F" w:rsidRDefault="004F4D5F" w:rsidP="004160A8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4"/>
          <w:szCs w:val="24"/>
        </w:rPr>
      </w:pPr>
      <w:r>
        <w:rPr>
          <w:rFonts w:ascii="Arial" w:hAnsi="Arial" w:cs="Arial"/>
          <w:b/>
          <w:bCs/>
          <w:caps/>
          <w:sz w:val="24"/>
          <w:szCs w:val="24"/>
        </w:rPr>
        <w:br w:type="page"/>
      </w:r>
    </w:p>
    <w:p w14:paraId="24D998A3" w14:textId="2E06B3D9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22E5B08" w14:textId="1C50E86F" w:rsidR="002633BF" w:rsidRDefault="002633BF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6F1AEF5" w14:textId="77777777" w:rsidR="00ED2BD1" w:rsidRDefault="00ED2BD1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AC15BD6" w14:textId="77777777" w:rsidR="00873283" w:rsidRPr="00593C33" w:rsidRDefault="00873283" w:rsidP="00ED2BD1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bookmarkStart w:id="17" w:name="Texto10"/>
      <w:commentRangeStart w:id="18"/>
      <w:r>
        <w:rPr>
          <w:rFonts w:ascii="Arial" w:hAnsi="Arial" w:cs="Arial"/>
          <w:sz w:val="24"/>
          <w:szCs w:val="24"/>
        </w:rPr>
        <w:t>Dedicatória</w:t>
      </w:r>
      <w:commentRangeEnd w:id="18"/>
      <w:r>
        <w:rPr>
          <w:rStyle w:val="Refdecomentrio"/>
          <w:rFonts w:cs="Calibri"/>
        </w:rPr>
        <w:commentReference w:id="18"/>
      </w:r>
      <w:r>
        <w:rPr>
          <w:rFonts w:ascii="Arial" w:hAnsi="Arial" w:cs="Arial"/>
          <w:sz w:val="24"/>
          <w:szCs w:val="24"/>
        </w:rPr>
        <w:t>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Dedicatória</w:t>
      </w:r>
      <w:bookmarkEnd w:id="17"/>
      <w:r>
        <w:rPr>
          <w:rFonts w:ascii="Arial" w:hAnsi="Arial" w:cs="Arial"/>
          <w:sz w:val="24"/>
          <w:szCs w:val="24"/>
        </w:rPr>
        <w:t>.</w:t>
      </w:r>
    </w:p>
    <w:p w14:paraId="76ED0A8A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7EBA3C40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49A667A6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  <w:sectPr w:rsidR="00873283" w:rsidSect="00DA50D0">
          <w:headerReference w:type="default" r:id="rId14"/>
          <w:pgSz w:w="11907" w:h="16840" w:code="9"/>
          <w:pgMar w:top="1701" w:right="1145" w:bottom="1134" w:left="1701" w:header="720" w:footer="720" w:gutter="0"/>
          <w:cols w:space="720" w:equalWidth="0">
            <w:col w:w="9074"/>
          </w:cols>
          <w:noEndnote/>
        </w:sectPr>
      </w:pPr>
    </w:p>
    <w:p w14:paraId="0FE323A6" w14:textId="77777777" w:rsidR="00873283" w:rsidRPr="00BF1034" w:rsidRDefault="00873283" w:rsidP="00AF1D46">
      <w:pPr>
        <w:pStyle w:val="Cabealho"/>
        <w:spacing w:after="0" w:line="360" w:lineRule="auto"/>
        <w:jc w:val="center"/>
        <w:rPr>
          <w:sz w:val="24"/>
          <w:szCs w:val="24"/>
        </w:rPr>
      </w:pPr>
      <w:commentRangeStart w:id="19"/>
      <w:r w:rsidRPr="00BF1034">
        <w:rPr>
          <w:rFonts w:ascii="Arial" w:hAnsi="Arial" w:cs="Arial"/>
          <w:b/>
          <w:bCs/>
          <w:caps/>
          <w:sz w:val="24"/>
          <w:szCs w:val="24"/>
        </w:rPr>
        <w:lastRenderedPageBreak/>
        <w:t>AGRADECIMENTOS</w:t>
      </w:r>
      <w:commentRangeEnd w:id="19"/>
      <w:r>
        <w:rPr>
          <w:rStyle w:val="Refdecomentrio"/>
          <w:rFonts w:cs="Calibri"/>
        </w:rPr>
        <w:commentReference w:id="19"/>
      </w:r>
    </w:p>
    <w:p w14:paraId="17DB50B4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4"/>
          <w:szCs w:val="24"/>
        </w:rPr>
      </w:pPr>
    </w:p>
    <w:p w14:paraId="53B3C21C" w14:textId="77777777" w:rsidR="00873283" w:rsidRPr="00207FB2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4"/>
          <w:szCs w:val="24"/>
        </w:rPr>
      </w:pPr>
    </w:p>
    <w:p w14:paraId="322A9945" w14:textId="77777777" w:rsidR="00873283" w:rsidRDefault="00873283" w:rsidP="00AF1D46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bookmarkStart w:id="20" w:name="Texto11"/>
      <w:commentRangeStart w:id="21"/>
      <w:r>
        <w:rPr>
          <w:rFonts w:ascii="Arial" w:hAnsi="Arial" w:cs="Arial"/>
          <w:sz w:val="24"/>
          <w:szCs w:val="24"/>
        </w:rPr>
        <w:t>Agradecimentos</w:t>
      </w:r>
      <w:commentRangeEnd w:id="21"/>
      <w:r>
        <w:rPr>
          <w:rStyle w:val="Refdecomentrio"/>
          <w:rFonts w:cs="Calibri"/>
        </w:rPr>
        <w:commentReference w:id="21"/>
      </w:r>
      <w:r>
        <w:rPr>
          <w:rFonts w:ascii="Arial" w:hAnsi="Arial" w:cs="Arial"/>
          <w:sz w:val="24"/>
          <w:szCs w:val="24"/>
        </w:rPr>
        <w:t>A</w:t>
      </w:r>
      <w:bookmarkEnd w:id="20"/>
      <w:r>
        <w:rPr>
          <w:rFonts w:ascii="Arial" w:hAnsi="Arial" w:cs="Arial"/>
          <w:sz w:val="24"/>
          <w:szCs w:val="24"/>
        </w:rPr>
        <w:t>gradecimentosAgradecimentosAgradecimentosAgradecimentosAgradecimentosAgradecimentosAgradecimentosAgradecimentosAgradecimentosAgradecimentosAgradecimentosAgradecimentosAgradecimentosAgradecimentosAgradecimentosAgradecimentosAgradecimentosAgradecimentosAgradecimentosAgradecimentosAgradecimentosAgradecimentosAgradecimentosAgradecimentosAgradecimentosAgradecimentosAgradecimentosAgradecimentosAgradecimentosAgradecimentos.</w:t>
      </w:r>
    </w:p>
    <w:p w14:paraId="2746B187" w14:textId="120DD7ED" w:rsidR="00873283" w:rsidRDefault="00873283" w:rsidP="00AF1D46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382167DB" w14:textId="1B82D4F6" w:rsidR="00E26252" w:rsidRDefault="00E26252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E154A21" w14:textId="77777777" w:rsidR="00873283" w:rsidRDefault="00873283" w:rsidP="00DB6FAC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624F21FA" w14:textId="1328AA23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  <w:commentRangeStart w:id="22"/>
      <w:commentRangeEnd w:id="22"/>
      <w:r>
        <w:rPr>
          <w:rStyle w:val="Refdecomentrio"/>
          <w:rFonts w:cs="Calibri"/>
        </w:rPr>
        <w:commentReference w:id="22"/>
      </w:r>
    </w:p>
    <w:p w14:paraId="1A13AA61" w14:textId="77777777" w:rsidR="00E26252" w:rsidRDefault="00E26252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10D764BE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3240763C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6E04B1E3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4529465A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5B7CD252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5E9D75A5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59B71D52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60ECBF95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757EAD70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17D09AA0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38C8A632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049C9D3E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0748F52C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14F23B74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2BDF99E6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3C1FCE58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2B3BCBE1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30093C46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6D5A127B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3383FCB5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698287B0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4F9C6645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3E0C3E28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76B95D3E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color w:val="001320"/>
          <w:sz w:val="24"/>
          <w:szCs w:val="24"/>
          <w:shd w:val="clear" w:color="auto" w:fill="FFF4EC"/>
        </w:rPr>
      </w:pPr>
    </w:p>
    <w:p w14:paraId="403B1620" w14:textId="1EEA4D26" w:rsidR="00873283" w:rsidRPr="005D3033" w:rsidRDefault="00197E6F" w:rsidP="00BF7F9E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right"/>
        <w:rPr>
          <w:rFonts w:ascii="Arial" w:hAnsi="Arial" w:cs="Arial"/>
          <w:sz w:val="24"/>
          <w:szCs w:val="24"/>
        </w:rPr>
      </w:pPr>
      <w:commentRangeStart w:id="23"/>
      <w:r w:rsidRPr="00197E6F">
        <w:rPr>
          <w:rFonts w:ascii="Arial" w:hAnsi="Arial" w:cs="Arial"/>
          <w:color w:val="001320"/>
          <w:sz w:val="24"/>
          <w:szCs w:val="24"/>
          <w:shd w:val="clear" w:color="auto" w:fill="FFF4EC"/>
        </w:rPr>
        <w:t>“</w:t>
      </w:r>
      <w:r w:rsidR="00BF7F9E" w:rsidRPr="00BF7F9E">
        <w:rPr>
          <w:rFonts w:ascii="Arial" w:hAnsi="Arial" w:cs="Arial"/>
          <w:color w:val="001320"/>
          <w:sz w:val="24"/>
          <w:szCs w:val="24"/>
          <w:shd w:val="clear" w:color="auto" w:fill="FFF4EC"/>
        </w:rPr>
        <w:t>Em todas as coisas, o sucesso depende de preparação prévi</w:t>
      </w:r>
      <w:r w:rsidRPr="00197E6F">
        <w:rPr>
          <w:rFonts w:ascii="Arial" w:hAnsi="Arial" w:cs="Arial"/>
          <w:color w:val="001320"/>
          <w:sz w:val="24"/>
          <w:szCs w:val="24"/>
          <w:shd w:val="clear" w:color="auto" w:fill="FFF4EC"/>
        </w:rPr>
        <w:t>a."</w:t>
      </w:r>
      <w:r w:rsidR="00873283" w:rsidRPr="005D3033">
        <w:rPr>
          <w:rFonts w:ascii="Arial" w:hAnsi="Arial" w:cs="Arial"/>
          <w:sz w:val="24"/>
          <w:szCs w:val="24"/>
        </w:rPr>
        <w:t xml:space="preserve"> </w:t>
      </w:r>
      <w:commentRangeEnd w:id="23"/>
      <w:r w:rsidR="00873283" w:rsidRPr="005D3033">
        <w:rPr>
          <w:rStyle w:val="Refdecomentrio"/>
          <w:rFonts w:cs="Calibri"/>
        </w:rPr>
        <w:commentReference w:id="23"/>
      </w:r>
    </w:p>
    <w:p w14:paraId="35CC942E" w14:textId="32072F63" w:rsidR="00873283" w:rsidRDefault="00BF7F9E" w:rsidP="00DF0EB7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right"/>
        <w:rPr>
          <w:rFonts w:ascii="Arial" w:hAnsi="Arial" w:cs="Arial"/>
          <w:sz w:val="24"/>
          <w:szCs w:val="24"/>
          <w:shd w:val="clear" w:color="auto" w:fill="FDFEFF"/>
        </w:rPr>
      </w:pPr>
      <w:r w:rsidRPr="00BF7F9E">
        <w:rPr>
          <w:rFonts w:ascii="Arial" w:hAnsi="Arial" w:cs="Arial"/>
          <w:sz w:val="24"/>
          <w:szCs w:val="24"/>
          <w:shd w:val="clear" w:color="auto" w:fill="FDFEFF"/>
        </w:rPr>
        <w:t>Confúcio (551 a.C. – 479 a.C</w:t>
      </w:r>
      <w:r w:rsidR="00967856">
        <w:rPr>
          <w:rFonts w:ascii="Arial" w:hAnsi="Arial" w:cs="Arial"/>
          <w:sz w:val="24"/>
          <w:szCs w:val="24"/>
          <w:shd w:val="clear" w:color="auto" w:fill="FDFEFF"/>
        </w:rPr>
        <w:t>.</w:t>
      </w:r>
      <w:r w:rsidRPr="00BF7F9E">
        <w:rPr>
          <w:rFonts w:ascii="Arial" w:hAnsi="Arial" w:cs="Arial"/>
          <w:sz w:val="24"/>
          <w:szCs w:val="24"/>
          <w:shd w:val="clear" w:color="auto" w:fill="FDFEFF"/>
        </w:rPr>
        <w:t>), filósofo chinês</w:t>
      </w:r>
    </w:p>
    <w:p w14:paraId="045D784A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4"/>
          <w:szCs w:val="24"/>
          <w:shd w:val="clear" w:color="auto" w:fill="FDFEFF"/>
        </w:rPr>
      </w:pPr>
    </w:p>
    <w:p w14:paraId="10DC5E9E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4"/>
          <w:szCs w:val="24"/>
          <w:shd w:val="clear" w:color="auto" w:fill="FDFEFF"/>
        </w:rPr>
        <w:sectPr w:rsidR="00873283" w:rsidSect="0087116B">
          <w:pgSz w:w="11920" w:h="16840"/>
          <w:pgMar w:top="1701" w:right="1147" w:bottom="1134" w:left="1701" w:header="720" w:footer="720" w:gutter="0"/>
          <w:cols w:space="720" w:equalWidth="0">
            <w:col w:w="9072"/>
          </w:cols>
          <w:noEndnote/>
        </w:sectPr>
      </w:pPr>
    </w:p>
    <w:p w14:paraId="71267B8F" w14:textId="77777777" w:rsidR="00873283" w:rsidRPr="00CB5E31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0"/>
          <w:szCs w:val="20"/>
        </w:rPr>
      </w:pPr>
      <w:commentRangeStart w:id="24"/>
      <w:r w:rsidRPr="00CB5E31">
        <w:rPr>
          <w:rFonts w:ascii="Arial" w:hAnsi="Arial" w:cs="Arial"/>
          <w:b/>
          <w:bCs/>
          <w:sz w:val="24"/>
          <w:szCs w:val="24"/>
        </w:rPr>
        <w:lastRenderedPageBreak/>
        <w:t>RESUMO</w:t>
      </w:r>
      <w:commentRangeEnd w:id="24"/>
      <w:r>
        <w:rPr>
          <w:rStyle w:val="Refdecomentrio"/>
          <w:rFonts w:cs="Calibri"/>
        </w:rPr>
        <w:commentReference w:id="24"/>
      </w:r>
    </w:p>
    <w:p w14:paraId="6C5F0493" w14:textId="77777777" w:rsidR="00873283" w:rsidRPr="00CB5E31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143F5D56" w14:textId="77777777" w:rsidR="00873283" w:rsidRPr="00CB5E31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5DEC6F4D" w14:textId="3096DF83" w:rsidR="00873283" w:rsidRDefault="0067480B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commentRangeStart w:id="25"/>
      <w:r>
        <w:rPr>
          <w:rFonts w:ascii="Arial" w:hAnsi="Arial" w:cs="Arial"/>
          <w:sz w:val="24"/>
          <w:szCs w:val="24"/>
        </w:rPr>
        <w:t>De</w:t>
      </w:r>
      <w:r w:rsidR="00873283" w:rsidRPr="004545E0">
        <w:rPr>
          <w:rFonts w:ascii="Arial" w:hAnsi="Arial" w:cs="Arial"/>
          <w:sz w:val="24"/>
          <w:szCs w:val="24"/>
        </w:rPr>
        <w:t xml:space="preserve"> </w:t>
      </w:r>
      <w:smartTag w:uri="urn:schemas-microsoft-com:office:smarttags" w:element="metricconverter">
        <w:smartTagPr>
          <w:attr w:name="ProductID" w:val="150 a"/>
        </w:smartTagPr>
        <w:r w:rsidR="00873283" w:rsidRPr="004545E0">
          <w:rPr>
            <w:rFonts w:ascii="Arial" w:hAnsi="Arial" w:cs="Arial"/>
            <w:sz w:val="24"/>
            <w:szCs w:val="24"/>
          </w:rPr>
          <w:t>150 a</w:t>
        </w:r>
      </w:smartTag>
      <w:r w:rsidR="00873283" w:rsidRPr="004545E0">
        <w:rPr>
          <w:rFonts w:ascii="Arial" w:hAnsi="Arial" w:cs="Arial"/>
          <w:sz w:val="24"/>
          <w:szCs w:val="24"/>
        </w:rPr>
        <w:t xml:space="preserve"> 500 palavras </w:t>
      </w:r>
      <w:r w:rsidR="00873283">
        <w:rPr>
          <w:rFonts w:ascii="Arial" w:hAnsi="Arial" w:cs="Arial"/>
          <w:sz w:val="24"/>
          <w:szCs w:val="24"/>
        </w:rPr>
        <w:t xml:space="preserve">para </w:t>
      </w:r>
      <w:r w:rsidR="00873283" w:rsidRPr="004545E0">
        <w:rPr>
          <w:rFonts w:ascii="Arial" w:hAnsi="Arial" w:cs="Arial"/>
          <w:sz w:val="24"/>
          <w:szCs w:val="24"/>
        </w:rPr>
        <w:t>trabalhos acadêmicos</w:t>
      </w:r>
      <w:r>
        <w:rPr>
          <w:rFonts w:ascii="Arial" w:hAnsi="Arial" w:cs="Arial"/>
          <w:sz w:val="24"/>
          <w:szCs w:val="24"/>
        </w:rPr>
        <w:t>. Resumo</w:t>
      </w:r>
      <w:r w:rsidR="003928F7">
        <w:rPr>
          <w:rFonts w:ascii="Arial" w:hAnsi="Arial" w:cs="Arial"/>
          <w:sz w:val="24"/>
          <w:szCs w:val="24"/>
        </w:rPr>
        <w:t>ResumoResumoResumo</w:t>
      </w:r>
      <w:r w:rsidR="00873283" w:rsidRPr="004545E0">
        <w:rPr>
          <w:rFonts w:ascii="Arial" w:hAnsi="Arial" w:cs="Arial"/>
          <w:sz w:val="24"/>
          <w:szCs w:val="24"/>
        </w:rPr>
        <w:t xml:space="preserve"> </w:t>
      </w:r>
      <w:commentRangeEnd w:id="25"/>
      <w:r w:rsidR="00873283">
        <w:rPr>
          <w:rStyle w:val="Refdecomentrio"/>
          <w:rFonts w:cs="Calibri"/>
        </w:rPr>
        <w:commentReference w:id="25"/>
      </w:r>
      <w:r w:rsidR="00873283" w:rsidRPr="00CB5E31">
        <w:rPr>
          <w:rFonts w:ascii="Arial" w:hAnsi="Arial" w:cs="Arial"/>
          <w:sz w:val="24"/>
          <w:szCs w:val="24"/>
        </w:rPr>
        <w:t>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Resumo</w:t>
      </w:r>
      <w:r w:rsidR="00873283">
        <w:rPr>
          <w:rFonts w:ascii="Arial" w:hAnsi="Arial" w:cs="Arial"/>
          <w:sz w:val="24"/>
          <w:szCs w:val="24"/>
        </w:rPr>
        <w:t>.</w:t>
      </w:r>
    </w:p>
    <w:p w14:paraId="5276CC9D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3294959A" w14:textId="77777777" w:rsidR="00873283" w:rsidRPr="00F041F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commentRangeStart w:id="26"/>
      <w:r w:rsidRPr="00847142">
        <w:rPr>
          <w:rFonts w:ascii="Arial" w:hAnsi="Arial" w:cs="Arial"/>
          <w:b/>
          <w:bCs/>
          <w:sz w:val="24"/>
          <w:szCs w:val="24"/>
        </w:rPr>
        <w:t>Palavras-chave</w:t>
      </w:r>
      <w:commentRangeEnd w:id="26"/>
      <w:r>
        <w:rPr>
          <w:rStyle w:val="Refdecomentrio"/>
          <w:rFonts w:cs="Calibri"/>
        </w:rPr>
        <w:commentReference w:id="26"/>
      </w:r>
      <w:r w:rsidRPr="00847142"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Palavra. Palavra. Palavra</w:t>
      </w:r>
      <w:r w:rsidRPr="00847142">
        <w:rPr>
          <w:rFonts w:ascii="Arial" w:hAnsi="Arial" w:cs="Arial"/>
          <w:sz w:val="24"/>
          <w:szCs w:val="24"/>
        </w:rPr>
        <w:t>.</w:t>
      </w:r>
    </w:p>
    <w:p w14:paraId="093C045F" w14:textId="77777777" w:rsidR="00873283" w:rsidRDefault="00873283" w:rsidP="00AF1D46">
      <w:pPr>
        <w:tabs>
          <w:tab w:val="left" w:pos="3225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14:paraId="5E8078AB" w14:textId="77777777" w:rsidR="00873283" w:rsidRDefault="00873283" w:rsidP="00AF1D46">
      <w:pPr>
        <w:tabs>
          <w:tab w:val="left" w:pos="3225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14:paraId="01A20EE4" w14:textId="77777777" w:rsidR="00873283" w:rsidRDefault="00873283" w:rsidP="00AF1D46">
      <w:pPr>
        <w:tabs>
          <w:tab w:val="left" w:pos="3225"/>
        </w:tabs>
        <w:spacing w:after="0" w:line="360" w:lineRule="auto"/>
        <w:rPr>
          <w:rFonts w:ascii="Arial" w:hAnsi="Arial" w:cs="Arial"/>
          <w:sz w:val="24"/>
          <w:szCs w:val="24"/>
        </w:rPr>
        <w:sectPr w:rsidR="00873283" w:rsidSect="0087116B">
          <w:pgSz w:w="11920" w:h="16840"/>
          <w:pgMar w:top="1701" w:right="1147" w:bottom="1134" w:left="1701" w:header="720" w:footer="720" w:gutter="0"/>
          <w:cols w:space="720" w:equalWidth="0">
            <w:col w:w="9072"/>
          </w:cols>
          <w:noEndnote/>
        </w:sectPr>
      </w:pPr>
    </w:p>
    <w:p w14:paraId="41220157" w14:textId="77777777" w:rsidR="00873283" w:rsidRPr="00B67E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0"/>
          <w:szCs w:val="20"/>
        </w:rPr>
      </w:pPr>
      <w:commentRangeStart w:id="27"/>
      <w:r w:rsidRPr="00B67E83">
        <w:rPr>
          <w:rFonts w:ascii="Arial" w:hAnsi="Arial" w:cs="Arial"/>
          <w:b/>
          <w:bCs/>
          <w:sz w:val="24"/>
          <w:szCs w:val="24"/>
        </w:rPr>
        <w:lastRenderedPageBreak/>
        <w:t>ABSTRACT</w:t>
      </w:r>
      <w:commentRangeEnd w:id="27"/>
      <w:r>
        <w:rPr>
          <w:rStyle w:val="Refdecomentrio"/>
          <w:rFonts w:cs="Calibri"/>
        </w:rPr>
        <w:commentReference w:id="27"/>
      </w:r>
    </w:p>
    <w:p w14:paraId="509A4F81" w14:textId="77777777" w:rsidR="00873283" w:rsidRPr="00B67E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4AE8F88E" w14:textId="77777777" w:rsidR="00873283" w:rsidRPr="00B67E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6694409E" w14:textId="3D6A010F" w:rsidR="00873283" w:rsidRPr="00B67E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commentRangeStart w:id="28"/>
      <w:r>
        <w:rPr>
          <w:rFonts w:ascii="Arial" w:hAnsi="Arial" w:cs="Arial"/>
          <w:sz w:val="24"/>
          <w:szCs w:val="24"/>
        </w:rPr>
        <w:t>Idem ao anterior, porém em outro idioma (preferencialmente inglês)</w:t>
      </w:r>
      <w:commentRangeEnd w:id="28"/>
      <w:r>
        <w:rPr>
          <w:rStyle w:val="Refdecomentrio"/>
          <w:rFonts w:cs="Calibri"/>
        </w:rPr>
        <w:commentReference w:id="28"/>
      </w:r>
      <w:r w:rsidR="00B858E1">
        <w:rPr>
          <w:rFonts w:ascii="Arial" w:hAnsi="Arial" w:cs="Arial"/>
          <w:sz w:val="24"/>
          <w:szCs w:val="24"/>
        </w:rPr>
        <w:t xml:space="preserve">. </w:t>
      </w:r>
      <w:r w:rsidR="00B858E1" w:rsidRPr="00B67E83">
        <w:rPr>
          <w:rFonts w:ascii="Arial" w:hAnsi="Arial" w:cs="Arial"/>
          <w:sz w:val="24"/>
          <w:szCs w:val="24"/>
        </w:rPr>
        <w:t>Abstract</w:t>
      </w:r>
      <w:r w:rsidR="00B858E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 w:rsidRPr="00B67E83">
        <w:rPr>
          <w:rFonts w:ascii="Arial" w:hAnsi="Arial" w:cs="Arial"/>
          <w:sz w:val="24"/>
          <w:szCs w:val="24"/>
        </w:rPr>
        <w:t>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Abstract.</w:t>
      </w:r>
    </w:p>
    <w:p w14:paraId="607FCFDA" w14:textId="77777777" w:rsidR="00873283" w:rsidRPr="00B67E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255D1F6" w14:textId="77777777" w:rsidR="00873283" w:rsidRPr="00AF1D46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commentRangeStart w:id="29"/>
      <w:r w:rsidRPr="00AF1D46">
        <w:rPr>
          <w:rFonts w:ascii="Arial" w:hAnsi="Arial" w:cs="Arial"/>
          <w:b/>
          <w:bCs/>
          <w:sz w:val="24"/>
          <w:szCs w:val="24"/>
        </w:rPr>
        <w:t>Keywords</w:t>
      </w:r>
      <w:commentRangeEnd w:id="29"/>
      <w:r>
        <w:rPr>
          <w:rStyle w:val="Refdecomentrio"/>
          <w:rFonts w:cs="Calibri"/>
        </w:rPr>
        <w:commentReference w:id="29"/>
      </w:r>
      <w:r w:rsidRPr="00AF1D46">
        <w:rPr>
          <w:rFonts w:ascii="Arial" w:hAnsi="Arial" w:cs="Arial"/>
          <w:b/>
          <w:bCs/>
          <w:sz w:val="24"/>
          <w:szCs w:val="24"/>
        </w:rPr>
        <w:t>:</w:t>
      </w:r>
      <w:r w:rsidRPr="00AF1D46">
        <w:rPr>
          <w:rFonts w:ascii="Arial" w:hAnsi="Arial" w:cs="Arial"/>
          <w:sz w:val="24"/>
          <w:szCs w:val="24"/>
        </w:rPr>
        <w:t xml:space="preserve"> Word. Word. Word.</w:t>
      </w:r>
    </w:p>
    <w:p w14:paraId="51649632" w14:textId="77777777" w:rsidR="00873283" w:rsidRPr="00AF1D46" w:rsidRDefault="00873283" w:rsidP="00AF1D46">
      <w:pPr>
        <w:tabs>
          <w:tab w:val="left" w:pos="3225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14:paraId="1AE2CF1D" w14:textId="77777777" w:rsidR="00873283" w:rsidRPr="00AF1D46" w:rsidRDefault="00873283" w:rsidP="00AF1D46">
      <w:pPr>
        <w:tabs>
          <w:tab w:val="left" w:pos="3225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14:paraId="0A3041F0" w14:textId="77777777" w:rsidR="00873283" w:rsidRPr="00AF1D46" w:rsidRDefault="00873283" w:rsidP="00AF1D46">
      <w:pPr>
        <w:tabs>
          <w:tab w:val="left" w:pos="3225"/>
        </w:tabs>
        <w:spacing w:after="0" w:line="360" w:lineRule="auto"/>
        <w:rPr>
          <w:rFonts w:ascii="Arial" w:hAnsi="Arial" w:cs="Arial"/>
          <w:sz w:val="24"/>
          <w:szCs w:val="24"/>
        </w:rPr>
        <w:sectPr w:rsidR="00873283" w:rsidRPr="00AF1D46" w:rsidSect="0087116B">
          <w:pgSz w:w="11920" w:h="16840"/>
          <w:pgMar w:top="1701" w:right="1147" w:bottom="1134" w:left="1701" w:header="720" w:footer="720" w:gutter="0"/>
          <w:cols w:space="720" w:equalWidth="0">
            <w:col w:w="9072"/>
          </w:cols>
          <w:noEndnote/>
        </w:sectPr>
      </w:pPr>
    </w:p>
    <w:p w14:paraId="785E42B7" w14:textId="34871C0C" w:rsidR="00873283" w:rsidRPr="00AF1D46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4"/>
          <w:szCs w:val="24"/>
        </w:rPr>
      </w:pPr>
      <w:commentRangeStart w:id="30"/>
      <w:r w:rsidRPr="00AF1D46">
        <w:rPr>
          <w:rFonts w:ascii="Arial" w:hAnsi="Arial" w:cs="Arial"/>
          <w:b/>
          <w:bCs/>
          <w:caps/>
          <w:sz w:val="24"/>
          <w:szCs w:val="24"/>
        </w:rPr>
        <w:lastRenderedPageBreak/>
        <w:t>Lista de i</w:t>
      </w:r>
      <w:r w:rsidR="00F011FB">
        <w:rPr>
          <w:rFonts w:ascii="Arial" w:hAnsi="Arial" w:cs="Arial"/>
          <w:b/>
          <w:bCs/>
          <w:caps/>
          <w:sz w:val="24"/>
          <w:szCs w:val="24"/>
        </w:rPr>
        <w:t>LUSTRAÇÕES</w:t>
      </w:r>
      <w:r w:rsidRPr="00AF1D46">
        <w:rPr>
          <w:rFonts w:ascii="Arial" w:hAnsi="Arial" w:cs="Arial"/>
          <w:b/>
          <w:bCs/>
          <w:caps/>
          <w:sz w:val="24"/>
          <w:szCs w:val="24"/>
        </w:rPr>
        <w:t xml:space="preserve"> </w:t>
      </w:r>
      <w:commentRangeEnd w:id="30"/>
      <w:r>
        <w:rPr>
          <w:rStyle w:val="Refdecomentrio"/>
          <w:rFonts w:cs="Calibri"/>
        </w:rPr>
        <w:commentReference w:id="30"/>
      </w:r>
    </w:p>
    <w:p w14:paraId="53325EF7" w14:textId="77777777" w:rsidR="00873283" w:rsidRPr="00AF1D46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8"/>
          <w:szCs w:val="28"/>
        </w:rPr>
      </w:pPr>
    </w:p>
    <w:p w14:paraId="4E720691" w14:textId="77777777" w:rsidR="00873283" w:rsidRPr="00AF1D46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8"/>
          <w:szCs w:val="28"/>
        </w:rPr>
      </w:pPr>
    </w:p>
    <w:p w14:paraId="0772C48B" w14:textId="0E1CFBBA" w:rsidR="00873283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commentRangeStart w:id="31"/>
      <w:r w:rsidRPr="00097EE2">
        <w:rPr>
          <w:rFonts w:ascii="Arial" w:hAnsi="Arial" w:cs="Arial"/>
          <w:sz w:val="24"/>
          <w:szCs w:val="24"/>
        </w:rPr>
        <w:t>Figura 1</w:t>
      </w:r>
      <w:r>
        <w:rPr>
          <w:rFonts w:ascii="Arial" w:hAnsi="Arial" w:cs="Arial"/>
          <w:sz w:val="24"/>
          <w:szCs w:val="24"/>
        </w:rPr>
        <w:t xml:space="preserve"> </w:t>
      </w:r>
      <w:r w:rsidR="00691A65">
        <w:rPr>
          <w:rFonts w:ascii="Arial" w:hAnsi="Arial" w:cs="Arial"/>
          <w:sz w:val="24"/>
          <w:szCs w:val="24"/>
        </w:rPr>
        <w:t>-</w:t>
      </w:r>
      <w:r w:rsidRPr="00097EE2">
        <w:rPr>
          <w:rFonts w:ascii="Arial" w:hAnsi="Arial" w:cs="Arial"/>
          <w:sz w:val="24"/>
          <w:szCs w:val="24"/>
        </w:rPr>
        <w:t xml:space="preserve"> </w:t>
      </w:r>
      <w:commentRangeEnd w:id="31"/>
      <w:r>
        <w:rPr>
          <w:rStyle w:val="Refdecomentrio"/>
          <w:rFonts w:cs="Calibri"/>
        </w:rPr>
        <w:commentReference w:id="31"/>
      </w:r>
      <w:r>
        <w:rPr>
          <w:rFonts w:ascii="Arial" w:hAnsi="Arial" w:cs="Arial"/>
          <w:sz w:val="24"/>
          <w:szCs w:val="24"/>
        </w:rPr>
        <w:t>Título</w:t>
      </w:r>
      <w:r w:rsidR="00691A6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691A6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ab/>
        <w:t>01</w:t>
      </w:r>
    </w:p>
    <w:p w14:paraId="58EAB022" w14:textId="1D31757C" w:rsidR="00873283" w:rsidRPr="00BB036D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BB036D">
        <w:rPr>
          <w:rFonts w:ascii="Arial" w:hAnsi="Arial" w:cs="Arial"/>
          <w:sz w:val="24"/>
          <w:szCs w:val="24"/>
        </w:rPr>
        <w:t>F</w:t>
      </w:r>
      <w:r>
        <w:rPr>
          <w:rFonts w:ascii="Arial" w:hAnsi="Arial" w:cs="Arial"/>
          <w:sz w:val="24"/>
          <w:szCs w:val="24"/>
        </w:rPr>
        <w:t>igura 2 - Título</w:t>
      </w:r>
      <w:r w:rsidR="00691A6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691A6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ab/>
        <w:t>02</w:t>
      </w:r>
    </w:p>
    <w:p w14:paraId="3E73E590" w14:textId="47B23AB0" w:rsidR="00873283" w:rsidRPr="00BB036D" w:rsidRDefault="001446EF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Quadro 1 - Título do Quadro</w:t>
      </w:r>
      <w:r w:rsidR="00873283">
        <w:rPr>
          <w:rFonts w:ascii="Arial" w:hAnsi="Arial" w:cs="Arial"/>
          <w:sz w:val="24"/>
          <w:szCs w:val="24"/>
        </w:rPr>
        <w:tab/>
        <w:t>03</w:t>
      </w:r>
    </w:p>
    <w:p w14:paraId="7F3A9DA6" w14:textId="0E9A811A" w:rsidR="00873283" w:rsidRPr="00BB036D" w:rsidRDefault="00691A65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Quadro </w:t>
      </w:r>
      <w:r w:rsidR="001446EF">
        <w:rPr>
          <w:rFonts w:ascii="Arial" w:hAnsi="Arial" w:cs="Arial"/>
          <w:sz w:val="24"/>
          <w:szCs w:val="24"/>
        </w:rPr>
        <w:t>2</w:t>
      </w:r>
      <w:r w:rsidR="00873283">
        <w:rPr>
          <w:rFonts w:ascii="Arial" w:hAnsi="Arial" w:cs="Arial"/>
          <w:sz w:val="24"/>
          <w:szCs w:val="24"/>
        </w:rPr>
        <w:t xml:space="preserve"> - Título</w:t>
      </w:r>
      <w:r>
        <w:rPr>
          <w:rFonts w:ascii="Arial" w:hAnsi="Arial" w:cs="Arial"/>
          <w:sz w:val="24"/>
          <w:szCs w:val="24"/>
        </w:rPr>
        <w:t xml:space="preserve"> </w:t>
      </w:r>
      <w:r w:rsidR="00873283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Quadro</w:t>
      </w:r>
      <w:r w:rsidR="00873283">
        <w:rPr>
          <w:rFonts w:ascii="Arial" w:hAnsi="Arial" w:cs="Arial"/>
          <w:sz w:val="24"/>
          <w:szCs w:val="24"/>
        </w:rPr>
        <w:tab/>
        <w:t>04</w:t>
      </w:r>
    </w:p>
    <w:p w14:paraId="06BEEF6E" w14:textId="1ADC0EFF" w:rsidR="00873283" w:rsidRPr="001446EF" w:rsidRDefault="001446EF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1446EF">
        <w:rPr>
          <w:rFonts w:ascii="Arial" w:hAnsi="Arial" w:cs="Arial"/>
          <w:sz w:val="24"/>
          <w:szCs w:val="24"/>
        </w:rPr>
        <w:t xml:space="preserve">Gráfico 1 </w:t>
      </w:r>
      <w:r w:rsidR="00691A65" w:rsidRPr="001446EF">
        <w:rPr>
          <w:rFonts w:ascii="Arial" w:hAnsi="Arial" w:cs="Arial"/>
          <w:sz w:val="24"/>
          <w:szCs w:val="24"/>
        </w:rPr>
        <w:t xml:space="preserve">- Título do </w:t>
      </w:r>
      <w:r w:rsidRPr="001446EF">
        <w:rPr>
          <w:rFonts w:ascii="Arial" w:hAnsi="Arial" w:cs="Arial"/>
          <w:sz w:val="24"/>
          <w:szCs w:val="24"/>
        </w:rPr>
        <w:t>Gráfic</w:t>
      </w:r>
      <w:r w:rsidR="00691A65" w:rsidRPr="001446EF">
        <w:rPr>
          <w:rFonts w:ascii="Arial" w:hAnsi="Arial" w:cs="Arial"/>
          <w:sz w:val="24"/>
          <w:szCs w:val="24"/>
        </w:rPr>
        <w:t>o</w:t>
      </w:r>
      <w:r w:rsidR="00873283" w:rsidRPr="001446EF">
        <w:rPr>
          <w:rFonts w:ascii="Arial" w:hAnsi="Arial" w:cs="Arial"/>
          <w:sz w:val="24"/>
          <w:szCs w:val="24"/>
        </w:rPr>
        <w:tab/>
        <w:t>05</w:t>
      </w:r>
    </w:p>
    <w:p w14:paraId="65F407D4" w14:textId="0ACBAFB7" w:rsidR="00873283" w:rsidRPr="001446EF" w:rsidRDefault="001446EF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1446EF">
        <w:rPr>
          <w:rFonts w:ascii="Arial" w:hAnsi="Arial" w:cs="Arial"/>
          <w:sz w:val="24"/>
          <w:szCs w:val="24"/>
        </w:rPr>
        <w:t xml:space="preserve">Gráfico 2 </w:t>
      </w:r>
      <w:r w:rsidR="00691A65" w:rsidRPr="001446EF">
        <w:rPr>
          <w:rFonts w:ascii="Arial" w:hAnsi="Arial" w:cs="Arial"/>
          <w:sz w:val="24"/>
          <w:szCs w:val="24"/>
        </w:rPr>
        <w:t xml:space="preserve">- Título do </w:t>
      </w:r>
      <w:r w:rsidRPr="001446EF">
        <w:rPr>
          <w:rFonts w:ascii="Arial" w:hAnsi="Arial" w:cs="Arial"/>
          <w:sz w:val="24"/>
          <w:szCs w:val="24"/>
        </w:rPr>
        <w:t>Gráfic</w:t>
      </w:r>
      <w:r w:rsidR="00691A65" w:rsidRPr="001446EF">
        <w:rPr>
          <w:rFonts w:ascii="Arial" w:hAnsi="Arial" w:cs="Arial"/>
          <w:sz w:val="24"/>
          <w:szCs w:val="24"/>
        </w:rPr>
        <w:t>o</w:t>
      </w:r>
      <w:r w:rsidR="00873283" w:rsidRPr="001446EF">
        <w:rPr>
          <w:rFonts w:ascii="Arial" w:hAnsi="Arial" w:cs="Arial"/>
          <w:sz w:val="24"/>
          <w:szCs w:val="24"/>
        </w:rPr>
        <w:tab/>
        <w:t>06</w:t>
      </w:r>
    </w:p>
    <w:p w14:paraId="5DDD4B0C" w14:textId="50044D3C" w:rsidR="00873283" w:rsidRPr="00BB036D" w:rsidRDefault="00691A65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691A65">
        <w:rPr>
          <w:rFonts w:ascii="Arial" w:hAnsi="Arial" w:cs="Arial"/>
          <w:sz w:val="24"/>
          <w:szCs w:val="24"/>
        </w:rPr>
        <w:t>Fotografia 1</w:t>
      </w:r>
      <w:r>
        <w:rPr>
          <w:rFonts w:ascii="Arial" w:hAnsi="Arial" w:cs="Arial"/>
          <w:sz w:val="24"/>
          <w:szCs w:val="24"/>
        </w:rPr>
        <w:t xml:space="preserve"> -</w:t>
      </w:r>
      <w:r w:rsidR="00873283">
        <w:rPr>
          <w:rFonts w:ascii="Arial" w:hAnsi="Arial" w:cs="Arial"/>
          <w:sz w:val="24"/>
          <w:szCs w:val="24"/>
        </w:rPr>
        <w:t xml:space="preserve"> Título</w:t>
      </w:r>
      <w:r>
        <w:rPr>
          <w:rFonts w:ascii="Arial" w:hAnsi="Arial" w:cs="Arial"/>
          <w:sz w:val="24"/>
          <w:szCs w:val="24"/>
        </w:rPr>
        <w:t xml:space="preserve"> </w:t>
      </w:r>
      <w:r w:rsidR="00873283">
        <w:rPr>
          <w:rFonts w:ascii="Arial" w:hAnsi="Arial" w:cs="Arial"/>
          <w:sz w:val="24"/>
          <w:szCs w:val="24"/>
        </w:rPr>
        <w:t>da</w:t>
      </w:r>
      <w:r>
        <w:rPr>
          <w:rFonts w:ascii="Arial" w:hAnsi="Arial" w:cs="Arial"/>
          <w:sz w:val="24"/>
          <w:szCs w:val="24"/>
        </w:rPr>
        <w:t xml:space="preserve"> </w:t>
      </w:r>
      <w:r w:rsidR="00873283">
        <w:rPr>
          <w:rFonts w:ascii="Arial" w:hAnsi="Arial" w:cs="Arial"/>
          <w:sz w:val="24"/>
          <w:szCs w:val="24"/>
        </w:rPr>
        <w:t>F</w:t>
      </w:r>
      <w:r>
        <w:rPr>
          <w:rFonts w:ascii="Arial" w:hAnsi="Arial" w:cs="Arial"/>
          <w:sz w:val="24"/>
          <w:szCs w:val="24"/>
        </w:rPr>
        <w:t>otografia</w:t>
      </w:r>
      <w:r w:rsidR="00873283">
        <w:rPr>
          <w:rFonts w:ascii="Arial" w:hAnsi="Arial" w:cs="Arial"/>
          <w:sz w:val="24"/>
          <w:szCs w:val="24"/>
        </w:rPr>
        <w:tab/>
        <w:t>07</w:t>
      </w:r>
    </w:p>
    <w:p w14:paraId="0D94EEF1" w14:textId="261A8DA7" w:rsidR="00873283" w:rsidRPr="00BB036D" w:rsidRDefault="00691A65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691A65">
        <w:rPr>
          <w:rFonts w:ascii="Arial" w:hAnsi="Arial" w:cs="Arial"/>
          <w:sz w:val="24"/>
          <w:szCs w:val="24"/>
        </w:rPr>
        <w:t xml:space="preserve">Fotografia </w:t>
      </w:r>
      <w:r>
        <w:rPr>
          <w:rFonts w:ascii="Arial" w:hAnsi="Arial" w:cs="Arial"/>
          <w:sz w:val="24"/>
          <w:szCs w:val="24"/>
        </w:rPr>
        <w:t>2 - Título da Fotografi</w:t>
      </w:r>
      <w:r w:rsidR="00873283">
        <w:rPr>
          <w:rFonts w:ascii="Arial" w:hAnsi="Arial" w:cs="Arial"/>
          <w:sz w:val="24"/>
          <w:szCs w:val="24"/>
        </w:rPr>
        <w:t>a</w:t>
      </w:r>
      <w:r w:rsidR="00873283">
        <w:rPr>
          <w:rFonts w:ascii="Arial" w:hAnsi="Arial" w:cs="Arial"/>
          <w:sz w:val="24"/>
          <w:szCs w:val="24"/>
        </w:rPr>
        <w:tab/>
        <w:t>08</w:t>
      </w:r>
    </w:p>
    <w:p w14:paraId="259F5664" w14:textId="389381D7" w:rsidR="00873283" w:rsidRPr="00BB036D" w:rsidRDefault="00691A65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691A65">
        <w:rPr>
          <w:rFonts w:ascii="Arial" w:hAnsi="Arial" w:cs="Arial"/>
          <w:sz w:val="24"/>
          <w:szCs w:val="24"/>
        </w:rPr>
        <w:t xml:space="preserve">Organograma 1 </w:t>
      </w:r>
      <w:r w:rsidR="00873283">
        <w:rPr>
          <w:rFonts w:ascii="Arial" w:hAnsi="Arial" w:cs="Arial"/>
          <w:sz w:val="24"/>
          <w:szCs w:val="24"/>
        </w:rPr>
        <w:t>- Título</w:t>
      </w:r>
      <w:r>
        <w:rPr>
          <w:rFonts w:ascii="Arial" w:hAnsi="Arial" w:cs="Arial"/>
          <w:sz w:val="24"/>
          <w:szCs w:val="24"/>
        </w:rPr>
        <w:t xml:space="preserve"> do </w:t>
      </w:r>
      <w:r w:rsidRPr="00691A65">
        <w:rPr>
          <w:rFonts w:ascii="Arial" w:hAnsi="Arial" w:cs="Arial"/>
          <w:sz w:val="24"/>
          <w:szCs w:val="24"/>
        </w:rPr>
        <w:t>Organogram</w:t>
      </w:r>
      <w:r w:rsidR="00873283">
        <w:rPr>
          <w:rFonts w:ascii="Arial" w:hAnsi="Arial" w:cs="Arial"/>
          <w:sz w:val="24"/>
          <w:szCs w:val="24"/>
        </w:rPr>
        <w:t>a</w:t>
      </w:r>
      <w:r w:rsidR="00873283">
        <w:rPr>
          <w:rFonts w:ascii="Arial" w:hAnsi="Arial" w:cs="Arial"/>
          <w:sz w:val="24"/>
          <w:szCs w:val="24"/>
        </w:rPr>
        <w:tab/>
        <w:t>09</w:t>
      </w:r>
    </w:p>
    <w:p w14:paraId="6CC1EEB3" w14:textId="137665C6" w:rsidR="00873283" w:rsidRPr="00BB036D" w:rsidRDefault="00691A65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 w:rsidRPr="00691A65">
        <w:rPr>
          <w:rFonts w:ascii="Arial" w:hAnsi="Arial" w:cs="Arial"/>
          <w:sz w:val="24"/>
          <w:szCs w:val="24"/>
        </w:rPr>
        <w:t xml:space="preserve">Organograma </w:t>
      </w:r>
      <w:r>
        <w:rPr>
          <w:rFonts w:ascii="Arial" w:hAnsi="Arial" w:cs="Arial"/>
          <w:sz w:val="24"/>
          <w:szCs w:val="24"/>
        </w:rPr>
        <w:t>2</w:t>
      </w:r>
      <w:r w:rsidRPr="00691A6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- Título do </w:t>
      </w:r>
      <w:r w:rsidRPr="00691A65">
        <w:rPr>
          <w:rFonts w:ascii="Arial" w:hAnsi="Arial" w:cs="Arial"/>
          <w:sz w:val="24"/>
          <w:szCs w:val="24"/>
        </w:rPr>
        <w:t>Organogram</w:t>
      </w:r>
      <w:r w:rsidR="00873283">
        <w:rPr>
          <w:rFonts w:ascii="Arial" w:hAnsi="Arial" w:cs="Arial"/>
          <w:sz w:val="24"/>
          <w:szCs w:val="24"/>
        </w:rPr>
        <w:t>a</w:t>
      </w:r>
      <w:r w:rsidR="00873283">
        <w:rPr>
          <w:rFonts w:ascii="Arial" w:hAnsi="Arial" w:cs="Arial"/>
          <w:sz w:val="24"/>
          <w:szCs w:val="24"/>
        </w:rPr>
        <w:tab/>
        <w:t>10</w:t>
      </w:r>
    </w:p>
    <w:p w14:paraId="66EF47F4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</w:pPr>
    </w:p>
    <w:p w14:paraId="17E5E5B4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</w:pPr>
    </w:p>
    <w:p w14:paraId="69A9E728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  <w:sectPr w:rsidR="00873283" w:rsidSect="0087116B">
          <w:pgSz w:w="11920" w:h="16840"/>
          <w:pgMar w:top="1701" w:right="1147" w:bottom="1134" w:left="1701" w:header="720" w:footer="720" w:gutter="0"/>
          <w:cols w:space="720" w:equalWidth="0">
            <w:col w:w="9072"/>
          </w:cols>
          <w:noEndnote/>
        </w:sectPr>
      </w:pPr>
    </w:p>
    <w:p w14:paraId="3615CF49" w14:textId="77777777" w:rsidR="00873283" w:rsidRPr="00E765B6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4"/>
          <w:szCs w:val="24"/>
        </w:rPr>
      </w:pPr>
      <w:commentRangeStart w:id="32"/>
      <w:r w:rsidRPr="00E765B6">
        <w:rPr>
          <w:rFonts w:ascii="Arial" w:hAnsi="Arial" w:cs="Arial"/>
          <w:b/>
          <w:bCs/>
          <w:caps/>
          <w:sz w:val="24"/>
          <w:szCs w:val="24"/>
        </w:rPr>
        <w:lastRenderedPageBreak/>
        <w:t xml:space="preserve">Lista de </w:t>
      </w:r>
      <w:r>
        <w:rPr>
          <w:rFonts w:ascii="Arial" w:hAnsi="Arial" w:cs="Arial"/>
          <w:b/>
          <w:bCs/>
          <w:caps/>
          <w:sz w:val="24"/>
          <w:szCs w:val="24"/>
        </w:rPr>
        <w:t>Tabelas</w:t>
      </w:r>
      <w:r w:rsidRPr="00E765B6">
        <w:rPr>
          <w:rFonts w:ascii="Arial" w:hAnsi="Arial" w:cs="Arial"/>
          <w:b/>
          <w:bCs/>
          <w:caps/>
          <w:sz w:val="24"/>
          <w:szCs w:val="24"/>
        </w:rPr>
        <w:t xml:space="preserve"> </w:t>
      </w:r>
      <w:commentRangeEnd w:id="32"/>
      <w:r>
        <w:rPr>
          <w:rStyle w:val="Refdecomentrio"/>
          <w:rFonts w:cs="Calibri"/>
        </w:rPr>
        <w:commentReference w:id="32"/>
      </w:r>
    </w:p>
    <w:p w14:paraId="7DBDF09E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8"/>
          <w:szCs w:val="28"/>
        </w:rPr>
      </w:pPr>
    </w:p>
    <w:p w14:paraId="7AC4DA13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8"/>
          <w:szCs w:val="28"/>
        </w:rPr>
      </w:pPr>
    </w:p>
    <w:p w14:paraId="6CEF14B1" w14:textId="254B83C4" w:rsidR="00873283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commentRangeStart w:id="33"/>
      <w:r>
        <w:rPr>
          <w:rFonts w:ascii="Arial" w:hAnsi="Arial" w:cs="Arial"/>
          <w:sz w:val="24"/>
          <w:szCs w:val="24"/>
        </w:rPr>
        <w:t>Tabela</w:t>
      </w:r>
      <w:r w:rsidRPr="00097EE2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 -</w:t>
      </w:r>
      <w:r w:rsidRPr="00097EE2">
        <w:rPr>
          <w:rFonts w:ascii="Arial" w:hAnsi="Arial" w:cs="Arial"/>
          <w:sz w:val="24"/>
          <w:szCs w:val="24"/>
        </w:rPr>
        <w:t xml:space="preserve"> </w:t>
      </w:r>
      <w:commentRangeEnd w:id="33"/>
      <w:r>
        <w:rPr>
          <w:rStyle w:val="Refdecomentrio"/>
          <w:rFonts w:cs="Calibri"/>
        </w:rPr>
        <w:commentReference w:id="33"/>
      </w:r>
      <w:r>
        <w:rPr>
          <w:rFonts w:ascii="Arial" w:hAnsi="Arial" w:cs="Arial"/>
          <w:sz w:val="24"/>
          <w:szCs w:val="24"/>
        </w:rPr>
        <w:t>Título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Tabela</w:t>
      </w:r>
      <w:r>
        <w:rPr>
          <w:rFonts w:ascii="Arial" w:hAnsi="Arial" w:cs="Arial"/>
          <w:sz w:val="24"/>
          <w:szCs w:val="24"/>
        </w:rPr>
        <w:tab/>
        <w:t>01</w:t>
      </w:r>
    </w:p>
    <w:p w14:paraId="2AF9CC01" w14:textId="5C64497A" w:rsidR="00873283" w:rsidRPr="00BB036D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2 - Título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Tabela</w:t>
      </w:r>
      <w:r>
        <w:rPr>
          <w:rFonts w:ascii="Arial" w:hAnsi="Arial" w:cs="Arial"/>
          <w:sz w:val="24"/>
          <w:szCs w:val="24"/>
        </w:rPr>
        <w:tab/>
        <w:t>02</w:t>
      </w:r>
    </w:p>
    <w:p w14:paraId="4C140606" w14:textId="52FC88BC" w:rsidR="00873283" w:rsidRPr="00BB036D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3 - Título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Tabela</w:t>
      </w:r>
      <w:r>
        <w:rPr>
          <w:rFonts w:ascii="Arial" w:hAnsi="Arial" w:cs="Arial"/>
          <w:sz w:val="24"/>
          <w:szCs w:val="24"/>
        </w:rPr>
        <w:tab/>
        <w:t>03</w:t>
      </w:r>
    </w:p>
    <w:p w14:paraId="3737EED8" w14:textId="14F6A815" w:rsidR="00873283" w:rsidRPr="00BB036D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4 - Título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Tabela</w:t>
      </w:r>
      <w:r>
        <w:rPr>
          <w:rFonts w:ascii="Arial" w:hAnsi="Arial" w:cs="Arial"/>
          <w:sz w:val="24"/>
          <w:szCs w:val="24"/>
        </w:rPr>
        <w:tab/>
        <w:t>04</w:t>
      </w:r>
    </w:p>
    <w:p w14:paraId="77D2A610" w14:textId="4DBAFC94" w:rsidR="00873283" w:rsidRPr="00BB036D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5 - Título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Tabela</w:t>
      </w:r>
      <w:r>
        <w:rPr>
          <w:rFonts w:ascii="Arial" w:hAnsi="Arial" w:cs="Arial"/>
          <w:sz w:val="24"/>
          <w:szCs w:val="24"/>
        </w:rPr>
        <w:tab/>
        <w:t>05</w:t>
      </w:r>
    </w:p>
    <w:p w14:paraId="6739AC98" w14:textId="07929F06" w:rsidR="00873283" w:rsidRPr="00BB036D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6 - Título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Tabela</w:t>
      </w:r>
      <w:r>
        <w:rPr>
          <w:rFonts w:ascii="Arial" w:hAnsi="Arial" w:cs="Arial"/>
          <w:sz w:val="24"/>
          <w:szCs w:val="24"/>
        </w:rPr>
        <w:tab/>
        <w:t>06</w:t>
      </w:r>
    </w:p>
    <w:p w14:paraId="2A9F3BEE" w14:textId="259E2E98" w:rsidR="00873283" w:rsidRPr="00BB036D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7 - Título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Tabela</w:t>
      </w:r>
      <w:r>
        <w:rPr>
          <w:rFonts w:ascii="Arial" w:hAnsi="Arial" w:cs="Arial"/>
          <w:sz w:val="24"/>
          <w:szCs w:val="24"/>
        </w:rPr>
        <w:tab/>
        <w:t>07</w:t>
      </w:r>
    </w:p>
    <w:p w14:paraId="39CAE4D7" w14:textId="4313C801" w:rsidR="00873283" w:rsidRPr="00BB036D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8 - Título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Tabela</w:t>
      </w:r>
      <w:r>
        <w:rPr>
          <w:rFonts w:ascii="Arial" w:hAnsi="Arial" w:cs="Arial"/>
          <w:sz w:val="24"/>
          <w:szCs w:val="24"/>
        </w:rPr>
        <w:tab/>
        <w:t>08</w:t>
      </w:r>
    </w:p>
    <w:p w14:paraId="37B9DB9B" w14:textId="45C6FA94" w:rsidR="00873283" w:rsidRPr="00BB036D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9 - Título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Tabela</w:t>
      </w:r>
      <w:r>
        <w:rPr>
          <w:rFonts w:ascii="Arial" w:hAnsi="Arial" w:cs="Arial"/>
          <w:sz w:val="24"/>
          <w:szCs w:val="24"/>
        </w:rPr>
        <w:tab/>
        <w:t>09</w:t>
      </w:r>
    </w:p>
    <w:p w14:paraId="702A986E" w14:textId="0F10345B" w:rsidR="00873283" w:rsidRPr="00BB036D" w:rsidRDefault="00873283" w:rsidP="00AF1D46">
      <w:pPr>
        <w:widowControl w:val="0"/>
        <w:tabs>
          <w:tab w:val="right" w:leader="dot" w:pos="9072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10 - Título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</w:t>
      </w:r>
      <w:r w:rsidR="00C863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Tabela</w:t>
      </w:r>
      <w:r>
        <w:rPr>
          <w:rFonts w:ascii="Arial" w:hAnsi="Arial" w:cs="Arial"/>
          <w:sz w:val="24"/>
          <w:szCs w:val="24"/>
        </w:rPr>
        <w:tab/>
        <w:t>10</w:t>
      </w:r>
    </w:p>
    <w:p w14:paraId="2D26ACF9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</w:pPr>
    </w:p>
    <w:p w14:paraId="3FC68D6C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</w:pPr>
    </w:p>
    <w:p w14:paraId="3F2C2E38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  <w:sectPr w:rsidR="00873283" w:rsidSect="006F0903">
          <w:pgSz w:w="11920" w:h="16840"/>
          <w:pgMar w:top="1701" w:right="1147" w:bottom="1135" w:left="1701" w:header="720" w:footer="720" w:gutter="0"/>
          <w:cols w:space="720" w:equalWidth="0">
            <w:col w:w="9072"/>
          </w:cols>
          <w:noEndnote/>
        </w:sectPr>
      </w:pPr>
    </w:p>
    <w:p w14:paraId="1CF5E6D9" w14:textId="77777777" w:rsidR="00873283" w:rsidRPr="00E765B6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4"/>
          <w:szCs w:val="24"/>
        </w:rPr>
      </w:pPr>
      <w:commentRangeStart w:id="34"/>
      <w:r w:rsidRPr="00E765B6">
        <w:rPr>
          <w:rFonts w:ascii="Arial" w:hAnsi="Arial" w:cs="Arial"/>
          <w:b/>
          <w:bCs/>
          <w:caps/>
          <w:sz w:val="24"/>
          <w:szCs w:val="24"/>
        </w:rPr>
        <w:lastRenderedPageBreak/>
        <w:t xml:space="preserve">Lista de </w:t>
      </w:r>
      <w:r>
        <w:rPr>
          <w:rFonts w:ascii="Arial" w:hAnsi="Arial" w:cs="Arial"/>
          <w:b/>
          <w:bCs/>
          <w:caps/>
          <w:sz w:val="24"/>
          <w:szCs w:val="24"/>
        </w:rPr>
        <w:t>Abreviaturas</w:t>
      </w:r>
      <w:r w:rsidRPr="00E765B6">
        <w:rPr>
          <w:rFonts w:ascii="Arial" w:hAnsi="Arial" w:cs="Arial"/>
          <w:b/>
          <w:bCs/>
          <w:caps/>
          <w:sz w:val="24"/>
          <w:szCs w:val="24"/>
        </w:rPr>
        <w:t xml:space="preserve"> </w:t>
      </w:r>
      <w:commentRangeEnd w:id="34"/>
      <w:r>
        <w:rPr>
          <w:rStyle w:val="Refdecomentrio"/>
          <w:rFonts w:cs="Calibri"/>
        </w:rPr>
        <w:commentReference w:id="34"/>
      </w:r>
    </w:p>
    <w:p w14:paraId="20A5D7C5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8"/>
          <w:szCs w:val="28"/>
        </w:rPr>
      </w:pPr>
    </w:p>
    <w:p w14:paraId="1553583E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8"/>
          <w:szCs w:val="28"/>
        </w:rPr>
      </w:pPr>
    </w:p>
    <w:tbl>
      <w:tblPr>
        <w:tblW w:w="0" w:type="auto"/>
        <w:tblInd w:w="-106" w:type="dxa"/>
        <w:tblLook w:val="00A0" w:firstRow="1" w:lastRow="0" w:firstColumn="1" w:lastColumn="0" w:noHBand="0" w:noVBand="0"/>
      </w:tblPr>
      <w:tblGrid>
        <w:gridCol w:w="1384"/>
        <w:gridCol w:w="7794"/>
      </w:tblGrid>
      <w:tr w:rsidR="00873283" w:rsidRPr="00097EE2" w14:paraId="5C39032B" w14:textId="77777777" w:rsidTr="005B28A2">
        <w:tc>
          <w:tcPr>
            <w:tcW w:w="1384" w:type="dxa"/>
          </w:tcPr>
          <w:p w14:paraId="396CF46D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commentRangeStart w:id="35"/>
            <w:r>
              <w:rPr>
                <w:rFonts w:ascii="Arial" w:hAnsi="Arial" w:cs="Arial"/>
                <w:sz w:val="24"/>
                <w:szCs w:val="24"/>
              </w:rPr>
              <w:t>ABNT</w:t>
            </w:r>
            <w:commentRangeEnd w:id="35"/>
            <w:r>
              <w:rPr>
                <w:rStyle w:val="Refdecomentrio"/>
                <w:rFonts w:cs="Calibri"/>
              </w:rPr>
              <w:commentReference w:id="35"/>
            </w:r>
          </w:p>
        </w:tc>
        <w:tc>
          <w:tcPr>
            <w:tcW w:w="7796" w:type="dxa"/>
          </w:tcPr>
          <w:p w14:paraId="23E9D264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Associação Brasileira de Norma Técnicas </w:t>
            </w:r>
          </w:p>
        </w:tc>
      </w:tr>
      <w:tr w:rsidR="00873283" w:rsidRPr="00097EE2" w14:paraId="4F8035F8" w14:textId="77777777" w:rsidTr="005B28A2">
        <w:tc>
          <w:tcPr>
            <w:tcW w:w="1384" w:type="dxa"/>
          </w:tcPr>
          <w:p w14:paraId="123B7558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IBGE</w:t>
            </w:r>
          </w:p>
        </w:tc>
        <w:tc>
          <w:tcPr>
            <w:tcW w:w="7796" w:type="dxa"/>
          </w:tcPr>
          <w:p w14:paraId="0E1179F4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Instituto Brasileiro de Geografia e Estatística </w:t>
            </w:r>
          </w:p>
        </w:tc>
      </w:tr>
      <w:tr w:rsidR="00873283" w:rsidRPr="00097EE2" w14:paraId="0182A0AD" w14:textId="77777777" w:rsidTr="005B28A2">
        <w:tc>
          <w:tcPr>
            <w:tcW w:w="1384" w:type="dxa"/>
          </w:tcPr>
          <w:p w14:paraId="04A34B02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IPT </w:t>
            </w:r>
          </w:p>
        </w:tc>
        <w:tc>
          <w:tcPr>
            <w:tcW w:w="7796" w:type="dxa"/>
          </w:tcPr>
          <w:p w14:paraId="07812C06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Instituto de Pesquisas Tecnológicas </w:t>
            </w:r>
          </w:p>
        </w:tc>
      </w:tr>
      <w:tr w:rsidR="00873283" w:rsidRPr="00097EE2" w14:paraId="00EF8132" w14:textId="77777777" w:rsidTr="005B28A2">
        <w:tc>
          <w:tcPr>
            <w:tcW w:w="1384" w:type="dxa"/>
          </w:tcPr>
          <w:p w14:paraId="0B5AACB2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PER</w:t>
            </w:r>
          </w:p>
        </w:tc>
        <w:tc>
          <w:tcPr>
            <w:tcW w:w="7796" w:type="dxa"/>
          </w:tcPr>
          <w:p w14:paraId="309FE3B6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Process Energy Requirement</w:t>
            </w:r>
          </w:p>
        </w:tc>
      </w:tr>
      <w:tr w:rsidR="00873283" w:rsidRPr="00097EE2" w14:paraId="72A09EFB" w14:textId="77777777" w:rsidTr="005B28A2">
        <w:tc>
          <w:tcPr>
            <w:tcW w:w="1384" w:type="dxa"/>
          </w:tcPr>
          <w:p w14:paraId="7F3BFC3E" w14:textId="1FC7FCB2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796" w:type="dxa"/>
          </w:tcPr>
          <w:p w14:paraId="3B48CB00" w14:textId="174DD3EE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73283" w:rsidRPr="00097EE2" w14:paraId="265EE06E" w14:textId="77777777" w:rsidTr="005B28A2">
        <w:tc>
          <w:tcPr>
            <w:tcW w:w="1384" w:type="dxa"/>
          </w:tcPr>
          <w:p w14:paraId="16FFF72D" w14:textId="72541D56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796" w:type="dxa"/>
          </w:tcPr>
          <w:p w14:paraId="74BA33B7" w14:textId="56360B16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73283" w:rsidRPr="00097EE2" w14:paraId="5E9605B0" w14:textId="77777777" w:rsidTr="005B28A2">
        <w:tc>
          <w:tcPr>
            <w:tcW w:w="1384" w:type="dxa"/>
          </w:tcPr>
          <w:p w14:paraId="20D493A3" w14:textId="49805C32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796" w:type="dxa"/>
          </w:tcPr>
          <w:p w14:paraId="1630861F" w14:textId="1FF65DFC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C651425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  <w:lang w:val="en-US"/>
        </w:rPr>
      </w:pPr>
    </w:p>
    <w:p w14:paraId="0CC295CD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  <w:lang w:val="en-US"/>
        </w:rPr>
      </w:pPr>
    </w:p>
    <w:p w14:paraId="1FF9A275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  <w:lang w:val="en-US"/>
        </w:rPr>
        <w:sectPr w:rsidR="00873283" w:rsidSect="006F0903">
          <w:pgSz w:w="11920" w:h="16840"/>
          <w:pgMar w:top="1701" w:right="1147" w:bottom="1135" w:left="1701" w:header="720" w:footer="720" w:gutter="0"/>
          <w:cols w:space="720" w:equalWidth="0">
            <w:col w:w="9072"/>
          </w:cols>
          <w:noEndnote/>
        </w:sectPr>
      </w:pPr>
    </w:p>
    <w:p w14:paraId="46DA12D5" w14:textId="77777777" w:rsidR="00873283" w:rsidRPr="00E765B6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4"/>
          <w:szCs w:val="24"/>
        </w:rPr>
      </w:pPr>
      <w:r w:rsidRPr="00D468FE">
        <w:rPr>
          <w:rFonts w:ascii="Arial" w:hAnsi="Arial" w:cs="Arial"/>
          <w:b/>
          <w:bCs/>
          <w:caps/>
          <w:sz w:val="28"/>
          <w:szCs w:val="28"/>
          <w:lang w:val="en-US"/>
        </w:rPr>
        <w:lastRenderedPageBreak/>
        <w:t xml:space="preserve"> </w:t>
      </w:r>
      <w:commentRangeStart w:id="36"/>
      <w:r w:rsidRPr="00E765B6">
        <w:rPr>
          <w:rFonts w:ascii="Arial" w:hAnsi="Arial" w:cs="Arial"/>
          <w:b/>
          <w:bCs/>
          <w:caps/>
          <w:sz w:val="24"/>
          <w:szCs w:val="24"/>
        </w:rPr>
        <w:t xml:space="preserve">Lista de </w:t>
      </w:r>
      <w:r>
        <w:rPr>
          <w:rFonts w:ascii="Arial" w:hAnsi="Arial" w:cs="Arial"/>
          <w:b/>
          <w:bCs/>
          <w:caps/>
          <w:sz w:val="24"/>
          <w:szCs w:val="24"/>
        </w:rPr>
        <w:t>Símbolos</w:t>
      </w:r>
      <w:r w:rsidRPr="00E765B6">
        <w:rPr>
          <w:rFonts w:ascii="Arial" w:hAnsi="Arial" w:cs="Arial"/>
          <w:b/>
          <w:bCs/>
          <w:caps/>
          <w:sz w:val="24"/>
          <w:szCs w:val="24"/>
        </w:rPr>
        <w:t xml:space="preserve"> </w:t>
      </w:r>
      <w:commentRangeEnd w:id="36"/>
      <w:r>
        <w:rPr>
          <w:rStyle w:val="Refdecomentrio"/>
          <w:rFonts w:cs="Calibri"/>
        </w:rPr>
        <w:commentReference w:id="36"/>
      </w:r>
    </w:p>
    <w:p w14:paraId="3711554A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8"/>
          <w:szCs w:val="28"/>
        </w:rPr>
      </w:pPr>
    </w:p>
    <w:p w14:paraId="2F01BE8B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8"/>
          <w:szCs w:val="28"/>
        </w:rPr>
      </w:pPr>
    </w:p>
    <w:tbl>
      <w:tblPr>
        <w:tblW w:w="0" w:type="auto"/>
        <w:tblInd w:w="-106" w:type="dxa"/>
        <w:tblLook w:val="00A0" w:firstRow="1" w:lastRow="0" w:firstColumn="1" w:lastColumn="0" w:noHBand="0" w:noVBand="0"/>
      </w:tblPr>
      <w:tblGrid>
        <w:gridCol w:w="1384"/>
        <w:gridCol w:w="7794"/>
      </w:tblGrid>
      <w:tr w:rsidR="00873283" w:rsidRPr="00097EE2" w14:paraId="6839A861" w14:textId="77777777" w:rsidTr="005B28A2">
        <w:tc>
          <w:tcPr>
            <w:tcW w:w="1384" w:type="dxa"/>
          </w:tcPr>
          <w:p w14:paraId="70F798FC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commentRangeStart w:id="37"/>
            <w:r>
              <w:rPr>
                <w:rFonts w:ascii="Arial" w:hAnsi="Arial" w:cs="Arial"/>
                <w:sz w:val="24"/>
                <w:szCs w:val="24"/>
              </w:rPr>
              <w:t xml:space="preserve"> ∑ </w:t>
            </w:r>
            <w:commentRangeEnd w:id="37"/>
            <w:r>
              <w:rPr>
                <w:rStyle w:val="Refdecomentrio"/>
                <w:rFonts w:cs="Calibri"/>
              </w:rPr>
              <w:commentReference w:id="37"/>
            </w:r>
          </w:p>
        </w:tc>
        <w:tc>
          <w:tcPr>
            <w:tcW w:w="7796" w:type="dxa"/>
          </w:tcPr>
          <w:p w14:paraId="65B4E81E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Somatório </w:t>
            </w:r>
          </w:p>
        </w:tc>
      </w:tr>
      <w:tr w:rsidR="00873283" w:rsidRPr="00097EE2" w14:paraId="0D0FFBFA" w14:textId="77777777" w:rsidTr="005B28A2">
        <w:tc>
          <w:tcPr>
            <w:tcW w:w="1384" w:type="dxa"/>
          </w:tcPr>
          <w:p w14:paraId="06FD7725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</w:t>
            </w:r>
          </w:p>
        </w:tc>
        <w:tc>
          <w:tcPr>
            <w:tcW w:w="7796" w:type="dxa"/>
          </w:tcPr>
          <w:p w14:paraId="44D07B1E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Carbono </w:t>
            </w:r>
          </w:p>
        </w:tc>
      </w:tr>
      <w:tr w:rsidR="00873283" w:rsidRPr="00097EE2" w14:paraId="5482DA75" w14:textId="77777777" w:rsidTr="005B28A2">
        <w:tc>
          <w:tcPr>
            <w:tcW w:w="1384" w:type="dxa"/>
          </w:tcPr>
          <w:p w14:paraId="394263A3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Ca </w:t>
            </w:r>
          </w:p>
        </w:tc>
        <w:tc>
          <w:tcPr>
            <w:tcW w:w="7796" w:type="dxa"/>
          </w:tcPr>
          <w:p w14:paraId="42F5386F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Cálcio </w:t>
            </w:r>
          </w:p>
        </w:tc>
      </w:tr>
      <w:tr w:rsidR="00873283" w:rsidRPr="00097EE2" w14:paraId="1E248175" w14:textId="77777777" w:rsidTr="005B28A2">
        <w:tc>
          <w:tcPr>
            <w:tcW w:w="1384" w:type="dxa"/>
          </w:tcPr>
          <w:p w14:paraId="3B039611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O(n)</w:t>
            </w:r>
          </w:p>
        </w:tc>
        <w:tc>
          <w:tcPr>
            <w:tcW w:w="7796" w:type="dxa"/>
          </w:tcPr>
          <w:p w14:paraId="13A0E2AB" w14:textId="77777777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Ordem de um algoritmo</w:t>
            </w:r>
          </w:p>
        </w:tc>
      </w:tr>
      <w:tr w:rsidR="00873283" w:rsidRPr="00097EE2" w14:paraId="4D9CED79" w14:textId="77777777" w:rsidTr="005B28A2">
        <w:tc>
          <w:tcPr>
            <w:tcW w:w="1384" w:type="dxa"/>
          </w:tcPr>
          <w:p w14:paraId="798715FB" w14:textId="14B0C67A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796" w:type="dxa"/>
          </w:tcPr>
          <w:p w14:paraId="4E632C07" w14:textId="5C5DC739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73283" w:rsidRPr="00097EE2" w14:paraId="01FE9587" w14:textId="77777777" w:rsidTr="005B28A2">
        <w:tc>
          <w:tcPr>
            <w:tcW w:w="1384" w:type="dxa"/>
          </w:tcPr>
          <w:p w14:paraId="184F0823" w14:textId="0BC75058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796" w:type="dxa"/>
          </w:tcPr>
          <w:p w14:paraId="2AF7DDA4" w14:textId="5CBAF7F5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73283" w:rsidRPr="00097EE2" w14:paraId="14FDF1AE" w14:textId="77777777" w:rsidTr="005B28A2">
        <w:tc>
          <w:tcPr>
            <w:tcW w:w="1384" w:type="dxa"/>
          </w:tcPr>
          <w:p w14:paraId="1EBB1152" w14:textId="5EF662E8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796" w:type="dxa"/>
          </w:tcPr>
          <w:p w14:paraId="09942FE4" w14:textId="7861E761" w:rsidR="00873283" w:rsidRPr="00097EE2" w:rsidRDefault="00873283" w:rsidP="005B28A2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D2D6E5C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  <w:lang w:val="en-US"/>
        </w:rPr>
      </w:pPr>
    </w:p>
    <w:p w14:paraId="02EFAA93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  <w:lang w:val="en-US"/>
        </w:rPr>
      </w:pPr>
    </w:p>
    <w:p w14:paraId="3F6F734A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  <w:lang w:val="en-US"/>
        </w:rPr>
        <w:sectPr w:rsidR="00873283" w:rsidSect="006F0903">
          <w:pgSz w:w="11920" w:h="16840"/>
          <w:pgMar w:top="1701" w:right="1147" w:bottom="1135" w:left="1701" w:header="720" w:footer="720" w:gutter="0"/>
          <w:cols w:space="720" w:equalWidth="0">
            <w:col w:w="9072"/>
          </w:cols>
          <w:noEndnote/>
        </w:sectPr>
      </w:pPr>
    </w:p>
    <w:p w14:paraId="31A6A5F8" w14:textId="77777777" w:rsidR="00873283" w:rsidRPr="00E765B6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4"/>
          <w:szCs w:val="24"/>
        </w:rPr>
      </w:pPr>
      <w:commentRangeStart w:id="38"/>
      <w:r>
        <w:rPr>
          <w:rFonts w:ascii="Arial" w:hAnsi="Arial" w:cs="Arial"/>
          <w:b/>
          <w:bCs/>
          <w:caps/>
          <w:sz w:val="24"/>
          <w:szCs w:val="24"/>
        </w:rPr>
        <w:lastRenderedPageBreak/>
        <w:t>sumário</w:t>
      </w:r>
      <w:commentRangeEnd w:id="38"/>
      <w:r>
        <w:rPr>
          <w:rStyle w:val="Refdecomentrio"/>
          <w:rFonts w:cs="Calibri"/>
        </w:rPr>
        <w:commentReference w:id="38"/>
      </w:r>
    </w:p>
    <w:p w14:paraId="6139DB88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8"/>
          <w:szCs w:val="28"/>
        </w:rPr>
      </w:pPr>
    </w:p>
    <w:p w14:paraId="03A7D257" w14:textId="77777777" w:rsidR="00873283" w:rsidRDefault="00873283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b/>
          <w:bCs/>
          <w:caps/>
          <w:sz w:val="28"/>
          <w:szCs w:val="28"/>
        </w:rPr>
      </w:pPr>
    </w:p>
    <w:tbl>
      <w:tblPr>
        <w:tblW w:w="0" w:type="auto"/>
        <w:tblInd w:w="-106" w:type="dxa"/>
        <w:tblLook w:val="00A0" w:firstRow="1" w:lastRow="0" w:firstColumn="1" w:lastColumn="0" w:noHBand="0" w:noVBand="0"/>
      </w:tblPr>
      <w:tblGrid>
        <w:gridCol w:w="823"/>
        <w:gridCol w:w="8355"/>
      </w:tblGrid>
      <w:tr w:rsidR="004B5C8C" w:rsidRPr="00097EE2" w14:paraId="0D08E321" w14:textId="77777777" w:rsidTr="004B5C8C">
        <w:tc>
          <w:tcPr>
            <w:tcW w:w="823" w:type="dxa"/>
          </w:tcPr>
          <w:p w14:paraId="3DA26FE2" w14:textId="29CF7261" w:rsidR="004B5C8C" w:rsidRPr="00097EE2" w:rsidRDefault="004B5C8C" w:rsidP="00D470AC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commentRangeStart w:id="39"/>
            <w:r w:rsidRPr="005D3033">
              <w:rPr>
                <w:rFonts w:ascii="Arial" w:hAnsi="Arial" w:cs="Arial"/>
                <w:b/>
                <w:bCs/>
                <w:sz w:val="24"/>
                <w:szCs w:val="24"/>
              </w:rPr>
              <w:t>1</w:t>
            </w:r>
            <w:commentRangeEnd w:id="39"/>
            <w:r w:rsidRPr="005D3033">
              <w:rPr>
                <w:rStyle w:val="Refdecomentrio"/>
                <w:rFonts w:cs="Calibri"/>
                <w:b/>
                <w:bCs/>
              </w:rPr>
              <w:commentReference w:id="39"/>
            </w:r>
          </w:p>
        </w:tc>
        <w:tc>
          <w:tcPr>
            <w:tcW w:w="8355" w:type="dxa"/>
          </w:tcPr>
          <w:p w14:paraId="1BAB131C" w14:textId="04694BAE" w:rsidR="004B5C8C" w:rsidRPr="00097EE2" w:rsidRDefault="004B5C8C" w:rsidP="004B5C8C">
            <w:pPr>
              <w:widowControl w:val="0"/>
              <w:tabs>
                <w:tab w:val="right" w:leader="dot" w:pos="9072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I</w:t>
            </w:r>
            <w:r w:rsidRPr="00672506">
              <w:rPr>
                <w:rFonts w:ascii="Arial" w:hAnsi="Arial" w:cs="Arial"/>
                <w:b/>
                <w:bCs/>
                <w:sz w:val="24"/>
                <w:szCs w:val="24"/>
              </w:rPr>
              <w:t>NTRODUÇÃO</w:t>
            </w:r>
            <w:r>
              <w:rPr>
                <w:rFonts w:ascii="Arial" w:hAnsi="Arial" w:cs="Arial"/>
                <w:sz w:val="24"/>
                <w:szCs w:val="24"/>
              </w:rPr>
              <w:tab/>
            </w:r>
            <w:r w:rsidR="00BE1BF4">
              <w:rPr>
                <w:rFonts w:ascii="Arial" w:hAnsi="Arial" w:cs="Arial"/>
                <w:sz w:val="24"/>
                <w:szCs w:val="24"/>
              </w:rPr>
              <w:t>0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</w:tr>
      <w:tr w:rsidR="004B5C8C" w:rsidRPr="00097EE2" w14:paraId="497AE7AC" w14:textId="77777777" w:rsidTr="004B5C8C">
        <w:tc>
          <w:tcPr>
            <w:tcW w:w="823" w:type="dxa"/>
          </w:tcPr>
          <w:p w14:paraId="28FE272E" w14:textId="6AEA919F" w:rsidR="004B5C8C" w:rsidRPr="00097EE2" w:rsidRDefault="004B5C8C" w:rsidP="00D470AC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 w:rsidRPr="007E46C5">
              <w:rPr>
                <w:rFonts w:ascii="Arial" w:hAnsi="Arial" w:cs="Arial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8355" w:type="dxa"/>
          </w:tcPr>
          <w:p w14:paraId="3931E069" w14:textId="16418727" w:rsidR="004B5C8C" w:rsidRPr="00097EE2" w:rsidRDefault="004B5C8C" w:rsidP="004B5C8C">
            <w:pPr>
              <w:widowControl w:val="0"/>
              <w:tabs>
                <w:tab w:val="right" w:leader="dot" w:pos="9072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46C5">
              <w:rPr>
                <w:rFonts w:ascii="Arial" w:hAnsi="Arial" w:cs="Arial"/>
                <w:b/>
                <w:bCs/>
                <w:sz w:val="24"/>
                <w:szCs w:val="24"/>
              </w:rPr>
              <w:t>TÍTULO</w:t>
            </w:r>
            <w:r>
              <w:rPr>
                <w:rFonts w:ascii="Arial" w:hAnsi="Arial" w:cs="Arial"/>
                <w:sz w:val="24"/>
                <w:szCs w:val="24"/>
              </w:rPr>
              <w:tab/>
              <w:t>02</w:t>
            </w:r>
          </w:p>
        </w:tc>
      </w:tr>
      <w:tr w:rsidR="004B5C8C" w:rsidRPr="00097EE2" w14:paraId="6E8512CB" w14:textId="77777777" w:rsidTr="004B5C8C">
        <w:tc>
          <w:tcPr>
            <w:tcW w:w="823" w:type="dxa"/>
          </w:tcPr>
          <w:p w14:paraId="0B168EEC" w14:textId="612863ED" w:rsidR="004B5C8C" w:rsidRPr="00097EE2" w:rsidRDefault="004B5C8C" w:rsidP="00D470AC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 w:rsidRPr="0091288D">
              <w:rPr>
                <w:rFonts w:ascii="Arial" w:hAnsi="Arial" w:cs="Arial"/>
                <w:b/>
                <w:bCs/>
                <w:sz w:val="24"/>
                <w:szCs w:val="24"/>
              </w:rPr>
              <w:t>2.1</w:t>
            </w:r>
          </w:p>
        </w:tc>
        <w:tc>
          <w:tcPr>
            <w:tcW w:w="8355" w:type="dxa"/>
          </w:tcPr>
          <w:p w14:paraId="7B75BA9D" w14:textId="5F647CDC" w:rsidR="004B5C8C" w:rsidRPr="00097EE2" w:rsidRDefault="004B5C8C" w:rsidP="004B5C8C">
            <w:pPr>
              <w:widowControl w:val="0"/>
              <w:tabs>
                <w:tab w:val="right" w:leader="dot" w:pos="9072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Título da s</w:t>
            </w:r>
            <w:r w:rsidRPr="0091288D">
              <w:rPr>
                <w:rFonts w:ascii="Arial" w:hAnsi="Arial" w:cs="Arial"/>
                <w:b/>
                <w:bCs/>
                <w:sz w:val="24"/>
                <w:szCs w:val="24"/>
              </w:rPr>
              <w:t>eção secundária</w:t>
            </w:r>
            <w:r>
              <w:rPr>
                <w:rFonts w:ascii="Arial" w:hAnsi="Arial" w:cs="Arial"/>
                <w:sz w:val="24"/>
                <w:szCs w:val="24"/>
              </w:rPr>
              <w:tab/>
              <w:t>0</w:t>
            </w:r>
            <w:r w:rsidR="00BE1BF4">
              <w:rPr>
                <w:rFonts w:ascii="Arial" w:hAnsi="Arial" w:cs="Arial"/>
                <w:sz w:val="24"/>
                <w:szCs w:val="24"/>
              </w:rPr>
              <w:t>3</w:t>
            </w:r>
          </w:p>
        </w:tc>
      </w:tr>
      <w:tr w:rsidR="004B5C8C" w:rsidRPr="00097EE2" w14:paraId="766BBA1D" w14:textId="77777777" w:rsidTr="004B5C8C">
        <w:tc>
          <w:tcPr>
            <w:tcW w:w="823" w:type="dxa"/>
          </w:tcPr>
          <w:p w14:paraId="022ED608" w14:textId="6B681288" w:rsidR="004B5C8C" w:rsidRPr="00097EE2" w:rsidRDefault="004B5C8C" w:rsidP="00D470AC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 w:rsidRPr="0091288D">
              <w:rPr>
                <w:rFonts w:ascii="Arial" w:hAnsi="Arial" w:cs="Arial"/>
                <w:sz w:val="24"/>
                <w:szCs w:val="24"/>
              </w:rPr>
              <w:t>2.1.1</w:t>
            </w:r>
          </w:p>
        </w:tc>
        <w:tc>
          <w:tcPr>
            <w:tcW w:w="8355" w:type="dxa"/>
          </w:tcPr>
          <w:p w14:paraId="59D5B41E" w14:textId="65D83EE0" w:rsidR="004B5C8C" w:rsidRPr="00097EE2" w:rsidRDefault="004B5C8C" w:rsidP="004B5C8C">
            <w:pPr>
              <w:widowControl w:val="0"/>
              <w:tabs>
                <w:tab w:val="right" w:leader="dot" w:pos="9072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Título da s</w:t>
            </w:r>
            <w:r w:rsidRPr="0091288D">
              <w:rPr>
                <w:rFonts w:ascii="Arial" w:hAnsi="Arial" w:cs="Arial"/>
                <w:sz w:val="24"/>
                <w:szCs w:val="24"/>
              </w:rPr>
              <w:t>eção terciária</w:t>
            </w:r>
            <w:r>
              <w:rPr>
                <w:rFonts w:ascii="Arial" w:hAnsi="Arial" w:cs="Arial"/>
                <w:sz w:val="24"/>
                <w:szCs w:val="24"/>
              </w:rPr>
              <w:tab/>
              <w:t>0</w:t>
            </w:r>
            <w:r w:rsidR="00BE1BF4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4B5C8C" w:rsidRPr="00097EE2" w14:paraId="088A5860" w14:textId="77777777" w:rsidTr="004B5C8C">
        <w:tc>
          <w:tcPr>
            <w:tcW w:w="823" w:type="dxa"/>
          </w:tcPr>
          <w:p w14:paraId="1DCFEBDD" w14:textId="1C6ACB23" w:rsidR="004B5C8C" w:rsidRPr="00097EE2" w:rsidRDefault="004B5C8C" w:rsidP="00D470AC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8355" w:type="dxa"/>
          </w:tcPr>
          <w:p w14:paraId="4C98448B" w14:textId="3EEC6AEF" w:rsidR="004B5C8C" w:rsidRPr="00097EE2" w:rsidRDefault="004B5C8C" w:rsidP="004B5C8C">
            <w:pPr>
              <w:widowControl w:val="0"/>
              <w:tabs>
                <w:tab w:val="right" w:leader="dot" w:pos="9072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46C5">
              <w:rPr>
                <w:rFonts w:ascii="Arial" w:hAnsi="Arial" w:cs="Arial"/>
                <w:b/>
                <w:bCs/>
                <w:sz w:val="24"/>
                <w:szCs w:val="24"/>
              </w:rPr>
              <w:t>CONCLUSÃO</w:t>
            </w:r>
            <w:r>
              <w:rPr>
                <w:rFonts w:ascii="Arial" w:hAnsi="Arial" w:cs="Arial"/>
                <w:sz w:val="24"/>
                <w:szCs w:val="24"/>
              </w:rPr>
              <w:tab/>
              <w:t>0</w:t>
            </w:r>
            <w:r w:rsidR="00BE1BF4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4B5C8C" w:rsidRPr="00097EE2" w14:paraId="7BF0AC4F" w14:textId="77777777" w:rsidTr="004B5C8C">
        <w:tc>
          <w:tcPr>
            <w:tcW w:w="823" w:type="dxa"/>
          </w:tcPr>
          <w:p w14:paraId="3E6D001D" w14:textId="77777777" w:rsidR="004B5C8C" w:rsidRPr="00097EE2" w:rsidRDefault="004B5C8C" w:rsidP="00D470AC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355" w:type="dxa"/>
          </w:tcPr>
          <w:p w14:paraId="76AA3CF0" w14:textId="3E80D574" w:rsidR="004B5C8C" w:rsidRPr="00097EE2" w:rsidRDefault="004B5C8C" w:rsidP="004B5C8C">
            <w:pPr>
              <w:widowControl w:val="0"/>
              <w:tabs>
                <w:tab w:val="right" w:leader="dot" w:pos="9072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072F">
              <w:rPr>
                <w:rFonts w:ascii="Arial" w:hAnsi="Arial" w:cs="Arial"/>
                <w:b/>
                <w:bCs/>
                <w:sz w:val="24"/>
                <w:szCs w:val="24"/>
              </w:rPr>
              <w:t>REFERÊNCIAS</w:t>
            </w:r>
            <w:r>
              <w:rPr>
                <w:rFonts w:ascii="Arial" w:hAnsi="Arial" w:cs="Arial"/>
                <w:sz w:val="24"/>
                <w:szCs w:val="24"/>
              </w:rPr>
              <w:tab/>
              <w:t>0</w:t>
            </w:r>
            <w:r w:rsidR="00BE1BF4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4B5C8C" w:rsidRPr="00097EE2" w14:paraId="0C6BF7DE" w14:textId="77777777" w:rsidTr="004B5C8C">
        <w:tc>
          <w:tcPr>
            <w:tcW w:w="823" w:type="dxa"/>
          </w:tcPr>
          <w:p w14:paraId="5B0F4CE8" w14:textId="77777777" w:rsidR="004B5C8C" w:rsidRPr="00097EE2" w:rsidRDefault="004B5C8C" w:rsidP="00D470AC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355" w:type="dxa"/>
          </w:tcPr>
          <w:p w14:paraId="75064402" w14:textId="0DAB771C" w:rsidR="004B5C8C" w:rsidRPr="00097EE2" w:rsidRDefault="004B5C8C" w:rsidP="004B5C8C">
            <w:pPr>
              <w:widowControl w:val="0"/>
              <w:tabs>
                <w:tab w:val="right" w:leader="dot" w:pos="9072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459E1">
              <w:rPr>
                <w:rFonts w:ascii="Arial" w:hAnsi="Arial" w:cs="Arial"/>
                <w:b/>
                <w:bCs/>
                <w:sz w:val="24"/>
                <w:szCs w:val="24"/>
              </w:rPr>
              <w:t>APÊNDICE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A – TÍTULO</w:t>
            </w:r>
            <w:r>
              <w:rPr>
                <w:rFonts w:ascii="Arial" w:hAnsi="Arial" w:cs="Arial"/>
                <w:sz w:val="24"/>
                <w:szCs w:val="24"/>
              </w:rPr>
              <w:tab/>
              <w:t>0</w:t>
            </w:r>
            <w:r w:rsidR="00BE1BF4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4B5C8C" w:rsidRPr="00097EE2" w14:paraId="2D3BFCFD" w14:textId="77777777" w:rsidTr="004B5C8C">
        <w:tc>
          <w:tcPr>
            <w:tcW w:w="823" w:type="dxa"/>
          </w:tcPr>
          <w:p w14:paraId="24CD62FE" w14:textId="77777777" w:rsidR="004B5C8C" w:rsidRPr="00097EE2" w:rsidRDefault="004B5C8C" w:rsidP="00D470AC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355" w:type="dxa"/>
          </w:tcPr>
          <w:p w14:paraId="765B7247" w14:textId="0D0A5A42" w:rsidR="004B5C8C" w:rsidRPr="004B5C8C" w:rsidRDefault="004B5C8C" w:rsidP="004B5C8C">
            <w:pPr>
              <w:widowControl w:val="0"/>
              <w:tabs>
                <w:tab w:val="right" w:leader="dot" w:pos="9072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1288D">
              <w:rPr>
                <w:rFonts w:ascii="Arial" w:hAnsi="Arial" w:cs="Arial"/>
                <w:b/>
                <w:bCs/>
                <w:caps/>
                <w:sz w:val="24"/>
                <w:szCs w:val="24"/>
              </w:rPr>
              <w:t xml:space="preserve">ANEXO A </w:t>
            </w:r>
            <w:r w:rsidR="00FC11D8">
              <w:rPr>
                <w:rFonts w:ascii="Arial" w:hAnsi="Arial" w:cs="Arial"/>
                <w:b/>
                <w:bCs/>
                <w:sz w:val="24"/>
                <w:szCs w:val="24"/>
              </w:rPr>
              <w:t>–</w:t>
            </w:r>
            <w:r w:rsidRPr="0091288D">
              <w:rPr>
                <w:rFonts w:ascii="Arial" w:hAnsi="Arial" w:cs="Arial"/>
                <w:b/>
                <w:bCs/>
                <w:caps/>
                <w:sz w:val="24"/>
                <w:szCs w:val="24"/>
              </w:rPr>
              <w:t xml:space="preserve"> Título</w:t>
            </w:r>
            <w:r>
              <w:rPr>
                <w:rFonts w:ascii="Arial" w:hAnsi="Arial" w:cs="Arial"/>
                <w:sz w:val="24"/>
                <w:szCs w:val="24"/>
              </w:rPr>
              <w:tab/>
              <w:t>0</w:t>
            </w:r>
            <w:r w:rsidR="00BE1BF4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</w:tbl>
    <w:p w14:paraId="76A6467C" w14:textId="63EB0259" w:rsidR="004B5C8C" w:rsidRDefault="004B5C8C" w:rsidP="00AF1D46">
      <w:pPr>
        <w:widowControl w:val="0"/>
        <w:tabs>
          <w:tab w:val="right" w:leader="do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58C0F34E" w14:textId="77777777" w:rsidR="004B5C8C" w:rsidRDefault="004B5C8C" w:rsidP="00AF1D46">
      <w:pPr>
        <w:widowControl w:val="0"/>
        <w:tabs>
          <w:tab w:val="right" w:leader="do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4CCCE88B" w14:textId="77777777" w:rsidR="00873283" w:rsidRDefault="00873283" w:rsidP="00AF1D46">
      <w:pPr>
        <w:widowControl w:val="0"/>
        <w:tabs>
          <w:tab w:val="right" w:leader="do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</w:pPr>
    </w:p>
    <w:p w14:paraId="6C01F116" w14:textId="77777777" w:rsidR="00873283" w:rsidRDefault="00873283" w:rsidP="00AF1D46">
      <w:pPr>
        <w:widowControl w:val="0"/>
        <w:tabs>
          <w:tab w:val="right" w:leader="do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4"/>
          <w:szCs w:val="24"/>
        </w:rPr>
        <w:sectPr w:rsidR="00873283" w:rsidSect="006F0903">
          <w:headerReference w:type="default" r:id="rId15"/>
          <w:pgSz w:w="11920" w:h="16840"/>
          <w:pgMar w:top="1701" w:right="1147" w:bottom="1134" w:left="1701" w:header="720" w:footer="720" w:gutter="0"/>
          <w:cols w:space="720" w:equalWidth="0">
            <w:col w:w="9072"/>
          </w:cols>
          <w:noEndnote/>
        </w:sectPr>
      </w:pPr>
    </w:p>
    <w:p w14:paraId="218ADBF8" w14:textId="483FC09E" w:rsidR="00873283" w:rsidRDefault="00873283" w:rsidP="00593D31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  <w:bCs/>
          <w:caps/>
          <w:sz w:val="24"/>
          <w:szCs w:val="24"/>
        </w:rPr>
      </w:pPr>
      <w:commentRangeStart w:id="40"/>
      <w:r>
        <w:rPr>
          <w:rFonts w:ascii="Arial" w:hAnsi="Arial" w:cs="Arial"/>
          <w:b/>
          <w:bCs/>
          <w:caps/>
          <w:sz w:val="24"/>
          <w:szCs w:val="24"/>
        </w:rPr>
        <w:lastRenderedPageBreak/>
        <w:t>1 INTRODUÇÃO</w:t>
      </w:r>
      <w:commentRangeEnd w:id="40"/>
      <w:r>
        <w:rPr>
          <w:rStyle w:val="Refdecomentrio"/>
          <w:rFonts w:cs="Calibri"/>
        </w:rPr>
        <w:commentReference w:id="40"/>
      </w:r>
    </w:p>
    <w:p w14:paraId="50CD3EFF" w14:textId="77777777" w:rsidR="008C068A" w:rsidRPr="00E765B6" w:rsidRDefault="008C068A" w:rsidP="00AF1D46">
      <w:pPr>
        <w:widowControl w:val="0"/>
        <w:tabs>
          <w:tab w:val="left" w:pos="7938"/>
        </w:tabs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</w:pPr>
    </w:p>
    <w:p w14:paraId="6725800C" w14:textId="77777777" w:rsidR="00873283" w:rsidRPr="00206F8F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commentRangeStart w:id="41"/>
      <w:r w:rsidRPr="00A25399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>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</w:t>
      </w:r>
      <w:r w:rsidRPr="00A25399">
        <w:rPr>
          <w:rFonts w:ascii="Arial" w:hAnsi="Arial" w:cs="Arial"/>
          <w:sz w:val="24"/>
          <w:szCs w:val="24"/>
        </w:rPr>
        <w:t>ntrodução</w:t>
      </w:r>
      <w:commentRangeEnd w:id="41"/>
      <w:r>
        <w:rPr>
          <w:rStyle w:val="Refdecomentrio"/>
          <w:rFonts w:cs="Calibri"/>
        </w:rPr>
        <w:commentReference w:id="41"/>
      </w:r>
      <w:r w:rsidRPr="00206F8F">
        <w:rPr>
          <w:rFonts w:ascii="Arial" w:hAnsi="Arial" w:cs="Arial"/>
          <w:sz w:val="24"/>
          <w:szCs w:val="24"/>
        </w:rPr>
        <w:t>.</w:t>
      </w:r>
    </w:p>
    <w:p w14:paraId="24AE4D17" w14:textId="77777777" w:rsidR="00873283" w:rsidRPr="00206F8F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Introdução</w:t>
      </w:r>
      <w:r w:rsidRPr="00206F8F">
        <w:rPr>
          <w:rFonts w:ascii="Arial" w:hAnsi="Arial" w:cs="Arial"/>
          <w:sz w:val="24"/>
          <w:szCs w:val="24"/>
        </w:rPr>
        <w:t>.</w:t>
      </w:r>
    </w:p>
    <w:p w14:paraId="4DD02114" w14:textId="77777777" w:rsidR="00873283" w:rsidRPr="00206F8F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IntroduçãoIntroduçãoIntroduçãoIntroduçãoIntroduçãoIntroduçãoIntroduçãoIntroduçãoIntroduçãoIntroduçãoIntroduçãoIntroduçãoIntrodução</w:t>
      </w:r>
      <w:r w:rsidRPr="00206F8F">
        <w:rPr>
          <w:rFonts w:ascii="Arial" w:hAnsi="Arial" w:cs="Arial"/>
          <w:sz w:val="24"/>
          <w:szCs w:val="24"/>
        </w:rPr>
        <w:t>.</w:t>
      </w:r>
    </w:p>
    <w:p w14:paraId="4491DF2C" w14:textId="77777777" w:rsidR="00873283" w:rsidRDefault="00873283" w:rsidP="00AF1D46">
      <w:pPr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</w:pPr>
    </w:p>
    <w:p w14:paraId="2B2B6BD5" w14:textId="49DB04CC" w:rsidR="00873283" w:rsidRDefault="00873283" w:rsidP="00593D31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aps/>
          <w:sz w:val="24"/>
          <w:szCs w:val="24"/>
        </w:rPr>
        <w:br w:type="page"/>
      </w:r>
      <w:commentRangeStart w:id="42"/>
      <w:r w:rsidRPr="00A94AEB">
        <w:rPr>
          <w:rFonts w:ascii="Arial" w:hAnsi="Arial" w:cs="Arial"/>
          <w:b/>
          <w:bCs/>
          <w:sz w:val="24"/>
          <w:szCs w:val="24"/>
        </w:rPr>
        <w:lastRenderedPageBreak/>
        <w:t>2 TÍTULO</w:t>
      </w:r>
      <w:commentRangeEnd w:id="42"/>
      <w:r>
        <w:rPr>
          <w:rStyle w:val="Refdecomentrio"/>
          <w:rFonts w:cs="Calibri"/>
        </w:rPr>
        <w:commentReference w:id="42"/>
      </w:r>
    </w:p>
    <w:p w14:paraId="7253D18F" w14:textId="77777777" w:rsidR="008C068A" w:rsidRPr="00DA1FAB" w:rsidRDefault="008C068A" w:rsidP="00AF1D46">
      <w:pPr>
        <w:spacing w:after="0" w:line="360" w:lineRule="auto"/>
        <w:rPr>
          <w:rFonts w:ascii="Arial" w:hAnsi="Arial" w:cs="Arial"/>
          <w:b/>
          <w:bCs/>
          <w:caps/>
          <w:sz w:val="24"/>
          <w:szCs w:val="28"/>
        </w:rPr>
      </w:pPr>
    </w:p>
    <w:p w14:paraId="3BD4A3D8" w14:textId="77777777" w:rsidR="00873283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commentRangeStart w:id="43"/>
      <w:r>
        <w:rPr>
          <w:rFonts w:ascii="Arial" w:hAnsi="Arial" w:cs="Arial"/>
          <w:sz w:val="24"/>
          <w:szCs w:val="24"/>
        </w:rPr>
        <w:t>TextoTextoTextoTextoTextoTextoTextoTextoTextoTextoTextoTextoTextoTextoTextoTextoTextoTextoTextoTextoTextoTextoTextoTextoTextoTextoTextoTextoTextoTextoTextoTextoTextoTextoTextoTexto</w:t>
      </w:r>
      <w:commentRangeEnd w:id="43"/>
      <w:r>
        <w:rPr>
          <w:rStyle w:val="Refdecomentrio"/>
          <w:rFonts w:cs="Calibri"/>
        </w:rPr>
        <w:commentReference w:id="43"/>
      </w:r>
      <w:r>
        <w:rPr>
          <w:rFonts w:ascii="Arial" w:hAnsi="Arial" w:cs="Arial"/>
          <w:sz w:val="24"/>
          <w:szCs w:val="24"/>
        </w:rPr>
        <w:t>.</w:t>
      </w:r>
    </w:p>
    <w:p w14:paraId="679E6AA9" w14:textId="77777777" w:rsidR="00873283" w:rsidRPr="00206F8F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TextoTextoTextoTextoTextoTextoTextoTextoTextoTextoTextoTextoTextoTextoTextoTextoTextoTextoTextoTexto.</w:t>
      </w:r>
    </w:p>
    <w:p w14:paraId="436EC364" w14:textId="77777777" w:rsidR="00873283" w:rsidRPr="00206F8F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0B4A9FAF" w14:textId="59B43604" w:rsidR="00873283" w:rsidRDefault="00873283" w:rsidP="00203184">
      <w:pPr>
        <w:spacing w:after="0" w:line="360" w:lineRule="auto"/>
        <w:ind w:left="414" w:hanging="414"/>
        <w:jc w:val="both"/>
        <w:rPr>
          <w:rFonts w:ascii="Arial" w:hAnsi="Arial" w:cs="Arial"/>
          <w:b/>
          <w:bCs/>
          <w:sz w:val="24"/>
          <w:szCs w:val="24"/>
        </w:rPr>
      </w:pPr>
      <w:commentRangeStart w:id="44"/>
      <w:r w:rsidRPr="0091288D">
        <w:rPr>
          <w:rFonts w:ascii="Arial" w:hAnsi="Arial" w:cs="Arial"/>
          <w:b/>
          <w:bCs/>
          <w:sz w:val="24"/>
          <w:szCs w:val="24"/>
        </w:rPr>
        <w:t>2.1 Seção secundária</w:t>
      </w:r>
      <w:commentRangeEnd w:id="44"/>
      <w:r w:rsidRPr="0091288D">
        <w:rPr>
          <w:rStyle w:val="Refdecomentrio"/>
          <w:rFonts w:cs="Calibri"/>
          <w:b/>
          <w:bCs/>
        </w:rPr>
        <w:commentReference w:id="44"/>
      </w:r>
    </w:p>
    <w:p w14:paraId="71892F56" w14:textId="77777777" w:rsidR="008C068A" w:rsidRPr="00DA1FAB" w:rsidRDefault="008C068A" w:rsidP="00AF1D46">
      <w:pPr>
        <w:spacing w:after="0" w:line="360" w:lineRule="auto"/>
        <w:ind w:left="414" w:firstLine="720"/>
        <w:rPr>
          <w:rFonts w:ascii="Arial" w:hAnsi="Arial" w:cs="Arial"/>
          <w:b/>
          <w:bCs/>
          <w:caps/>
          <w:sz w:val="24"/>
          <w:szCs w:val="28"/>
        </w:rPr>
      </w:pPr>
    </w:p>
    <w:p w14:paraId="55E1CE51" w14:textId="0D9654BE" w:rsidR="00873283" w:rsidRDefault="00873283" w:rsidP="0089363A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commentRangeStart w:id="45"/>
      <w:r>
        <w:rPr>
          <w:rFonts w:ascii="Arial" w:hAnsi="Arial" w:cs="Arial"/>
          <w:sz w:val="24"/>
          <w:szCs w:val="24"/>
        </w:rPr>
        <w:t>TextoTextoTextoTextoTextoTextoTextoTextoTextoTextoTextoTextoTextoTextoTextoTextoTextoTextoTextoTextoTextoTextoTextoTextoTextoTextoTextoTextoTextoTextoTextoTextoTextoTextoTextoTextoTextoTextoTextoTextoTextoTextoTexto</w:t>
      </w:r>
      <w:commentRangeEnd w:id="45"/>
      <w:r>
        <w:rPr>
          <w:rStyle w:val="Refdecomentrio"/>
          <w:rFonts w:cs="Calibri"/>
        </w:rPr>
        <w:commentReference w:id="45"/>
      </w:r>
      <w:r>
        <w:rPr>
          <w:rFonts w:ascii="Arial" w:hAnsi="Arial" w:cs="Arial"/>
          <w:sz w:val="24"/>
          <w:szCs w:val="24"/>
        </w:rPr>
        <w:t>.</w:t>
      </w:r>
    </w:p>
    <w:p w14:paraId="52B4D0F1" w14:textId="77777777" w:rsidR="00873283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7DC08D61" w14:textId="1E485ECA" w:rsidR="00873283" w:rsidRDefault="00873283" w:rsidP="00203184">
      <w:pPr>
        <w:spacing w:after="0" w:line="360" w:lineRule="auto"/>
        <w:ind w:left="414" w:hanging="414"/>
        <w:jc w:val="both"/>
        <w:rPr>
          <w:rFonts w:ascii="Arial" w:hAnsi="Arial" w:cs="Arial"/>
          <w:sz w:val="24"/>
          <w:szCs w:val="24"/>
        </w:rPr>
      </w:pPr>
      <w:commentRangeStart w:id="46"/>
      <w:r w:rsidRPr="0091288D">
        <w:rPr>
          <w:rFonts w:ascii="Arial" w:hAnsi="Arial" w:cs="Arial"/>
          <w:sz w:val="24"/>
          <w:szCs w:val="24"/>
        </w:rPr>
        <w:t>2.1.1 Seção terciária</w:t>
      </w:r>
      <w:commentRangeEnd w:id="46"/>
      <w:r w:rsidRPr="0091288D">
        <w:rPr>
          <w:rFonts w:ascii="Arial" w:hAnsi="Arial" w:cs="Arial"/>
          <w:sz w:val="24"/>
          <w:szCs w:val="24"/>
        </w:rPr>
        <w:t xml:space="preserve"> </w:t>
      </w:r>
      <w:r w:rsidRPr="0091288D">
        <w:rPr>
          <w:rStyle w:val="Refdecomentrio"/>
          <w:rFonts w:cs="Calibri"/>
        </w:rPr>
        <w:commentReference w:id="46"/>
      </w:r>
    </w:p>
    <w:p w14:paraId="5969291F" w14:textId="77777777" w:rsidR="008C068A" w:rsidRPr="00DA1FAB" w:rsidRDefault="008C068A" w:rsidP="00AF1D46">
      <w:pPr>
        <w:spacing w:after="0" w:line="360" w:lineRule="auto"/>
        <w:ind w:left="414" w:firstLine="720"/>
        <w:rPr>
          <w:rFonts w:ascii="Arial" w:hAnsi="Arial" w:cs="Arial"/>
          <w:caps/>
          <w:sz w:val="24"/>
          <w:szCs w:val="28"/>
        </w:rPr>
      </w:pPr>
    </w:p>
    <w:p w14:paraId="2390C5CB" w14:textId="6512CDD1" w:rsidR="00873283" w:rsidRPr="00206F8F" w:rsidRDefault="00873283" w:rsidP="0089363A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commentRangeStart w:id="47"/>
      <w:r>
        <w:rPr>
          <w:rFonts w:ascii="Arial" w:hAnsi="Arial" w:cs="Arial"/>
          <w:sz w:val="24"/>
          <w:szCs w:val="24"/>
        </w:rPr>
        <w:t>TextoTextoTextoTextoTextoTextoTextoTextoTextoTextoTextoTextoTextoTextoTextoTextoTextoTextoTextoTextoTextoTextoTextoTextoTextoTextoTextoTextoTextoTextoTextoTextoTextoTextoTextoTextoTextoTextoTextoTextoTextoTextoTexto</w:t>
      </w:r>
      <w:commentRangeEnd w:id="47"/>
      <w:r>
        <w:rPr>
          <w:rStyle w:val="Refdecomentrio"/>
          <w:rFonts w:cs="Calibri"/>
        </w:rPr>
        <w:commentReference w:id="47"/>
      </w:r>
      <w:r>
        <w:rPr>
          <w:rFonts w:ascii="Arial" w:hAnsi="Arial" w:cs="Arial"/>
          <w:sz w:val="24"/>
          <w:szCs w:val="24"/>
        </w:rPr>
        <w:t>.</w:t>
      </w:r>
    </w:p>
    <w:p w14:paraId="0400D085" w14:textId="77777777" w:rsidR="00873283" w:rsidRPr="00206F8F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2E4C34A4" w14:textId="236BC4A4" w:rsidR="00873283" w:rsidRPr="00760DC8" w:rsidRDefault="00873283" w:rsidP="00AF1D46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commentRangeStart w:id="48"/>
      <w:r w:rsidRPr="00760DC8">
        <w:rPr>
          <w:rFonts w:ascii="Arial" w:hAnsi="Arial" w:cs="Arial"/>
          <w:sz w:val="20"/>
          <w:szCs w:val="20"/>
        </w:rPr>
        <w:t xml:space="preserve">Figura 1 </w:t>
      </w:r>
      <w:commentRangeEnd w:id="48"/>
      <w:r>
        <w:rPr>
          <w:rStyle w:val="Refdecomentrio"/>
          <w:rFonts w:cs="Calibri"/>
        </w:rPr>
        <w:commentReference w:id="48"/>
      </w:r>
      <w:r>
        <w:rPr>
          <w:rFonts w:ascii="Arial" w:hAnsi="Arial" w:cs="Arial"/>
          <w:sz w:val="20"/>
          <w:szCs w:val="20"/>
        </w:rPr>
        <w:t xml:space="preserve">– </w:t>
      </w:r>
      <w:r w:rsidR="0066617D">
        <w:rPr>
          <w:rFonts w:ascii="Arial" w:hAnsi="Arial" w:cs="Arial"/>
          <w:sz w:val="20"/>
          <w:szCs w:val="20"/>
        </w:rPr>
        <w:t xml:space="preserve">Vista parcial da </w:t>
      </w:r>
      <w:r w:rsidR="00D470AC">
        <w:rPr>
          <w:rFonts w:ascii="Arial" w:hAnsi="Arial" w:cs="Arial"/>
          <w:sz w:val="20"/>
          <w:szCs w:val="20"/>
        </w:rPr>
        <w:t>B</w:t>
      </w:r>
      <w:r w:rsidR="00187DCB" w:rsidRPr="00187DCB">
        <w:rPr>
          <w:rFonts w:ascii="Arial" w:hAnsi="Arial" w:cs="Arial"/>
          <w:sz w:val="20"/>
          <w:szCs w:val="20"/>
        </w:rPr>
        <w:t xml:space="preserve">iblioteca </w:t>
      </w:r>
      <w:r w:rsidR="00CD72B5">
        <w:rPr>
          <w:rFonts w:ascii="Arial" w:hAnsi="Arial" w:cs="Arial"/>
          <w:sz w:val="20"/>
          <w:szCs w:val="20"/>
        </w:rPr>
        <w:t>–</w:t>
      </w:r>
      <w:r w:rsidR="00187DCB" w:rsidRPr="00187DCB">
        <w:rPr>
          <w:rFonts w:ascii="Arial" w:hAnsi="Arial" w:cs="Arial"/>
          <w:sz w:val="20"/>
          <w:szCs w:val="20"/>
        </w:rPr>
        <w:t xml:space="preserve"> Unesp</w:t>
      </w:r>
      <w:r w:rsidR="00BD783A">
        <w:rPr>
          <w:rFonts w:ascii="Arial" w:hAnsi="Arial" w:cs="Arial"/>
          <w:sz w:val="20"/>
          <w:szCs w:val="20"/>
        </w:rPr>
        <w:t xml:space="preserve"> </w:t>
      </w:r>
      <w:r w:rsidR="00187DCB" w:rsidRPr="00187DCB">
        <w:rPr>
          <w:rFonts w:ascii="Arial" w:hAnsi="Arial" w:cs="Arial"/>
          <w:sz w:val="20"/>
          <w:szCs w:val="20"/>
        </w:rPr>
        <w:t>Câmpus de Itapev</w:t>
      </w:r>
      <w:r w:rsidRPr="00760DC8">
        <w:rPr>
          <w:rFonts w:ascii="Arial" w:hAnsi="Arial" w:cs="Arial"/>
          <w:sz w:val="20"/>
          <w:szCs w:val="20"/>
        </w:rPr>
        <w:t>a</w:t>
      </w:r>
    </w:p>
    <w:p w14:paraId="3C8C4581" w14:textId="032B4C78" w:rsidR="00873283" w:rsidRDefault="00356D66" w:rsidP="00AF1D46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54896BE0" wp14:editId="055FFAFE">
            <wp:extent cx="4320745" cy="2518410"/>
            <wp:effectExtent l="0" t="0" r="381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/>
                    <a:srcRect l="934" r="1" b="23010"/>
                    <a:stretch/>
                  </pic:blipFill>
                  <pic:spPr bwMode="auto">
                    <a:xfrm>
                      <a:off x="0" y="0"/>
                      <a:ext cx="432347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33C1A" w14:textId="32CFB9E3" w:rsidR="00873283" w:rsidRPr="00387A7A" w:rsidRDefault="00873283" w:rsidP="00AF1D46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commentRangeStart w:id="49"/>
      <w:r w:rsidRPr="00760DC8">
        <w:rPr>
          <w:rFonts w:ascii="Arial" w:hAnsi="Arial" w:cs="Arial"/>
          <w:sz w:val="20"/>
          <w:szCs w:val="20"/>
        </w:rPr>
        <w:t>F</w:t>
      </w:r>
      <w:r>
        <w:rPr>
          <w:rFonts w:ascii="Arial" w:hAnsi="Arial" w:cs="Arial"/>
          <w:sz w:val="20"/>
          <w:szCs w:val="20"/>
        </w:rPr>
        <w:t>onte:</w:t>
      </w:r>
      <w:r w:rsidRPr="00760DC8">
        <w:rPr>
          <w:rFonts w:ascii="Arial" w:hAnsi="Arial" w:cs="Arial"/>
          <w:sz w:val="20"/>
          <w:szCs w:val="20"/>
        </w:rPr>
        <w:t xml:space="preserve"> </w:t>
      </w:r>
      <w:commentRangeEnd w:id="49"/>
      <w:r>
        <w:rPr>
          <w:rStyle w:val="Refdecomentrio"/>
          <w:rFonts w:cs="Calibri"/>
        </w:rPr>
        <w:commentReference w:id="49"/>
      </w:r>
      <w:r w:rsidR="00A34E3F">
        <w:rPr>
          <w:rFonts w:ascii="Arial" w:hAnsi="Arial" w:cs="Arial"/>
          <w:sz w:val="20"/>
          <w:szCs w:val="20"/>
        </w:rPr>
        <w:t>Autoria própria</w:t>
      </w:r>
      <w:r w:rsidR="000C05B5">
        <w:rPr>
          <w:rFonts w:ascii="Arial" w:hAnsi="Arial" w:cs="Arial"/>
          <w:sz w:val="20"/>
          <w:szCs w:val="20"/>
        </w:rPr>
        <w:t xml:space="preserve"> (</w:t>
      </w:r>
      <w:r w:rsidRPr="00E1486E">
        <w:rPr>
          <w:rFonts w:ascii="Arial" w:hAnsi="Arial" w:cs="Arial"/>
          <w:sz w:val="20"/>
          <w:szCs w:val="20"/>
        </w:rPr>
        <w:t>201</w:t>
      </w:r>
      <w:r w:rsidR="005253AF">
        <w:rPr>
          <w:rFonts w:ascii="Arial" w:hAnsi="Arial" w:cs="Arial"/>
          <w:sz w:val="20"/>
          <w:szCs w:val="20"/>
        </w:rPr>
        <w:t>9</w:t>
      </w:r>
      <w:r w:rsidR="000C05B5">
        <w:rPr>
          <w:rFonts w:ascii="Arial" w:hAnsi="Arial" w:cs="Arial"/>
          <w:sz w:val="20"/>
          <w:szCs w:val="20"/>
        </w:rPr>
        <w:t>)</w:t>
      </w:r>
    </w:p>
    <w:p w14:paraId="5035B445" w14:textId="77777777" w:rsidR="00873283" w:rsidRDefault="00873283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37519A9A" w14:textId="77777777" w:rsidR="00873283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commentRangeStart w:id="50"/>
      <w:r>
        <w:rPr>
          <w:rFonts w:ascii="Arial" w:hAnsi="Arial" w:cs="Arial"/>
          <w:sz w:val="24"/>
          <w:szCs w:val="24"/>
        </w:rPr>
        <w:lastRenderedPageBreak/>
        <w:t>TextoTextoTextoTextoTextoTextoTextoTextoTextoTextoTextoTextoTextoTextoTextoTextoTextoTextoTextoTextoTextoTextoTextoTextoTextoTextoTextoTextoTextoTextoTextoTextoTextoTextoTextoTextoTextoTextoTextoTextoTexto</w:t>
      </w:r>
      <w:commentRangeEnd w:id="50"/>
      <w:r>
        <w:rPr>
          <w:rStyle w:val="Refdecomentrio"/>
          <w:rFonts w:cs="Calibri"/>
        </w:rPr>
        <w:commentReference w:id="50"/>
      </w:r>
      <w:r>
        <w:rPr>
          <w:rFonts w:ascii="Arial" w:hAnsi="Arial" w:cs="Arial"/>
          <w:sz w:val="24"/>
          <w:szCs w:val="24"/>
        </w:rPr>
        <w:t>.</w:t>
      </w:r>
    </w:p>
    <w:p w14:paraId="308CDBCF" w14:textId="77777777" w:rsidR="00F04A4E" w:rsidRDefault="00873283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TextoTextoTextoTextoTextoTextoTextoTextoTextoTextoTextoTextoTextoTextoTextoTextoTextoTextoTextoTextoTextoTextoTextoTextoTextoTextoTextoTextoTextoTextoTextoTextoTextoTextoTextoTextoTexto</w:t>
      </w:r>
      <w:r w:rsidR="00F04A4E">
        <w:rPr>
          <w:rFonts w:ascii="Arial" w:hAnsi="Arial" w:cs="Arial"/>
          <w:sz w:val="24"/>
          <w:szCs w:val="24"/>
        </w:rPr>
        <w:t>.</w:t>
      </w:r>
    </w:p>
    <w:p w14:paraId="26D965CC" w14:textId="7C24D06E" w:rsidR="00F04A4E" w:rsidRPr="004840D3" w:rsidRDefault="00F04A4E" w:rsidP="00F04A4E">
      <w:pPr>
        <w:tabs>
          <w:tab w:val="left" w:pos="3225"/>
        </w:tabs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F04A4E">
        <w:rPr>
          <w:rFonts w:ascii="Arial" w:hAnsi="Arial" w:cs="Arial"/>
          <w:sz w:val="24"/>
          <w:szCs w:val="24"/>
        </w:rPr>
        <w:t>líneas são utilizadas para enumerar os diversos assuntos de uma seção que não possuem título, pode-se utilizar subalíneas quando necessário</w:t>
      </w:r>
      <w:r>
        <w:rPr>
          <w:rFonts w:ascii="Arial" w:hAnsi="Arial" w:cs="Arial"/>
          <w:sz w:val="24"/>
          <w:szCs w:val="24"/>
        </w:rPr>
        <w:t>:</w:t>
      </w:r>
    </w:p>
    <w:p w14:paraId="45FDD4C1" w14:textId="4807B4E7" w:rsidR="00F04A4E" w:rsidRDefault="00F04A4E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10479B8F" w14:textId="37C3746C" w:rsidR="00F04A4E" w:rsidRPr="00760DC8" w:rsidRDefault="00F04A4E" w:rsidP="00F04A4E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commentRangeStart w:id="51"/>
      <w:r w:rsidRPr="00760DC8"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t>2</w:t>
      </w:r>
      <w:r w:rsidRPr="00760DC8">
        <w:rPr>
          <w:rFonts w:ascii="Arial" w:hAnsi="Arial" w:cs="Arial"/>
          <w:sz w:val="20"/>
          <w:szCs w:val="20"/>
        </w:rPr>
        <w:t xml:space="preserve"> </w:t>
      </w:r>
      <w:commentRangeEnd w:id="51"/>
      <w:r>
        <w:rPr>
          <w:rStyle w:val="Refdecomentrio"/>
          <w:rFonts w:cs="Calibri"/>
        </w:rPr>
        <w:commentReference w:id="51"/>
      </w:r>
      <w:r>
        <w:rPr>
          <w:rFonts w:ascii="Arial" w:hAnsi="Arial" w:cs="Arial"/>
          <w:sz w:val="20"/>
          <w:szCs w:val="20"/>
        </w:rPr>
        <w:t xml:space="preserve">– </w:t>
      </w:r>
      <w:r w:rsidRPr="00F04A4E">
        <w:rPr>
          <w:rFonts w:ascii="Arial" w:hAnsi="Arial" w:cs="Arial"/>
          <w:sz w:val="20"/>
          <w:szCs w:val="20"/>
        </w:rPr>
        <w:t>Alíneas e subalíneas</w:t>
      </w:r>
    </w:p>
    <w:p w14:paraId="26276F4E" w14:textId="77777777" w:rsidR="00F04A4E" w:rsidRDefault="00F04A4E" w:rsidP="00F04A4E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74FF1718" wp14:editId="1D847536">
            <wp:extent cx="5702337" cy="5116830"/>
            <wp:effectExtent l="0" t="0" r="0" b="7620"/>
            <wp:docPr id="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578" cy="513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B935" w14:textId="3D835A5E" w:rsidR="00F04A4E" w:rsidRPr="00413C50" w:rsidRDefault="00F04A4E" w:rsidP="005E7A6A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commentRangeStart w:id="52"/>
      <w:r w:rsidRPr="00413C50">
        <w:rPr>
          <w:rFonts w:ascii="Arial" w:hAnsi="Arial" w:cs="Arial"/>
          <w:sz w:val="20"/>
          <w:szCs w:val="20"/>
        </w:rPr>
        <w:t xml:space="preserve">Fonte: </w:t>
      </w:r>
      <w:commentRangeEnd w:id="52"/>
      <w:r w:rsidRPr="00413C50">
        <w:rPr>
          <w:rStyle w:val="Refdecomentrio"/>
          <w:rFonts w:cs="Calibri"/>
        </w:rPr>
        <w:commentReference w:id="52"/>
      </w:r>
      <w:r w:rsidR="00413C50" w:rsidRPr="00413C50">
        <w:t xml:space="preserve"> </w:t>
      </w:r>
      <w:r w:rsidR="00413C50" w:rsidRPr="00413C50">
        <w:rPr>
          <w:rFonts w:ascii="Arial" w:hAnsi="Arial" w:cs="Arial"/>
          <w:sz w:val="20"/>
          <w:szCs w:val="20"/>
        </w:rPr>
        <w:t xml:space="preserve">Adaptado de </w:t>
      </w:r>
      <w:r w:rsidR="005E7A6A" w:rsidRPr="00413C50">
        <w:rPr>
          <w:rFonts w:ascii="Arial" w:hAnsi="Arial" w:cs="Arial"/>
          <w:sz w:val="20"/>
          <w:szCs w:val="20"/>
        </w:rPr>
        <w:t>Faculdades Integradas de Ourinhos (2013, p. 72)</w:t>
      </w:r>
    </w:p>
    <w:p w14:paraId="6AB3D6E2" w14:textId="77777777" w:rsidR="00F04A4E" w:rsidRDefault="00F04A4E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3BFD5EF9" w14:textId="77777777" w:rsidR="00F04A4E" w:rsidRDefault="00F04A4E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50A4D020" w14:textId="6012DCB2" w:rsidR="00873283" w:rsidRDefault="00F04A4E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TextoTextoTextoTextoTextoTextoTextoTextoTextoTextoTextoTextoTextoTextoTextoTextoTextoTextoTextoTextoTextoTextoTextoTextoTextoTextoTextoTextoTextoTextoTextoTexto</w:t>
      </w:r>
      <w:r w:rsidR="00873283">
        <w:rPr>
          <w:rFonts w:ascii="Arial" w:hAnsi="Arial" w:cs="Arial"/>
          <w:sz w:val="24"/>
          <w:szCs w:val="24"/>
        </w:rPr>
        <w:t>TextoTextoTextoTextoTextoTextoTextoTextoTextoTextoTextoTextoTextoTextoTextoTextoTextoTextoTextoTextoTextoTexto.</w:t>
      </w:r>
    </w:p>
    <w:p w14:paraId="5DD12EB8" w14:textId="511BAA41" w:rsidR="00873283" w:rsidRPr="004840D3" w:rsidRDefault="0022636D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respeito das citações</w:t>
      </w:r>
      <w:r w:rsidR="00873283" w:rsidRPr="004840D3">
        <w:rPr>
          <w:rFonts w:ascii="Arial" w:hAnsi="Arial" w:cs="Arial"/>
          <w:sz w:val="24"/>
          <w:szCs w:val="24"/>
        </w:rPr>
        <w:t>:</w:t>
      </w:r>
    </w:p>
    <w:p w14:paraId="3CFA338B" w14:textId="77777777" w:rsidR="00873283" w:rsidRPr="002256EA" w:rsidRDefault="00873283" w:rsidP="00AF1D46">
      <w:pPr>
        <w:tabs>
          <w:tab w:val="left" w:pos="3225"/>
        </w:tabs>
        <w:spacing w:after="0" w:line="360" w:lineRule="auto"/>
        <w:ind w:left="2268"/>
        <w:rPr>
          <w:rFonts w:ascii="Arial" w:hAnsi="Arial" w:cs="Arial"/>
          <w:sz w:val="20"/>
          <w:szCs w:val="20"/>
        </w:rPr>
      </w:pPr>
    </w:p>
    <w:p w14:paraId="65982825" w14:textId="06D37EC6" w:rsidR="00873283" w:rsidRPr="00C643E7" w:rsidRDefault="00873283" w:rsidP="00AF1D46">
      <w:pPr>
        <w:tabs>
          <w:tab w:val="left" w:pos="3225"/>
        </w:tabs>
        <w:spacing w:after="0" w:line="240" w:lineRule="auto"/>
        <w:ind w:left="2268"/>
        <w:rPr>
          <w:rFonts w:ascii="Arial" w:hAnsi="Arial" w:cs="Arial"/>
          <w:sz w:val="20"/>
          <w:szCs w:val="20"/>
        </w:rPr>
      </w:pPr>
      <w:commentRangeStart w:id="53"/>
      <w:r w:rsidRPr="00C643E7">
        <w:rPr>
          <w:rFonts w:ascii="Arial" w:hAnsi="Arial" w:cs="Arial"/>
          <w:sz w:val="20"/>
          <w:szCs w:val="20"/>
        </w:rPr>
        <w:t xml:space="preserve">As citações </w:t>
      </w:r>
      <w:r w:rsidR="002E1613">
        <w:rPr>
          <w:rFonts w:ascii="Arial" w:hAnsi="Arial" w:cs="Arial"/>
          <w:sz w:val="20"/>
          <w:szCs w:val="20"/>
        </w:rPr>
        <w:t>direta</w:t>
      </w:r>
      <w:r w:rsidRPr="00C643E7">
        <w:rPr>
          <w:rFonts w:ascii="Arial" w:hAnsi="Arial" w:cs="Arial"/>
          <w:sz w:val="20"/>
          <w:szCs w:val="20"/>
        </w:rPr>
        <w:t xml:space="preserve">s, com mais de 3 linhas, deverão ser apresentadas em destaque, separadas do texto por um espaço. O trecho transcrito é feito em espaço simples de entrelinhas, fonte tamanho 10, com recuo de </w:t>
      </w:r>
      <w:smartTag w:uri="urn:schemas-microsoft-com:office:smarttags" w:element="metricconverter">
        <w:smartTagPr>
          <w:attr w:name="ProductID" w:val="4 cm"/>
        </w:smartTagPr>
        <w:r w:rsidRPr="00C643E7">
          <w:rPr>
            <w:rFonts w:ascii="Arial" w:hAnsi="Arial" w:cs="Arial"/>
            <w:sz w:val="20"/>
            <w:szCs w:val="20"/>
          </w:rPr>
          <w:t>4 cm</w:t>
        </w:r>
      </w:smartTag>
      <w:r w:rsidRPr="00C643E7">
        <w:rPr>
          <w:rFonts w:ascii="Arial" w:hAnsi="Arial" w:cs="Arial"/>
          <w:sz w:val="20"/>
          <w:szCs w:val="20"/>
        </w:rPr>
        <w:t xml:space="preserve"> da margem esquerda. Ao final da transcrição, faz-se a citação. (AUTOR, Ano, p.00).</w:t>
      </w:r>
      <w:commentRangeEnd w:id="53"/>
      <w:r w:rsidRPr="00C643E7">
        <w:rPr>
          <w:rStyle w:val="Refdecomentrio"/>
          <w:rFonts w:cs="Calibri"/>
        </w:rPr>
        <w:commentReference w:id="53"/>
      </w:r>
    </w:p>
    <w:p w14:paraId="19490CAE" w14:textId="46941069" w:rsidR="00873283" w:rsidRDefault="00873283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39466709" w14:textId="04B3F5E7" w:rsidR="00405DFD" w:rsidRDefault="00405DFD" w:rsidP="00405DFD">
      <w:pPr>
        <w:tabs>
          <w:tab w:val="left" w:pos="3225"/>
        </w:tabs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405DFD">
        <w:rPr>
          <w:rFonts w:ascii="Arial" w:hAnsi="Arial" w:cs="Arial"/>
          <w:sz w:val="24"/>
          <w:szCs w:val="24"/>
        </w:rPr>
        <w:t>A</w:t>
      </w:r>
      <w:r w:rsidR="005F109C">
        <w:rPr>
          <w:rFonts w:ascii="Arial" w:hAnsi="Arial" w:cs="Arial"/>
          <w:sz w:val="24"/>
          <w:szCs w:val="24"/>
        </w:rPr>
        <w:t>s</w:t>
      </w:r>
      <w:r w:rsidRPr="00405DFD">
        <w:rPr>
          <w:rFonts w:ascii="Arial" w:hAnsi="Arial" w:cs="Arial"/>
          <w:sz w:val="24"/>
          <w:szCs w:val="24"/>
        </w:rPr>
        <w:t xml:space="preserve"> tabela</w:t>
      </w:r>
      <w:r w:rsidR="005F109C">
        <w:rPr>
          <w:rFonts w:ascii="Arial" w:hAnsi="Arial" w:cs="Arial"/>
          <w:sz w:val="24"/>
          <w:szCs w:val="24"/>
        </w:rPr>
        <w:t>s</w:t>
      </w:r>
      <w:r w:rsidRPr="00405DFD">
        <w:rPr>
          <w:rFonts w:ascii="Arial" w:hAnsi="Arial" w:cs="Arial"/>
          <w:sz w:val="24"/>
          <w:szCs w:val="24"/>
        </w:rPr>
        <w:t xml:space="preserve"> não apresenta</w:t>
      </w:r>
      <w:r w:rsidR="005F109C">
        <w:rPr>
          <w:rFonts w:ascii="Arial" w:hAnsi="Arial" w:cs="Arial"/>
          <w:sz w:val="24"/>
          <w:szCs w:val="24"/>
        </w:rPr>
        <w:t>m</w:t>
      </w:r>
      <w:r w:rsidRPr="00405DFD">
        <w:rPr>
          <w:rFonts w:ascii="Arial" w:hAnsi="Arial" w:cs="Arial"/>
          <w:sz w:val="24"/>
          <w:szCs w:val="24"/>
        </w:rPr>
        <w:t xml:space="preserve"> fechamento lateral</w:t>
      </w:r>
      <w:r w:rsidR="005F109C">
        <w:rPr>
          <w:rFonts w:ascii="Arial" w:hAnsi="Arial" w:cs="Arial"/>
          <w:sz w:val="24"/>
          <w:szCs w:val="24"/>
        </w:rPr>
        <w:t xml:space="preserve">, </w:t>
      </w:r>
      <w:r w:rsidRPr="00405DFD">
        <w:rPr>
          <w:rFonts w:ascii="Arial" w:hAnsi="Arial" w:cs="Arial"/>
          <w:sz w:val="24"/>
          <w:szCs w:val="24"/>
        </w:rPr>
        <w:t>possu</w:t>
      </w:r>
      <w:r w:rsidR="005F109C">
        <w:rPr>
          <w:rFonts w:ascii="Arial" w:hAnsi="Arial" w:cs="Arial"/>
          <w:sz w:val="24"/>
          <w:szCs w:val="24"/>
        </w:rPr>
        <w:t>em</w:t>
      </w:r>
      <w:r w:rsidRPr="00405DFD">
        <w:rPr>
          <w:rFonts w:ascii="Arial" w:hAnsi="Arial" w:cs="Arial"/>
          <w:sz w:val="24"/>
          <w:szCs w:val="24"/>
        </w:rPr>
        <w:t xml:space="preserve"> dados numéricos</w:t>
      </w:r>
      <w:r>
        <w:rPr>
          <w:rFonts w:ascii="Arial" w:hAnsi="Arial" w:cs="Arial"/>
          <w:sz w:val="24"/>
          <w:szCs w:val="24"/>
        </w:rPr>
        <w:t xml:space="preserve"> e d</w:t>
      </w:r>
      <w:r w:rsidRPr="00405DFD">
        <w:rPr>
          <w:rFonts w:ascii="Arial" w:hAnsi="Arial" w:cs="Arial"/>
          <w:sz w:val="24"/>
          <w:szCs w:val="24"/>
        </w:rPr>
        <w:t>evem ser padronizadas conforme o Instituto Brasileiro de Geografia e Estatística (IBGE)</w:t>
      </w:r>
      <w:r>
        <w:rPr>
          <w:rFonts w:ascii="Arial" w:hAnsi="Arial" w:cs="Arial"/>
          <w:sz w:val="24"/>
          <w:szCs w:val="24"/>
        </w:rPr>
        <w:t xml:space="preserve">, </w:t>
      </w:r>
      <w:r w:rsidRPr="00C76E13">
        <w:rPr>
          <w:rFonts w:ascii="Arial" w:hAnsi="Arial" w:cs="Arial"/>
          <w:sz w:val="24"/>
          <w:szCs w:val="24"/>
        </w:rPr>
        <w:t>a seguir</w:t>
      </w:r>
      <w:r>
        <w:rPr>
          <w:rFonts w:ascii="Arial" w:hAnsi="Arial" w:cs="Arial"/>
          <w:sz w:val="24"/>
          <w:szCs w:val="24"/>
        </w:rPr>
        <w:t xml:space="preserve"> pode ser observad</w:t>
      </w:r>
      <w:r w:rsidR="005F109C">
        <w:rPr>
          <w:rFonts w:ascii="Arial" w:hAnsi="Arial" w:cs="Arial"/>
          <w:sz w:val="24"/>
          <w:szCs w:val="24"/>
        </w:rPr>
        <w:t>o</w:t>
      </w:r>
      <w:r w:rsidRPr="00C76E13">
        <w:rPr>
          <w:rFonts w:ascii="Arial" w:hAnsi="Arial" w:cs="Arial"/>
          <w:sz w:val="24"/>
          <w:szCs w:val="24"/>
        </w:rPr>
        <w:t xml:space="preserve"> um exemplo de</w:t>
      </w:r>
      <w:r>
        <w:rPr>
          <w:rFonts w:ascii="Arial" w:hAnsi="Arial" w:cs="Arial"/>
          <w:sz w:val="24"/>
          <w:szCs w:val="24"/>
        </w:rPr>
        <w:t xml:space="preserve"> tabela:</w:t>
      </w:r>
    </w:p>
    <w:p w14:paraId="52437634" w14:textId="77777777" w:rsidR="00405DFD" w:rsidRPr="00C643E7" w:rsidRDefault="00405DFD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22781EA5" w14:textId="788C8874" w:rsidR="00873283" w:rsidRPr="005D3033" w:rsidRDefault="00873283" w:rsidP="00AF1D46">
      <w:pPr>
        <w:tabs>
          <w:tab w:val="left" w:pos="3225"/>
        </w:tabs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commentRangeStart w:id="54"/>
      <w:r>
        <w:rPr>
          <w:rFonts w:ascii="Arial" w:hAnsi="Arial" w:cs="Arial"/>
          <w:sz w:val="20"/>
          <w:szCs w:val="20"/>
        </w:rPr>
        <w:t>Tabel</w:t>
      </w:r>
      <w:r w:rsidRPr="00760DC8">
        <w:rPr>
          <w:rFonts w:ascii="Arial" w:hAnsi="Arial" w:cs="Arial"/>
          <w:sz w:val="20"/>
          <w:szCs w:val="20"/>
        </w:rPr>
        <w:t xml:space="preserve">a 1 </w:t>
      </w:r>
      <w:commentRangeEnd w:id="54"/>
      <w:r>
        <w:rPr>
          <w:rStyle w:val="Refdecomentrio"/>
          <w:rFonts w:cs="Calibri"/>
        </w:rPr>
        <w:commentReference w:id="54"/>
      </w:r>
      <w:r>
        <w:rPr>
          <w:rFonts w:ascii="Arial" w:hAnsi="Arial" w:cs="Arial"/>
          <w:sz w:val="20"/>
          <w:szCs w:val="20"/>
        </w:rPr>
        <w:t xml:space="preserve">– </w:t>
      </w:r>
      <w:r w:rsidR="00405DFD">
        <w:rPr>
          <w:rFonts w:ascii="Arial" w:hAnsi="Arial" w:cs="Arial"/>
          <w:sz w:val="20"/>
          <w:szCs w:val="20"/>
        </w:rPr>
        <w:t>Velocidades de propagação das ondas: espessura dos painéis</w:t>
      </w:r>
    </w:p>
    <w:tbl>
      <w:tblPr>
        <w:tblW w:w="0" w:type="auto"/>
        <w:jc w:val="center"/>
        <w:tblLook w:val="00A0" w:firstRow="1" w:lastRow="0" w:firstColumn="1" w:lastColumn="0" w:noHBand="0" w:noVBand="0"/>
      </w:tblPr>
      <w:tblGrid>
        <w:gridCol w:w="1814"/>
        <w:gridCol w:w="1814"/>
        <w:gridCol w:w="1815"/>
        <w:gridCol w:w="1814"/>
        <w:gridCol w:w="1815"/>
      </w:tblGrid>
      <w:tr w:rsidR="00405DFD" w:rsidRPr="00097EE2" w14:paraId="6C619EE3" w14:textId="77777777" w:rsidTr="00A31E0A">
        <w:trPr>
          <w:jc w:val="center"/>
        </w:trPr>
        <w:tc>
          <w:tcPr>
            <w:tcW w:w="3628" w:type="dxa"/>
            <w:gridSpan w:val="2"/>
            <w:tcBorders>
              <w:top w:val="single" w:sz="4" w:space="0" w:color="auto"/>
              <w:bottom w:val="single" w:sz="24" w:space="0" w:color="auto"/>
            </w:tcBorders>
            <w:vAlign w:val="center"/>
          </w:tcPr>
          <w:p w14:paraId="0997CBF9" w14:textId="5FED0B1C" w:rsidR="00405DFD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t (mm)</w:t>
            </w:r>
          </w:p>
        </w:tc>
        <w:tc>
          <w:tcPr>
            <w:tcW w:w="1815" w:type="dxa"/>
            <w:tcBorders>
              <w:top w:val="single" w:sz="4" w:space="0" w:color="auto"/>
              <w:bottom w:val="single" w:sz="24" w:space="0" w:color="auto"/>
            </w:tcBorders>
            <w:vAlign w:val="center"/>
          </w:tcPr>
          <w:p w14:paraId="263962F8" w14:textId="2C065280" w:rsidR="00405DFD" w:rsidRPr="00405DFD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V</w:t>
            </w:r>
            <w:r w:rsidRPr="00405DFD">
              <w:rPr>
                <w:rFonts w:ascii="Arial" w:hAnsi="Arial" w:cs="Arial"/>
                <w:b/>
                <w:bCs/>
                <w:sz w:val="24"/>
                <w:szCs w:val="24"/>
                <w:vertAlign w:val="subscript"/>
              </w:rPr>
              <w:t>AI</w:t>
            </w:r>
            <w:r>
              <w:rPr>
                <w:rFonts w:ascii="Arial" w:hAnsi="Arial" w:cs="Arial"/>
                <w:b/>
                <w:bCs/>
                <w:sz w:val="24"/>
                <w:szCs w:val="24"/>
                <w:vertAlign w:val="subscript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(m/s)</w:t>
            </w:r>
          </w:p>
        </w:tc>
        <w:tc>
          <w:tcPr>
            <w:tcW w:w="1814" w:type="dxa"/>
            <w:tcBorders>
              <w:top w:val="single" w:sz="4" w:space="0" w:color="auto"/>
              <w:bottom w:val="single" w:sz="24" w:space="0" w:color="auto"/>
            </w:tcBorders>
            <w:vAlign w:val="center"/>
          </w:tcPr>
          <w:p w14:paraId="1927A7B3" w14:textId="00455549" w:rsidR="00405DFD" w:rsidRPr="00EB518E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V</w:t>
            </w:r>
            <w:r>
              <w:rPr>
                <w:rFonts w:ascii="Arial" w:hAnsi="Arial" w:cs="Arial"/>
                <w:b/>
                <w:bCs/>
                <w:sz w:val="24"/>
                <w:szCs w:val="24"/>
                <w:vertAlign w:val="subscript"/>
              </w:rPr>
              <w:t xml:space="preserve">d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(m/s)</w:t>
            </w:r>
          </w:p>
        </w:tc>
        <w:tc>
          <w:tcPr>
            <w:tcW w:w="1815" w:type="dxa"/>
            <w:tcBorders>
              <w:top w:val="single" w:sz="4" w:space="0" w:color="auto"/>
              <w:bottom w:val="single" w:sz="24" w:space="0" w:color="auto"/>
            </w:tcBorders>
            <w:vAlign w:val="center"/>
          </w:tcPr>
          <w:p w14:paraId="6272E254" w14:textId="73E53738" w:rsidR="00405DFD" w:rsidRPr="00097EE2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V</w:t>
            </w:r>
            <w:r>
              <w:rPr>
                <w:rFonts w:ascii="Arial" w:hAnsi="Arial" w:cs="Arial"/>
                <w:b/>
                <w:bCs/>
                <w:sz w:val="24"/>
                <w:szCs w:val="24"/>
                <w:vertAlign w:val="subscript"/>
              </w:rPr>
              <w:t xml:space="preserve">Gt/Am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(m/s)</w:t>
            </w:r>
          </w:p>
        </w:tc>
      </w:tr>
      <w:tr w:rsidR="00405DFD" w:rsidRPr="00097EE2" w14:paraId="38CAB4C6" w14:textId="77777777" w:rsidTr="00A31E0A">
        <w:trPr>
          <w:jc w:val="center"/>
        </w:trPr>
        <w:tc>
          <w:tcPr>
            <w:tcW w:w="1814" w:type="dxa"/>
            <w:vMerge w:val="restart"/>
            <w:tcBorders>
              <w:top w:val="single" w:sz="24" w:space="0" w:color="auto"/>
              <w:right w:val="single" w:sz="8" w:space="0" w:color="auto"/>
            </w:tcBorders>
            <w:vAlign w:val="center"/>
          </w:tcPr>
          <w:p w14:paraId="52885812" w14:textId="3BA510F1" w:rsidR="00405DFD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15(1)</w:t>
            </w:r>
          </w:p>
        </w:tc>
        <w:tc>
          <w:tcPr>
            <w:tcW w:w="1814" w:type="dxa"/>
            <w:tcBorders>
              <w:top w:val="single" w:sz="24" w:space="0" w:color="auto"/>
              <w:left w:val="single" w:sz="8" w:space="0" w:color="auto"/>
            </w:tcBorders>
            <w:vAlign w:val="center"/>
          </w:tcPr>
          <w:p w14:paraId="78DAC579" w14:textId="48C6FDA3" w:rsidR="00405DFD" w:rsidRPr="00316940" w:rsidRDefault="00AF3F0B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Arial"/>
                        <w:bCs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1815" w:type="dxa"/>
            <w:tcBorders>
              <w:top w:val="single" w:sz="24" w:space="0" w:color="auto"/>
            </w:tcBorders>
            <w:vAlign w:val="center"/>
          </w:tcPr>
          <w:p w14:paraId="53A78C18" w14:textId="74E35A0A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1086</w:t>
            </w:r>
          </w:p>
        </w:tc>
        <w:tc>
          <w:tcPr>
            <w:tcW w:w="1814" w:type="dxa"/>
            <w:tcBorders>
              <w:top w:val="single" w:sz="24" w:space="0" w:color="auto"/>
            </w:tcBorders>
            <w:vAlign w:val="center"/>
          </w:tcPr>
          <w:p w14:paraId="0C23D396" w14:textId="3FB47762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1091</w:t>
            </w:r>
          </w:p>
        </w:tc>
        <w:tc>
          <w:tcPr>
            <w:tcW w:w="1815" w:type="dxa"/>
            <w:tcBorders>
              <w:top w:val="single" w:sz="24" w:space="0" w:color="auto"/>
            </w:tcBorders>
            <w:vAlign w:val="center"/>
          </w:tcPr>
          <w:p w14:paraId="5DB66197" w14:textId="6830700F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1102</w:t>
            </w:r>
          </w:p>
        </w:tc>
      </w:tr>
      <w:tr w:rsidR="00405DFD" w:rsidRPr="00097EE2" w14:paraId="6E0E37AB" w14:textId="77777777" w:rsidTr="00A31E0A">
        <w:trPr>
          <w:jc w:val="center"/>
        </w:trPr>
        <w:tc>
          <w:tcPr>
            <w:tcW w:w="1814" w:type="dxa"/>
            <w:vMerge/>
            <w:tcBorders>
              <w:right w:val="single" w:sz="8" w:space="0" w:color="auto"/>
            </w:tcBorders>
            <w:vAlign w:val="center"/>
          </w:tcPr>
          <w:p w14:paraId="6E15F331" w14:textId="1FC5454D" w:rsidR="00405DFD" w:rsidRPr="00097EE2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1814" w:type="dxa"/>
            <w:tcBorders>
              <w:left w:val="single" w:sz="8" w:space="0" w:color="auto"/>
            </w:tcBorders>
            <w:vAlign w:val="center"/>
          </w:tcPr>
          <w:p w14:paraId="75E0866F" w14:textId="51938A76" w:rsidR="00405DFD" w:rsidRPr="00316940" w:rsidRDefault="00316940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s</m:t>
                </m:r>
              </m:oMath>
            </m:oMathPara>
          </w:p>
        </w:tc>
        <w:tc>
          <w:tcPr>
            <w:tcW w:w="1815" w:type="dxa"/>
            <w:vAlign w:val="center"/>
          </w:tcPr>
          <w:p w14:paraId="5B1F8AB2" w14:textId="5B78597C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80</w:t>
            </w:r>
          </w:p>
        </w:tc>
        <w:tc>
          <w:tcPr>
            <w:tcW w:w="1814" w:type="dxa"/>
            <w:vAlign w:val="center"/>
          </w:tcPr>
          <w:p w14:paraId="18E7F040" w14:textId="0B54C6DB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108</w:t>
            </w:r>
          </w:p>
        </w:tc>
        <w:tc>
          <w:tcPr>
            <w:tcW w:w="1815" w:type="dxa"/>
            <w:vAlign w:val="center"/>
          </w:tcPr>
          <w:p w14:paraId="2441094B" w14:textId="53854E0E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76</w:t>
            </w:r>
          </w:p>
        </w:tc>
      </w:tr>
      <w:tr w:rsidR="00405DFD" w:rsidRPr="00097EE2" w14:paraId="071858D8" w14:textId="77777777" w:rsidTr="00A31E0A">
        <w:trPr>
          <w:jc w:val="center"/>
        </w:trPr>
        <w:tc>
          <w:tcPr>
            <w:tcW w:w="1814" w:type="dxa"/>
            <w:vMerge/>
            <w:tcBorders>
              <w:bottom w:val="single" w:sz="4" w:space="0" w:color="auto"/>
              <w:right w:val="single" w:sz="8" w:space="0" w:color="auto"/>
            </w:tcBorders>
            <w:vAlign w:val="center"/>
          </w:tcPr>
          <w:p w14:paraId="327A8884" w14:textId="44E17253" w:rsidR="00405DFD" w:rsidRPr="00097EE2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1814" w:type="dxa"/>
            <w:tcBorders>
              <w:left w:val="single" w:sz="8" w:space="0" w:color="auto"/>
              <w:bottom w:val="single" w:sz="4" w:space="0" w:color="auto"/>
            </w:tcBorders>
            <w:vAlign w:val="center"/>
          </w:tcPr>
          <w:p w14:paraId="2225BF74" w14:textId="6FC3956B" w:rsidR="00405DFD" w:rsidRPr="00316940" w:rsidRDefault="00316940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CV</m:t>
                </m:r>
              </m:oMath>
            </m:oMathPara>
          </w:p>
        </w:tc>
        <w:tc>
          <w:tcPr>
            <w:tcW w:w="1815" w:type="dxa"/>
            <w:tcBorders>
              <w:bottom w:val="single" w:sz="4" w:space="0" w:color="auto"/>
            </w:tcBorders>
            <w:vAlign w:val="center"/>
          </w:tcPr>
          <w:p w14:paraId="21D4114A" w14:textId="330DE12F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7</w:t>
            </w:r>
          </w:p>
        </w:tc>
        <w:tc>
          <w:tcPr>
            <w:tcW w:w="1814" w:type="dxa"/>
            <w:tcBorders>
              <w:bottom w:val="single" w:sz="4" w:space="0" w:color="auto"/>
            </w:tcBorders>
            <w:vAlign w:val="center"/>
          </w:tcPr>
          <w:p w14:paraId="1C18BCC7" w14:textId="72AB4B16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10</w:t>
            </w:r>
          </w:p>
        </w:tc>
        <w:tc>
          <w:tcPr>
            <w:tcW w:w="1815" w:type="dxa"/>
            <w:tcBorders>
              <w:bottom w:val="single" w:sz="4" w:space="0" w:color="auto"/>
            </w:tcBorders>
            <w:vAlign w:val="center"/>
          </w:tcPr>
          <w:p w14:paraId="49817954" w14:textId="3C10524B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7</w:t>
            </w:r>
          </w:p>
        </w:tc>
      </w:tr>
      <w:tr w:rsidR="00405DFD" w:rsidRPr="00097EE2" w14:paraId="1D84F8E1" w14:textId="77777777" w:rsidTr="00A31E0A">
        <w:trPr>
          <w:jc w:val="center"/>
        </w:trPr>
        <w:tc>
          <w:tcPr>
            <w:tcW w:w="1814" w:type="dxa"/>
            <w:vMerge w:val="restart"/>
            <w:tcBorders>
              <w:top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C151B54" w14:textId="733E7F25" w:rsidR="00405DFD" w:rsidRPr="00097EE2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25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8" w:space="0" w:color="auto"/>
            </w:tcBorders>
            <w:vAlign w:val="center"/>
          </w:tcPr>
          <w:p w14:paraId="1A99B9CA" w14:textId="14E4A841" w:rsidR="00405DFD" w:rsidRPr="00316940" w:rsidRDefault="00AF3F0B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Arial"/>
                        <w:bCs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1815" w:type="dxa"/>
            <w:tcBorders>
              <w:top w:val="single" w:sz="4" w:space="0" w:color="auto"/>
            </w:tcBorders>
            <w:vAlign w:val="center"/>
          </w:tcPr>
          <w:p w14:paraId="60C63C95" w14:textId="3822E651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963</w:t>
            </w:r>
          </w:p>
        </w:tc>
        <w:tc>
          <w:tcPr>
            <w:tcW w:w="1814" w:type="dxa"/>
            <w:tcBorders>
              <w:top w:val="single" w:sz="4" w:space="0" w:color="auto"/>
            </w:tcBorders>
            <w:vAlign w:val="center"/>
          </w:tcPr>
          <w:p w14:paraId="631E9B5F" w14:textId="50DA2E58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965</w:t>
            </w:r>
          </w:p>
        </w:tc>
        <w:tc>
          <w:tcPr>
            <w:tcW w:w="1815" w:type="dxa"/>
            <w:tcBorders>
              <w:top w:val="single" w:sz="4" w:space="0" w:color="auto"/>
            </w:tcBorders>
            <w:vAlign w:val="center"/>
          </w:tcPr>
          <w:p w14:paraId="49FA2C5E" w14:textId="0F11F994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966</w:t>
            </w:r>
          </w:p>
        </w:tc>
      </w:tr>
      <w:tr w:rsidR="00405DFD" w:rsidRPr="00097EE2" w14:paraId="16632E23" w14:textId="77777777" w:rsidTr="00A31E0A">
        <w:trPr>
          <w:jc w:val="center"/>
        </w:trPr>
        <w:tc>
          <w:tcPr>
            <w:tcW w:w="1814" w:type="dxa"/>
            <w:vMerge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114C8457" w14:textId="7DA616DF" w:rsidR="00405DFD" w:rsidRPr="00097EE2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1814" w:type="dxa"/>
            <w:tcBorders>
              <w:left w:val="single" w:sz="8" w:space="0" w:color="auto"/>
            </w:tcBorders>
            <w:vAlign w:val="center"/>
          </w:tcPr>
          <w:p w14:paraId="4348726E" w14:textId="5986F6C1" w:rsidR="00405DFD" w:rsidRPr="00316940" w:rsidRDefault="00316940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s</m:t>
                </m:r>
              </m:oMath>
            </m:oMathPara>
          </w:p>
        </w:tc>
        <w:tc>
          <w:tcPr>
            <w:tcW w:w="1815" w:type="dxa"/>
            <w:vAlign w:val="center"/>
          </w:tcPr>
          <w:p w14:paraId="3F7DC4B6" w14:textId="186F3294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71</w:t>
            </w:r>
          </w:p>
        </w:tc>
        <w:tc>
          <w:tcPr>
            <w:tcW w:w="1814" w:type="dxa"/>
            <w:vAlign w:val="center"/>
          </w:tcPr>
          <w:p w14:paraId="09F0FC44" w14:textId="31FBFCB8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50</w:t>
            </w:r>
          </w:p>
        </w:tc>
        <w:tc>
          <w:tcPr>
            <w:tcW w:w="1815" w:type="dxa"/>
            <w:vAlign w:val="center"/>
          </w:tcPr>
          <w:p w14:paraId="5EFC76B7" w14:textId="06022FB9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55</w:t>
            </w:r>
          </w:p>
        </w:tc>
      </w:tr>
      <w:tr w:rsidR="00405DFD" w:rsidRPr="00097EE2" w14:paraId="60365559" w14:textId="77777777" w:rsidTr="00A31E0A">
        <w:trPr>
          <w:jc w:val="center"/>
        </w:trPr>
        <w:tc>
          <w:tcPr>
            <w:tcW w:w="1814" w:type="dxa"/>
            <w:vMerge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342E398C" w14:textId="3698CFF5" w:rsidR="00405DFD" w:rsidRPr="00097EE2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1814" w:type="dxa"/>
            <w:tcBorders>
              <w:left w:val="single" w:sz="8" w:space="0" w:color="auto"/>
              <w:bottom w:val="single" w:sz="4" w:space="0" w:color="auto"/>
            </w:tcBorders>
            <w:vAlign w:val="center"/>
          </w:tcPr>
          <w:p w14:paraId="2AF62A3F" w14:textId="283096C9" w:rsidR="00405DFD" w:rsidRPr="00316940" w:rsidRDefault="00316940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CV</m:t>
                </m:r>
              </m:oMath>
            </m:oMathPara>
          </w:p>
        </w:tc>
        <w:tc>
          <w:tcPr>
            <w:tcW w:w="1815" w:type="dxa"/>
            <w:tcBorders>
              <w:bottom w:val="single" w:sz="4" w:space="0" w:color="auto"/>
            </w:tcBorders>
            <w:vAlign w:val="center"/>
          </w:tcPr>
          <w:p w14:paraId="6C627E62" w14:textId="7CF415CE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7</w:t>
            </w:r>
          </w:p>
        </w:tc>
        <w:tc>
          <w:tcPr>
            <w:tcW w:w="1814" w:type="dxa"/>
            <w:tcBorders>
              <w:bottom w:val="single" w:sz="4" w:space="0" w:color="auto"/>
            </w:tcBorders>
            <w:vAlign w:val="center"/>
          </w:tcPr>
          <w:p w14:paraId="16DA0B3A" w14:textId="2B1ADFCF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5</w:t>
            </w:r>
          </w:p>
        </w:tc>
        <w:tc>
          <w:tcPr>
            <w:tcW w:w="1815" w:type="dxa"/>
            <w:tcBorders>
              <w:bottom w:val="single" w:sz="4" w:space="0" w:color="auto"/>
            </w:tcBorders>
            <w:vAlign w:val="center"/>
          </w:tcPr>
          <w:p w14:paraId="5EE05C00" w14:textId="1CED8AB3" w:rsidR="00405DFD" w:rsidRPr="00316940" w:rsidRDefault="00405DFD" w:rsidP="00A31E0A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16940">
              <w:rPr>
                <w:rFonts w:ascii="Arial" w:hAnsi="Arial" w:cs="Arial"/>
                <w:bCs/>
                <w:sz w:val="24"/>
                <w:szCs w:val="24"/>
              </w:rPr>
              <w:t>6</w:t>
            </w:r>
          </w:p>
        </w:tc>
      </w:tr>
    </w:tbl>
    <w:p w14:paraId="1F752002" w14:textId="04DFE6A5" w:rsidR="00873283" w:rsidRDefault="00873283" w:rsidP="00AF1D46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commentRangeStart w:id="56"/>
      <w:r w:rsidRPr="00760DC8">
        <w:rPr>
          <w:rFonts w:ascii="Arial" w:hAnsi="Arial" w:cs="Arial"/>
          <w:sz w:val="20"/>
          <w:szCs w:val="20"/>
        </w:rPr>
        <w:t>F</w:t>
      </w:r>
      <w:r>
        <w:rPr>
          <w:rFonts w:ascii="Arial" w:hAnsi="Arial" w:cs="Arial"/>
          <w:sz w:val="20"/>
          <w:szCs w:val="20"/>
        </w:rPr>
        <w:t>onte:</w:t>
      </w:r>
      <w:r w:rsidRPr="00760DC8">
        <w:rPr>
          <w:rFonts w:ascii="Arial" w:hAnsi="Arial" w:cs="Arial"/>
          <w:sz w:val="20"/>
          <w:szCs w:val="20"/>
        </w:rPr>
        <w:t xml:space="preserve"> </w:t>
      </w:r>
      <w:commentRangeEnd w:id="56"/>
      <w:r>
        <w:rPr>
          <w:rStyle w:val="Refdecomentrio"/>
          <w:rFonts w:cs="Calibri"/>
        </w:rPr>
        <w:commentReference w:id="56"/>
      </w:r>
      <w:r w:rsidR="00405DFD" w:rsidRPr="00405DFD">
        <w:t xml:space="preserve"> </w:t>
      </w:r>
      <w:r w:rsidR="00405DFD" w:rsidRPr="00405DFD">
        <w:rPr>
          <w:rFonts w:ascii="Arial" w:hAnsi="Arial" w:cs="Arial"/>
          <w:sz w:val="20"/>
          <w:szCs w:val="20"/>
        </w:rPr>
        <w:t>MORALES (2006, p. 51</w:t>
      </w:r>
      <w:r w:rsidR="00EB518E" w:rsidRPr="00EB518E">
        <w:rPr>
          <w:rFonts w:ascii="Arial" w:hAnsi="Arial" w:cs="Arial"/>
          <w:sz w:val="20"/>
          <w:szCs w:val="20"/>
        </w:rPr>
        <w:t>)</w:t>
      </w:r>
    </w:p>
    <w:p w14:paraId="353CFF23" w14:textId="0014B018" w:rsidR="002177DB" w:rsidRPr="00271944" w:rsidRDefault="002177DB" w:rsidP="00AF1D4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6CB66AC5" w14:textId="5704CD86" w:rsidR="00873283" w:rsidRDefault="00873283" w:rsidP="0067110F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commentRangeStart w:id="57"/>
      <w:r>
        <w:rPr>
          <w:rFonts w:ascii="Arial" w:hAnsi="Arial" w:cs="Arial"/>
          <w:sz w:val="24"/>
          <w:szCs w:val="24"/>
        </w:rPr>
        <w:t>TextoTextoTextoTextoTextoTextoTextoTextoTextoTextoTextoTextoTextoTextoTextoTextoTextoTextoTextoTextoTextoTextoTextoTextoTextoTextoTextoTextoTextoTextoTextoTextoTextoTextoTextoTexto</w:t>
      </w:r>
      <w:commentRangeEnd w:id="57"/>
      <w:r>
        <w:rPr>
          <w:rStyle w:val="Refdecomentrio"/>
          <w:rFonts w:cs="Calibri"/>
        </w:rPr>
        <w:commentReference w:id="57"/>
      </w:r>
      <w:r>
        <w:rPr>
          <w:rFonts w:ascii="Arial" w:hAnsi="Arial" w:cs="Arial"/>
          <w:sz w:val="24"/>
          <w:szCs w:val="24"/>
        </w:rPr>
        <w:t>.</w:t>
      </w:r>
    </w:p>
    <w:p w14:paraId="20EF5E54" w14:textId="4C036E9B" w:rsidR="00873283" w:rsidRDefault="00873283" w:rsidP="0067110F">
      <w:pPr>
        <w:tabs>
          <w:tab w:val="left" w:pos="3225"/>
        </w:tabs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TextoTextoTextoTextoTextoTextoTextoTextoTextoTextoTextoTextoTextoTextoTextoTextoTextoTextoTextoTextoTextoTextoTextoTextoTextoTextoTextoTextoTextoTextoTextoTextoTextoTexto</w:t>
      </w:r>
      <w:r w:rsidR="00DC7673" w:rsidRPr="00203184">
        <w:rPr>
          <w:rFonts w:ascii="Arial" w:hAnsi="Arial" w:cs="Arial"/>
          <w:sz w:val="24"/>
          <w:szCs w:val="24"/>
        </w:rPr>
        <w:t>TextoTextoTexto</w:t>
      </w:r>
      <w:r w:rsidRPr="00203184">
        <w:rPr>
          <w:rFonts w:ascii="Arial" w:hAnsi="Arial" w:cs="Arial"/>
          <w:sz w:val="24"/>
          <w:szCs w:val="24"/>
        </w:rPr>
        <w:t>.</w:t>
      </w:r>
    </w:p>
    <w:p w14:paraId="3AB71709" w14:textId="3838567E" w:rsidR="00C87471" w:rsidRDefault="00C87471" w:rsidP="0067110F">
      <w:pPr>
        <w:tabs>
          <w:tab w:val="left" w:pos="3225"/>
        </w:tabs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TextoTextoTextoTextoTextoTextoTextoTextoTextoTextoTextoTextoTextoTextoTextoTextoTextoTextoTextoTextoTextoTextoTextoTextoTextoTextoTextoTextoTextoTextoTextoTextoTextoTextoTextoTextoTextoTextoTextoTextoTextoTexto.</w:t>
      </w:r>
    </w:p>
    <w:p w14:paraId="121B22B8" w14:textId="4B3EE9ED" w:rsidR="0067110F" w:rsidRDefault="0067110F" w:rsidP="0067110F">
      <w:pPr>
        <w:tabs>
          <w:tab w:val="left" w:pos="3225"/>
        </w:tabs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 relação aos quadros, </w:t>
      </w:r>
      <w:r w:rsidRPr="0067110F">
        <w:rPr>
          <w:rFonts w:ascii="Arial" w:hAnsi="Arial" w:cs="Arial"/>
          <w:sz w:val="24"/>
          <w:szCs w:val="24"/>
        </w:rPr>
        <w:t>apresenta</w:t>
      </w:r>
      <w:r>
        <w:rPr>
          <w:rFonts w:ascii="Arial" w:hAnsi="Arial" w:cs="Arial"/>
          <w:sz w:val="24"/>
          <w:szCs w:val="24"/>
        </w:rPr>
        <w:t>m</w:t>
      </w:r>
      <w:r w:rsidRPr="0067110F">
        <w:rPr>
          <w:rFonts w:ascii="Arial" w:hAnsi="Arial" w:cs="Arial"/>
          <w:sz w:val="24"/>
          <w:szCs w:val="24"/>
        </w:rPr>
        <w:t xml:space="preserve"> fechamento lateral</w:t>
      </w:r>
      <w:r w:rsidR="004860AF">
        <w:rPr>
          <w:rFonts w:ascii="Arial" w:hAnsi="Arial" w:cs="Arial"/>
          <w:sz w:val="24"/>
          <w:szCs w:val="24"/>
        </w:rPr>
        <w:t xml:space="preserve">, </w:t>
      </w:r>
      <w:r w:rsidRPr="0067110F">
        <w:rPr>
          <w:rFonts w:ascii="Arial" w:hAnsi="Arial" w:cs="Arial"/>
          <w:sz w:val="24"/>
          <w:szCs w:val="24"/>
        </w:rPr>
        <w:t>possu</w:t>
      </w:r>
      <w:r>
        <w:rPr>
          <w:rFonts w:ascii="Arial" w:hAnsi="Arial" w:cs="Arial"/>
          <w:sz w:val="24"/>
          <w:szCs w:val="24"/>
        </w:rPr>
        <w:t xml:space="preserve">em </w:t>
      </w:r>
      <w:r w:rsidRPr="0067110F">
        <w:rPr>
          <w:rFonts w:ascii="Arial" w:hAnsi="Arial" w:cs="Arial"/>
          <w:sz w:val="24"/>
          <w:szCs w:val="24"/>
        </w:rPr>
        <w:t>dados não numéricos</w:t>
      </w:r>
      <w:r w:rsidR="004B7F38">
        <w:rPr>
          <w:rFonts w:ascii="Arial" w:hAnsi="Arial" w:cs="Arial"/>
          <w:sz w:val="24"/>
          <w:szCs w:val="24"/>
        </w:rPr>
        <w:t xml:space="preserve"> e também devem ser </w:t>
      </w:r>
      <w:r w:rsidR="004B7F38" w:rsidRPr="004B7F38">
        <w:rPr>
          <w:rFonts w:ascii="Arial" w:hAnsi="Arial" w:cs="Arial"/>
          <w:sz w:val="24"/>
          <w:szCs w:val="24"/>
        </w:rPr>
        <w:t>padronizadas conforme o Instituto Brasileiro de Geografia e Estatística (IBGE)</w:t>
      </w:r>
      <w:r w:rsidR="004B7F38">
        <w:rPr>
          <w:rFonts w:ascii="Arial" w:hAnsi="Arial" w:cs="Arial"/>
          <w:sz w:val="24"/>
          <w:szCs w:val="24"/>
        </w:rPr>
        <w:t>:</w:t>
      </w:r>
    </w:p>
    <w:p w14:paraId="1A028A12" w14:textId="77777777" w:rsidR="00873283" w:rsidRPr="00865F92" w:rsidRDefault="00873283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6E7787F0" w14:textId="3EDDE010" w:rsidR="00873283" w:rsidRPr="00B069F9" w:rsidRDefault="00873283" w:rsidP="00AF1D46">
      <w:pPr>
        <w:tabs>
          <w:tab w:val="left" w:pos="3225"/>
        </w:tabs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commentRangeStart w:id="58"/>
      <w:r w:rsidRPr="00B069F9">
        <w:rPr>
          <w:rFonts w:ascii="Arial" w:hAnsi="Arial" w:cs="Arial"/>
          <w:sz w:val="20"/>
          <w:szCs w:val="20"/>
        </w:rPr>
        <w:t xml:space="preserve">Quadro 1 </w:t>
      </w:r>
      <w:commentRangeEnd w:id="58"/>
      <w:r>
        <w:rPr>
          <w:rStyle w:val="Refdecomentrio"/>
          <w:rFonts w:cs="Calibri"/>
        </w:rPr>
        <w:commentReference w:id="58"/>
      </w:r>
      <w:r w:rsidR="00180E6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="00AF1AED">
        <w:rPr>
          <w:rFonts w:ascii="Arial" w:hAnsi="Arial" w:cs="Arial"/>
          <w:sz w:val="20"/>
          <w:szCs w:val="20"/>
        </w:rPr>
        <w:t>N</w:t>
      </w:r>
      <w:r>
        <w:rPr>
          <w:rFonts w:ascii="Arial" w:hAnsi="Arial" w:cs="Arial"/>
          <w:sz w:val="20"/>
          <w:szCs w:val="20"/>
        </w:rPr>
        <w:t>o</w:t>
      </w:r>
      <w:r w:rsidR="00AF1AED">
        <w:rPr>
          <w:rFonts w:ascii="Arial" w:hAnsi="Arial" w:cs="Arial"/>
          <w:sz w:val="20"/>
          <w:szCs w:val="20"/>
        </w:rPr>
        <w:t>rmas usadas na elaboração de um artigo científico</w:t>
      </w: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555"/>
        <w:gridCol w:w="7512"/>
      </w:tblGrid>
      <w:tr w:rsidR="0035687B" w:rsidRPr="00097EE2" w14:paraId="09CF27C5" w14:textId="77777777" w:rsidTr="002C54CB">
        <w:trPr>
          <w:jc w:val="center"/>
        </w:trPr>
        <w:tc>
          <w:tcPr>
            <w:tcW w:w="1555" w:type="dxa"/>
            <w:vAlign w:val="center"/>
          </w:tcPr>
          <w:p w14:paraId="7AA6F340" w14:textId="7CB5B49A" w:rsidR="0035687B" w:rsidRPr="00097EE2" w:rsidRDefault="0035687B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Autor</w:t>
            </w:r>
          </w:p>
        </w:tc>
        <w:tc>
          <w:tcPr>
            <w:tcW w:w="7512" w:type="dxa"/>
            <w:vAlign w:val="center"/>
          </w:tcPr>
          <w:p w14:paraId="71CEE232" w14:textId="14B4D090" w:rsidR="0035687B" w:rsidRPr="00097EE2" w:rsidRDefault="0035687B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Título</w:t>
            </w:r>
          </w:p>
        </w:tc>
      </w:tr>
      <w:tr w:rsidR="0016338E" w:rsidRPr="00097EE2" w14:paraId="54038DFF" w14:textId="77777777" w:rsidTr="002C54CB">
        <w:trPr>
          <w:jc w:val="center"/>
        </w:trPr>
        <w:tc>
          <w:tcPr>
            <w:tcW w:w="1555" w:type="dxa"/>
            <w:vMerge w:val="restart"/>
            <w:vAlign w:val="center"/>
          </w:tcPr>
          <w:p w14:paraId="6B3561F1" w14:textId="5CA48D8A" w:rsidR="0016338E" w:rsidRPr="00097EE2" w:rsidRDefault="0016338E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ABNT</w:t>
            </w:r>
          </w:p>
        </w:tc>
        <w:tc>
          <w:tcPr>
            <w:tcW w:w="7512" w:type="dxa"/>
            <w:vAlign w:val="center"/>
          </w:tcPr>
          <w:p w14:paraId="79FB4F49" w14:textId="2C8C7E93" w:rsidR="0016338E" w:rsidRPr="00627A5C" w:rsidRDefault="0016338E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27A5C">
              <w:rPr>
                <w:rFonts w:ascii="Arial" w:hAnsi="Arial" w:cs="Arial"/>
                <w:sz w:val="24"/>
                <w:szCs w:val="24"/>
              </w:rPr>
              <w:t>NBR 6023: Informação e documentação – Referências – Elaboração</w:t>
            </w:r>
          </w:p>
        </w:tc>
      </w:tr>
      <w:tr w:rsidR="0016338E" w:rsidRPr="00097EE2" w14:paraId="547482A1" w14:textId="77777777" w:rsidTr="002C54CB">
        <w:trPr>
          <w:jc w:val="center"/>
        </w:trPr>
        <w:tc>
          <w:tcPr>
            <w:tcW w:w="1555" w:type="dxa"/>
            <w:vMerge/>
            <w:vAlign w:val="center"/>
          </w:tcPr>
          <w:p w14:paraId="5A899898" w14:textId="43228601" w:rsidR="0016338E" w:rsidRDefault="0016338E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7512" w:type="dxa"/>
            <w:vAlign w:val="center"/>
          </w:tcPr>
          <w:p w14:paraId="6BAFDB14" w14:textId="71DE00E9" w:rsidR="0016338E" w:rsidRPr="00627A5C" w:rsidRDefault="0016338E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27A5C">
              <w:rPr>
                <w:rFonts w:ascii="Arial" w:hAnsi="Arial" w:cs="Arial"/>
                <w:sz w:val="24"/>
                <w:szCs w:val="24"/>
              </w:rPr>
              <w:t>NBR 6024: Informação e documentação – Numeração progressiva das seções de um documento – Apresentação</w:t>
            </w:r>
          </w:p>
        </w:tc>
      </w:tr>
      <w:tr w:rsidR="0016338E" w:rsidRPr="00097EE2" w14:paraId="277972BD" w14:textId="77777777" w:rsidTr="002C54CB">
        <w:trPr>
          <w:jc w:val="center"/>
        </w:trPr>
        <w:tc>
          <w:tcPr>
            <w:tcW w:w="1555" w:type="dxa"/>
            <w:vMerge/>
            <w:vAlign w:val="center"/>
          </w:tcPr>
          <w:p w14:paraId="276B601B" w14:textId="1E7BB15A" w:rsidR="0016338E" w:rsidRPr="00097EE2" w:rsidRDefault="0016338E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7512" w:type="dxa"/>
            <w:vAlign w:val="center"/>
          </w:tcPr>
          <w:p w14:paraId="5D52B7EF" w14:textId="315F6879" w:rsidR="0016338E" w:rsidRPr="00627A5C" w:rsidRDefault="0016338E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27A5C">
              <w:rPr>
                <w:rFonts w:ascii="Arial" w:hAnsi="Arial" w:cs="Arial"/>
                <w:sz w:val="24"/>
                <w:szCs w:val="24"/>
              </w:rPr>
              <w:t>NBR 6028: Resumos – Procedimento</w:t>
            </w:r>
          </w:p>
        </w:tc>
      </w:tr>
      <w:tr w:rsidR="0016338E" w:rsidRPr="00097EE2" w14:paraId="4A7146B6" w14:textId="77777777" w:rsidTr="002C54CB">
        <w:trPr>
          <w:jc w:val="center"/>
        </w:trPr>
        <w:tc>
          <w:tcPr>
            <w:tcW w:w="1555" w:type="dxa"/>
            <w:vMerge/>
            <w:vAlign w:val="center"/>
          </w:tcPr>
          <w:p w14:paraId="793380B1" w14:textId="0A4F8D22" w:rsidR="0016338E" w:rsidRPr="00097EE2" w:rsidRDefault="0016338E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7512" w:type="dxa"/>
            <w:vAlign w:val="center"/>
          </w:tcPr>
          <w:p w14:paraId="47DD03CE" w14:textId="32D3D1AD" w:rsidR="0016338E" w:rsidRPr="00627A5C" w:rsidRDefault="0016338E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27A5C">
              <w:rPr>
                <w:rFonts w:ascii="Arial" w:hAnsi="Arial" w:cs="Arial"/>
                <w:sz w:val="24"/>
                <w:szCs w:val="24"/>
              </w:rPr>
              <w:t>NBR 10250: Informação e documentação – Citações em documentos – Apresentação</w:t>
            </w:r>
          </w:p>
        </w:tc>
      </w:tr>
      <w:tr w:rsidR="0035687B" w:rsidRPr="00097EE2" w14:paraId="5166AB98" w14:textId="77777777" w:rsidTr="002C54CB">
        <w:trPr>
          <w:jc w:val="center"/>
        </w:trPr>
        <w:tc>
          <w:tcPr>
            <w:tcW w:w="1555" w:type="dxa"/>
            <w:vAlign w:val="center"/>
          </w:tcPr>
          <w:p w14:paraId="23D2E174" w14:textId="3065EE65" w:rsidR="0035687B" w:rsidRPr="00097EE2" w:rsidRDefault="0035687B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IBGE</w:t>
            </w:r>
          </w:p>
        </w:tc>
        <w:tc>
          <w:tcPr>
            <w:tcW w:w="7512" w:type="dxa"/>
            <w:vAlign w:val="center"/>
          </w:tcPr>
          <w:p w14:paraId="6C1FF1EF" w14:textId="17F28B0F" w:rsidR="0035687B" w:rsidRPr="00627A5C" w:rsidRDefault="0035687B" w:rsidP="00F3492C">
            <w:pPr>
              <w:tabs>
                <w:tab w:val="left" w:pos="3225"/>
              </w:tabs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27A5C">
              <w:rPr>
                <w:rFonts w:ascii="Arial" w:hAnsi="Arial" w:cs="Arial"/>
                <w:sz w:val="24"/>
                <w:szCs w:val="24"/>
              </w:rPr>
              <w:t xml:space="preserve">Normas de apresentação tabular. 3. </w:t>
            </w:r>
            <w:r w:rsidR="00477671">
              <w:rPr>
                <w:rFonts w:ascii="Arial" w:hAnsi="Arial" w:cs="Arial"/>
                <w:sz w:val="24"/>
                <w:szCs w:val="24"/>
              </w:rPr>
              <w:t>e</w:t>
            </w:r>
            <w:r w:rsidRPr="00627A5C">
              <w:rPr>
                <w:rFonts w:ascii="Arial" w:hAnsi="Arial" w:cs="Arial"/>
                <w:sz w:val="24"/>
                <w:szCs w:val="24"/>
              </w:rPr>
              <w:t>d. Rio de Janeiro, 1993</w:t>
            </w:r>
          </w:p>
        </w:tc>
      </w:tr>
    </w:tbl>
    <w:p w14:paraId="6AD1C7FF" w14:textId="4EA97F04" w:rsidR="00873283" w:rsidRPr="00271944" w:rsidRDefault="0076527D" w:rsidP="00DD35C7">
      <w:pPr>
        <w:rPr>
          <w:rFonts w:ascii="Arial" w:hAnsi="Arial" w:cs="Arial"/>
          <w:sz w:val="20"/>
          <w:szCs w:val="20"/>
        </w:rPr>
      </w:pPr>
      <w:r w:rsidRPr="00271944">
        <w:rPr>
          <w:rFonts w:ascii="Arial" w:hAnsi="Arial" w:cs="Arial"/>
          <w:sz w:val="20"/>
          <w:szCs w:val="20"/>
        </w:rPr>
        <w:t xml:space="preserve">                                                     </w:t>
      </w:r>
      <w:r w:rsidR="00DD35C7" w:rsidRPr="00271944">
        <w:rPr>
          <w:rFonts w:ascii="Arial" w:hAnsi="Arial" w:cs="Arial"/>
          <w:sz w:val="20"/>
          <w:szCs w:val="20"/>
        </w:rPr>
        <w:t xml:space="preserve"> </w:t>
      </w:r>
      <w:commentRangeStart w:id="59"/>
      <w:r w:rsidR="00873283" w:rsidRPr="00271944">
        <w:rPr>
          <w:rFonts w:ascii="Arial" w:hAnsi="Arial" w:cs="Arial"/>
          <w:sz w:val="20"/>
          <w:szCs w:val="20"/>
        </w:rPr>
        <w:t xml:space="preserve">Fonte: </w:t>
      </w:r>
      <w:commentRangeEnd w:id="59"/>
      <w:r w:rsidR="00873283" w:rsidRPr="00271944">
        <w:rPr>
          <w:rStyle w:val="Refdecomentrio"/>
          <w:rFonts w:ascii="Arial" w:hAnsi="Arial" w:cs="Arial"/>
          <w:sz w:val="20"/>
          <w:szCs w:val="20"/>
        </w:rPr>
        <w:commentReference w:id="59"/>
      </w:r>
      <w:r w:rsidRPr="00271944">
        <w:rPr>
          <w:rFonts w:ascii="Arial" w:hAnsi="Arial" w:cs="Arial"/>
          <w:sz w:val="20"/>
          <w:szCs w:val="20"/>
        </w:rPr>
        <w:t>ABNT</w:t>
      </w:r>
      <w:r w:rsidR="00DD35C7" w:rsidRPr="00271944">
        <w:rPr>
          <w:rFonts w:ascii="Arial" w:hAnsi="Arial" w:cs="Arial"/>
          <w:sz w:val="20"/>
          <w:szCs w:val="20"/>
        </w:rPr>
        <w:t xml:space="preserve"> (</w:t>
      </w:r>
      <w:r w:rsidR="000552AC" w:rsidRPr="00271944">
        <w:rPr>
          <w:rFonts w:ascii="Arial" w:hAnsi="Arial" w:cs="Arial"/>
          <w:sz w:val="20"/>
          <w:szCs w:val="20"/>
        </w:rPr>
        <w:t>2018</w:t>
      </w:r>
      <w:r w:rsidR="0035687B" w:rsidRPr="00271944">
        <w:rPr>
          <w:rFonts w:ascii="Arial" w:hAnsi="Arial" w:cs="Arial"/>
          <w:sz w:val="20"/>
          <w:szCs w:val="20"/>
        </w:rPr>
        <w:t>,</w:t>
      </w:r>
      <w:r w:rsidR="00AF1AED" w:rsidRPr="00271944">
        <w:rPr>
          <w:rFonts w:ascii="Arial" w:hAnsi="Arial" w:cs="Arial"/>
          <w:sz w:val="20"/>
          <w:szCs w:val="20"/>
        </w:rPr>
        <w:t xml:space="preserve"> p.</w:t>
      </w:r>
      <w:r w:rsidR="00182B36" w:rsidRPr="00271944">
        <w:rPr>
          <w:rFonts w:ascii="Arial" w:hAnsi="Arial" w:cs="Arial"/>
          <w:sz w:val="20"/>
          <w:szCs w:val="20"/>
        </w:rPr>
        <w:t xml:space="preserve"> </w:t>
      </w:r>
      <w:r w:rsidR="00AF1AED" w:rsidRPr="00271944">
        <w:rPr>
          <w:rFonts w:ascii="Arial" w:hAnsi="Arial" w:cs="Arial"/>
          <w:sz w:val="20"/>
          <w:szCs w:val="20"/>
        </w:rPr>
        <w:t>1)</w:t>
      </w:r>
    </w:p>
    <w:p w14:paraId="0CF2836A" w14:textId="77777777" w:rsidR="00873283" w:rsidRDefault="00873283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4EA84410" w14:textId="005D0BE4" w:rsidR="00873283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commentRangeStart w:id="60"/>
      <w:r>
        <w:rPr>
          <w:rFonts w:ascii="Arial" w:hAnsi="Arial" w:cs="Arial"/>
          <w:sz w:val="24"/>
          <w:szCs w:val="24"/>
        </w:rPr>
        <w:t>TextoTextoTextoTextoTextoTextoTextoTextoTextoTextoTextoTextoTextoTextoTextoTextoTextoTextoTextoTextoTextoTextoTextoTextoTextoTextoTextoTextoTextoTextoTextoTextoTextoTextoTextoTextoTextoTextoTextoTexto</w:t>
      </w:r>
      <w:commentRangeEnd w:id="60"/>
      <w:r>
        <w:rPr>
          <w:rStyle w:val="Refdecomentrio"/>
          <w:rFonts w:cs="Calibri"/>
        </w:rPr>
        <w:commentReference w:id="60"/>
      </w:r>
      <w:r>
        <w:rPr>
          <w:rFonts w:ascii="Arial" w:hAnsi="Arial" w:cs="Arial"/>
          <w:sz w:val="24"/>
          <w:szCs w:val="24"/>
        </w:rPr>
        <w:t>.</w:t>
      </w:r>
    </w:p>
    <w:p w14:paraId="2847E963" w14:textId="77777777" w:rsidR="00873283" w:rsidRPr="00C76E13" w:rsidRDefault="00873283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r w:rsidRPr="00C76E13">
        <w:rPr>
          <w:rFonts w:ascii="Arial" w:hAnsi="Arial" w:cs="Arial"/>
          <w:sz w:val="24"/>
          <w:szCs w:val="24"/>
        </w:rPr>
        <w:t>Veja-se, a seguir, um exemplo de fórmula conforme a ABNT NBR 14724 (2011):</w:t>
      </w:r>
    </w:p>
    <w:tbl>
      <w:tblPr>
        <w:tblW w:w="0" w:type="auto"/>
        <w:tblInd w:w="1134" w:type="dxa"/>
        <w:tblLook w:val="04A0" w:firstRow="1" w:lastRow="0" w:firstColumn="1" w:lastColumn="0" w:noHBand="0" w:noVBand="1"/>
      </w:tblPr>
      <w:tblGrid>
        <w:gridCol w:w="5812"/>
        <w:gridCol w:w="2126"/>
      </w:tblGrid>
      <w:tr w:rsidR="002901D0" w:rsidRPr="002901D0" w14:paraId="03478757" w14:textId="77777777" w:rsidTr="00352E16">
        <w:tc>
          <w:tcPr>
            <w:tcW w:w="5812" w:type="dxa"/>
            <w:shd w:val="clear" w:color="auto" w:fill="auto"/>
          </w:tcPr>
          <w:p w14:paraId="081BD569" w14:textId="2CA12A65" w:rsidR="00097C3A" w:rsidRPr="002901D0" w:rsidRDefault="00097C3A" w:rsidP="002901D0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 w:rsidRPr="002901D0">
              <w:rPr>
                <w:rFonts w:ascii="Arial" w:hAnsi="Arial" w:cs="Arial"/>
                <w:sz w:val="24"/>
                <w:szCs w:val="24"/>
              </w:rPr>
              <w:t>x</w:t>
            </w:r>
            <w:r w:rsidRPr="002901D0">
              <w:rPr>
                <w:rFonts w:ascii="Arial" w:hAnsi="Arial" w:cs="Arial"/>
                <w:sz w:val="24"/>
                <w:szCs w:val="24"/>
                <w:vertAlign w:val="superscript"/>
              </w:rPr>
              <w:t>2</w:t>
            </w:r>
            <w:r w:rsidRPr="002901D0">
              <w:rPr>
                <w:rFonts w:ascii="Arial" w:hAnsi="Arial" w:cs="Arial"/>
                <w:sz w:val="24"/>
                <w:szCs w:val="24"/>
              </w:rPr>
              <w:t xml:space="preserve"> + y</w:t>
            </w:r>
            <w:r w:rsidRPr="002901D0">
              <w:rPr>
                <w:rFonts w:ascii="Arial" w:hAnsi="Arial" w:cs="Arial"/>
                <w:sz w:val="24"/>
                <w:szCs w:val="24"/>
                <w:vertAlign w:val="superscript"/>
              </w:rPr>
              <w:t>2</w:t>
            </w:r>
            <w:r w:rsidRPr="002901D0">
              <w:rPr>
                <w:rFonts w:ascii="Arial" w:hAnsi="Arial" w:cs="Arial"/>
                <w:sz w:val="24"/>
                <w:szCs w:val="24"/>
              </w:rPr>
              <w:t xml:space="preserve"> = z</w:t>
            </w:r>
            <w:r w:rsidRPr="002901D0">
              <w:rPr>
                <w:rFonts w:ascii="Arial" w:hAnsi="Arial" w:cs="Arial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2126" w:type="dxa"/>
            <w:shd w:val="clear" w:color="auto" w:fill="auto"/>
          </w:tcPr>
          <w:p w14:paraId="2ED6D8CA" w14:textId="6A00F3A4" w:rsidR="00097C3A" w:rsidRPr="002901D0" w:rsidRDefault="00097C3A" w:rsidP="002901D0">
            <w:pPr>
              <w:tabs>
                <w:tab w:val="left" w:pos="3225"/>
              </w:tabs>
              <w:spacing w:after="0"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2901D0">
              <w:rPr>
                <w:rFonts w:ascii="Arial" w:hAnsi="Arial" w:cs="Arial"/>
                <w:sz w:val="24"/>
                <w:szCs w:val="24"/>
              </w:rPr>
              <w:t>(1)</w:t>
            </w:r>
          </w:p>
        </w:tc>
      </w:tr>
      <w:tr w:rsidR="002901D0" w:rsidRPr="002901D0" w14:paraId="698063BA" w14:textId="77777777" w:rsidTr="00352E16">
        <w:tc>
          <w:tcPr>
            <w:tcW w:w="5812" w:type="dxa"/>
            <w:shd w:val="clear" w:color="auto" w:fill="auto"/>
          </w:tcPr>
          <w:p w14:paraId="6A1FD2CB" w14:textId="50396E57" w:rsidR="00097C3A" w:rsidRPr="002901D0" w:rsidRDefault="00097C3A" w:rsidP="002901D0">
            <w:pPr>
              <w:tabs>
                <w:tab w:val="left" w:pos="3225"/>
              </w:tabs>
              <w:spacing w:after="0" w:line="360" w:lineRule="auto"/>
              <w:rPr>
                <w:rFonts w:ascii="Arial" w:hAnsi="Arial" w:cs="Arial"/>
                <w:sz w:val="24"/>
                <w:szCs w:val="24"/>
              </w:rPr>
            </w:pPr>
            <w:r w:rsidRPr="002901D0">
              <w:rPr>
                <w:rFonts w:ascii="Arial" w:hAnsi="Arial" w:cs="Arial"/>
                <w:sz w:val="24"/>
                <w:szCs w:val="24"/>
              </w:rPr>
              <w:t>(x</w:t>
            </w:r>
            <w:r w:rsidRPr="002901D0">
              <w:rPr>
                <w:rFonts w:ascii="Arial" w:hAnsi="Arial" w:cs="Arial"/>
                <w:sz w:val="24"/>
                <w:szCs w:val="24"/>
                <w:vertAlign w:val="superscript"/>
              </w:rPr>
              <w:t>2</w:t>
            </w:r>
            <w:r w:rsidRPr="002901D0">
              <w:rPr>
                <w:rFonts w:ascii="Arial" w:hAnsi="Arial" w:cs="Arial"/>
                <w:sz w:val="24"/>
                <w:szCs w:val="24"/>
              </w:rPr>
              <w:t xml:space="preserve"> + y</w:t>
            </w:r>
            <w:r w:rsidRPr="002901D0">
              <w:rPr>
                <w:rFonts w:ascii="Arial" w:hAnsi="Arial" w:cs="Arial"/>
                <w:sz w:val="24"/>
                <w:szCs w:val="24"/>
                <w:vertAlign w:val="superscript"/>
              </w:rPr>
              <w:t>2</w:t>
            </w:r>
            <w:r w:rsidRPr="002901D0">
              <w:rPr>
                <w:rFonts w:ascii="Arial" w:hAnsi="Arial" w:cs="Arial"/>
                <w:sz w:val="24"/>
                <w:szCs w:val="24"/>
              </w:rPr>
              <w:t>) / 5 = n</w:t>
            </w:r>
          </w:p>
        </w:tc>
        <w:tc>
          <w:tcPr>
            <w:tcW w:w="2126" w:type="dxa"/>
            <w:shd w:val="clear" w:color="auto" w:fill="auto"/>
          </w:tcPr>
          <w:p w14:paraId="61E6ACCF" w14:textId="127A1219" w:rsidR="00097C3A" w:rsidRPr="002901D0" w:rsidRDefault="00097C3A" w:rsidP="002901D0">
            <w:pPr>
              <w:tabs>
                <w:tab w:val="left" w:pos="3225"/>
              </w:tabs>
              <w:spacing w:after="0"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2901D0">
              <w:rPr>
                <w:rFonts w:ascii="Arial" w:hAnsi="Arial" w:cs="Arial"/>
                <w:sz w:val="24"/>
                <w:szCs w:val="24"/>
              </w:rPr>
              <w:t>(2)</w:t>
            </w:r>
          </w:p>
        </w:tc>
      </w:tr>
    </w:tbl>
    <w:p w14:paraId="2066AEEA" w14:textId="77777777" w:rsidR="00271944" w:rsidRDefault="00271944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45B80816" w14:textId="0E0CE981" w:rsidR="00873283" w:rsidRPr="00865F92" w:rsidRDefault="00873283" w:rsidP="00AF1D46">
      <w:pPr>
        <w:tabs>
          <w:tab w:val="left" w:pos="3225"/>
        </w:tabs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TextoTextoTextoTextoTextoTextoTextoTextoTextoTextoTextoTextoTextoTextoTextoTextoTextoTextoTextoTextoTextoTextoTextoTextoTextoTextoTextoTextoTextoTextoTextoTextoTextoTextoTextoTextoTextoTextotoTextoTextoTextoTextoTextoTextoTextoTextoTextoTextoTexto.</w:t>
      </w:r>
    </w:p>
    <w:p w14:paraId="401B1D7E" w14:textId="602445EF" w:rsidR="00873283" w:rsidRDefault="00B73330" w:rsidP="007873D2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aps/>
          <w:sz w:val="24"/>
          <w:szCs w:val="24"/>
        </w:rPr>
        <w:br w:type="page"/>
      </w:r>
      <w:commentRangeStart w:id="61"/>
      <w:r w:rsidR="00873283" w:rsidRPr="00A07232">
        <w:rPr>
          <w:rFonts w:ascii="Arial" w:hAnsi="Arial" w:cs="Arial"/>
          <w:b/>
          <w:bCs/>
          <w:caps/>
          <w:sz w:val="24"/>
          <w:szCs w:val="24"/>
        </w:rPr>
        <w:lastRenderedPageBreak/>
        <w:t>3 CONCLUSÃ</w:t>
      </w:r>
      <w:r w:rsidR="00873283" w:rsidRPr="00A94AEB">
        <w:rPr>
          <w:rFonts w:ascii="Arial" w:hAnsi="Arial" w:cs="Arial"/>
          <w:b/>
          <w:bCs/>
          <w:sz w:val="24"/>
          <w:szCs w:val="24"/>
        </w:rPr>
        <w:t>O</w:t>
      </w:r>
      <w:commentRangeEnd w:id="61"/>
      <w:r w:rsidR="00873283">
        <w:rPr>
          <w:rStyle w:val="Refdecomentrio"/>
          <w:rFonts w:cs="Calibri"/>
        </w:rPr>
        <w:commentReference w:id="61"/>
      </w:r>
    </w:p>
    <w:p w14:paraId="6A9BC4BA" w14:textId="77777777" w:rsidR="008C068A" w:rsidRPr="00A07232" w:rsidRDefault="008C068A" w:rsidP="00AF1D46">
      <w:pPr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</w:pPr>
    </w:p>
    <w:p w14:paraId="6B473B05" w14:textId="77777777" w:rsidR="00873283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commentRangeStart w:id="62"/>
      <w:r>
        <w:rPr>
          <w:rFonts w:ascii="Arial" w:hAnsi="Arial" w:cs="Arial"/>
          <w:sz w:val="24"/>
          <w:szCs w:val="24"/>
        </w:rPr>
        <w:t>ConclusãoConclusãoConclusãoConclusãoConclusãoConclusãoConclusãoConclusãoConclusãoConclusãoConclusãoConclusãoConclusãoConclusãoConclusãoConclusãoConclusãoConclusãoConclusãoConclusãoConclusãoConclusãoConclusãoConclusãoConclusãoConclusãoConclusãoConclusãoConclusão.</w:t>
      </w:r>
      <w:commentRangeEnd w:id="62"/>
      <w:r>
        <w:rPr>
          <w:rStyle w:val="Refdecomentrio"/>
          <w:rFonts w:cs="Calibri"/>
        </w:rPr>
        <w:commentReference w:id="62"/>
      </w:r>
    </w:p>
    <w:p w14:paraId="26B01D43" w14:textId="77777777" w:rsidR="00873283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r w:rsidRPr="006A6872">
        <w:rPr>
          <w:rFonts w:ascii="Arial" w:hAnsi="Arial" w:cs="Arial"/>
          <w:sz w:val="24"/>
          <w:szCs w:val="24"/>
        </w:rPr>
        <w:t>ConclusãoConclusãoConclusãoConclusãoConclusãoConclusãoConclusãoConclusãoConclusãoConclusãoConclusãoConc</w:t>
      </w:r>
      <w:r>
        <w:rPr>
          <w:rFonts w:ascii="Arial" w:hAnsi="Arial" w:cs="Arial"/>
          <w:sz w:val="24"/>
          <w:szCs w:val="24"/>
        </w:rPr>
        <w:t>lusãoConclusãoConclusão</w:t>
      </w:r>
      <w:r w:rsidRPr="006A6872">
        <w:rPr>
          <w:rFonts w:ascii="Arial" w:hAnsi="Arial" w:cs="Arial"/>
          <w:sz w:val="24"/>
          <w:szCs w:val="24"/>
        </w:rPr>
        <w:t>ConclusãoConclusãoConclusãoConclusãoConclusãoConclusãoConclusãoConclusãoConclusãoConclusãoConclusãoConclusãoConclusãoConclusão</w:t>
      </w:r>
      <w:r>
        <w:rPr>
          <w:rFonts w:ascii="Arial" w:hAnsi="Arial" w:cs="Arial"/>
          <w:sz w:val="24"/>
          <w:szCs w:val="24"/>
        </w:rPr>
        <w:t>.</w:t>
      </w:r>
    </w:p>
    <w:p w14:paraId="4D5F634A" w14:textId="77777777" w:rsidR="00873283" w:rsidRPr="006A6872" w:rsidRDefault="00873283" w:rsidP="00AF1D4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5F70E074" w14:textId="77777777" w:rsidR="00873283" w:rsidRPr="00A07232" w:rsidRDefault="00873283" w:rsidP="00AF1D46">
      <w:pPr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</w:pPr>
    </w:p>
    <w:p w14:paraId="085FA26D" w14:textId="6400AB77" w:rsidR="00873283" w:rsidRDefault="00873283" w:rsidP="00024D3C">
      <w:pPr>
        <w:spacing w:after="0" w:line="360" w:lineRule="auto"/>
        <w:jc w:val="center"/>
        <w:rPr>
          <w:rFonts w:ascii="Arial" w:hAnsi="Arial" w:cs="Arial"/>
          <w:b/>
          <w:bCs/>
          <w:caps/>
          <w:sz w:val="24"/>
          <w:szCs w:val="24"/>
        </w:rPr>
      </w:pPr>
      <w:r>
        <w:rPr>
          <w:rFonts w:ascii="Arial" w:hAnsi="Arial" w:cs="Arial"/>
          <w:b/>
          <w:bCs/>
          <w:caps/>
          <w:sz w:val="24"/>
          <w:szCs w:val="24"/>
        </w:rPr>
        <w:br w:type="page"/>
      </w:r>
      <w:commentRangeStart w:id="63"/>
      <w:r w:rsidRPr="00A07232">
        <w:rPr>
          <w:rFonts w:ascii="Arial" w:hAnsi="Arial" w:cs="Arial"/>
          <w:b/>
          <w:bCs/>
          <w:caps/>
          <w:sz w:val="24"/>
          <w:szCs w:val="24"/>
        </w:rPr>
        <w:lastRenderedPageBreak/>
        <w:t>REFERÊNCIAs</w:t>
      </w:r>
      <w:commentRangeEnd w:id="63"/>
      <w:r>
        <w:rPr>
          <w:rStyle w:val="Refdecomentrio"/>
          <w:rFonts w:cs="Calibri"/>
        </w:rPr>
        <w:commentReference w:id="63"/>
      </w:r>
    </w:p>
    <w:p w14:paraId="45A9AABE" w14:textId="77777777" w:rsidR="00870994" w:rsidRDefault="00870994" w:rsidP="00870994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57E6F2BB" w14:textId="43FE56CA" w:rsidR="00873283" w:rsidRDefault="00873283" w:rsidP="00870994">
      <w:pPr>
        <w:spacing w:after="0" w:line="240" w:lineRule="auto"/>
        <w:rPr>
          <w:rFonts w:ascii="Arial" w:hAnsi="Arial" w:cs="Arial"/>
          <w:sz w:val="24"/>
          <w:szCs w:val="24"/>
        </w:rPr>
      </w:pPr>
      <w:commentRangeStart w:id="64"/>
      <w:r w:rsidRPr="00500863">
        <w:rPr>
          <w:rFonts w:ascii="Arial" w:hAnsi="Arial" w:cs="Arial"/>
          <w:sz w:val="24"/>
          <w:szCs w:val="24"/>
        </w:rPr>
        <w:t>A</w:t>
      </w:r>
      <w:r w:rsidR="00870994" w:rsidRPr="00870994">
        <w:rPr>
          <w:rFonts w:ascii="Arial" w:hAnsi="Arial" w:cs="Arial"/>
          <w:sz w:val="24"/>
          <w:szCs w:val="24"/>
        </w:rPr>
        <w:t xml:space="preserve">SSOCIAÇÃO BRASILEIRA DE NORMAS TÉCNICAS. </w:t>
      </w:r>
      <w:r w:rsidR="00870994" w:rsidRPr="00870994">
        <w:rPr>
          <w:rFonts w:ascii="Arial" w:hAnsi="Arial" w:cs="Arial"/>
          <w:b/>
          <w:bCs/>
          <w:sz w:val="24"/>
          <w:szCs w:val="24"/>
        </w:rPr>
        <w:t>ABNT NBR 6022:</w:t>
      </w:r>
      <w:r w:rsidR="00870994" w:rsidRPr="00870994">
        <w:rPr>
          <w:rFonts w:ascii="Arial" w:hAnsi="Arial" w:cs="Arial"/>
          <w:sz w:val="24"/>
          <w:szCs w:val="24"/>
        </w:rPr>
        <w:t xml:space="preserve"> informação e documentação: artigo em publicação periódica técnica e/ou científica: apresentação. Rio de Janeiro: ABNT, 2018. p. 1</w:t>
      </w:r>
      <w:r w:rsidRPr="00500863">
        <w:rPr>
          <w:rFonts w:ascii="Arial" w:hAnsi="Arial" w:cs="Arial"/>
          <w:sz w:val="24"/>
          <w:szCs w:val="24"/>
        </w:rPr>
        <w:t>.</w:t>
      </w:r>
      <w:commentRangeEnd w:id="64"/>
      <w:r>
        <w:rPr>
          <w:rStyle w:val="Refdecomentrio"/>
          <w:rFonts w:cs="Calibri"/>
        </w:rPr>
        <w:commentReference w:id="64"/>
      </w:r>
    </w:p>
    <w:p w14:paraId="51FAE68B" w14:textId="77777777" w:rsidR="00873283" w:rsidRDefault="00873283" w:rsidP="00AF1D46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0F9D430E" w14:textId="77777777" w:rsidR="00870994" w:rsidRDefault="00870994" w:rsidP="006A5513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870994">
        <w:rPr>
          <w:rFonts w:ascii="Arial" w:hAnsi="Arial" w:cs="Arial"/>
          <w:sz w:val="24"/>
          <w:szCs w:val="24"/>
        </w:rPr>
        <w:t xml:space="preserve">ASSOCIAÇÃO BRASILEIRA DE NORMAS TÉCNICAS. </w:t>
      </w:r>
      <w:r w:rsidRPr="00870994">
        <w:rPr>
          <w:rFonts w:ascii="Arial" w:hAnsi="Arial" w:cs="Arial"/>
          <w:b/>
          <w:bCs/>
          <w:sz w:val="24"/>
          <w:szCs w:val="24"/>
        </w:rPr>
        <w:t>ABNT NBR 6023:</w:t>
      </w:r>
      <w:r w:rsidRPr="00870994">
        <w:rPr>
          <w:rFonts w:ascii="Arial" w:hAnsi="Arial" w:cs="Arial"/>
          <w:sz w:val="24"/>
          <w:szCs w:val="24"/>
        </w:rPr>
        <w:t xml:space="preserve"> informação e documentação: referências: elaboração. Rio de Janeiro: ABNT, 2018. </w:t>
      </w:r>
    </w:p>
    <w:p w14:paraId="7CB8119A" w14:textId="77777777" w:rsidR="00870994" w:rsidRDefault="00870994" w:rsidP="006A551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3C6E4DE5" w14:textId="1F222A28" w:rsidR="006A5513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ASSOCIAÇÃO BRASILEIRA DE NORMAS TÉCNICAS. </w:t>
      </w:r>
      <w:r>
        <w:rPr>
          <w:rFonts w:ascii="Arial" w:hAnsi="Arial" w:cs="Arial"/>
          <w:b/>
          <w:sz w:val="24"/>
          <w:szCs w:val="24"/>
        </w:rPr>
        <w:t>ABNT NBR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6024</w:t>
      </w:r>
      <w:r>
        <w:rPr>
          <w:rFonts w:ascii="Arial" w:hAnsi="Arial" w:cs="Arial"/>
          <w:sz w:val="24"/>
          <w:szCs w:val="24"/>
        </w:rPr>
        <w:t xml:space="preserve">: informação e documentação: numeração progressiva das seções de um documento: apresentação. Rio de Janeiro: ABNT, 2012. </w:t>
      </w:r>
    </w:p>
    <w:p w14:paraId="6EAF1C29" w14:textId="77777777" w:rsidR="006A5513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ED84628" w14:textId="77777777" w:rsidR="006A5513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ASSOCIAÇÃO BRASILEIRA DE NORMAS TÉCNICAS. </w:t>
      </w:r>
      <w:r>
        <w:rPr>
          <w:rFonts w:ascii="Arial" w:hAnsi="Arial" w:cs="Arial"/>
          <w:b/>
          <w:sz w:val="24"/>
          <w:szCs w:val="24"/>
        </w:rPr>
        <w:t>ABNT NBR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6027</w:t>
      </w:r>
      <w:r>
        <w:rPr>
          <w:rFonts w:ascii="Arial" w:hAnsi="Arial" w:cs="Arial"/>
          <w:sz w:val="24"/>
          <w:szCs w:val="24"/>
        </w:rPr>
        <w:t>: informação e documentação: sumário: apresentação. Rio de Janeiro: ABNT, 2012.</w:t>
      </w:r>
    </w:p>
    <w:p w14:paraId="5A0850B6" w14:textId="77777777" w:rsidR="006A5513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0C0D2A57" w14:textId="4C2FABD0" w:rsidR="006A5513" w:rsidRPr="00916D76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ASSOCIAÇÃO BRASILEIRA DE NORMAS </w:t>
      </w:r>
      <w:r w:rsidRPr="00916D76">
        <w:rPr>
          <w:rFonts w:ascii="Arial" w:hAnsi="Arial" w:cs="Arial"/>
          <w:sz w:val="24"/>
          <w:szCs w:val="24"/>
        </w:rPr>
        <w:t xml:space="preserve">TÉCNICAS. </w:t>
      </w:r>
      <w:r w:rsidRPr="00916D76">
        <w:rPr>
          <w:rFonts w:ascii="Arial" w:hAnsi="Arial" w:cs="Arial"/>
          <w:b/>
          <w:sz w:val="24"/>
          <w:szCs w:val="24"/>
        </w:rPr>
        <w:t>NBR</w:t>
      </w:r>
      <w:r w:rsidRPr="00916D76">
        <w:rPr>
          <w:rFonts w:ascii="Arial" w:hAnsi="Arial" w:cs="Arial"/>
          <w:b/>
          <w:bCs/>
          <w:sz w:val="24"/>
          <w:szCs w:val="24"/>
        </w:rPr>
        <w:t xml:space="preserve"> 6028</w:t>
      </w:r>
      <w:r w:rsidRPr="00916D76">
        <w:rPr>
          <w:rFonts w:ascii="Arial" w:hAnsi="Arial" w:cs="Arial"/>
          <w:sz w:val="24"/>
          <w:szCs w:val="24"/>
        </w:rPr>
        <w:t xml:space="preserve">: informação e documentação: resumo: apresentação. Rio de Janeiro: ABNT, 2003. </w:t>
      </w:r>
    </w:p>
    <w:p w14:paraId="701E055F" w14:textId="77777777" w:rsidR="006A5513" w:rsidRPr="00916D76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AC10F70" w14:textId="7C5BE2A9" w:rsidR="006A5513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16D76">
        <w:rPr>
          <w:rFonts w:ascii="Arial" w:hAnsi="Arial" w:cs="Arial"/>
          <w:sz w:val="24"/>
          <w:szCs w:val="24"/>
        </w:rPr>
        <w:t xml:space="preserve">ASSOCIAÇÃO BRASILEIRA DE NORMAS TÉCNICAS. </w:t>
      </w:r>
      <w:r w:rsidRPr="00916D76">
        <w:rPr>
          <w:rFonts w:ascii="Arial" w:hAnsi="Arial" w:cs="Arial"/>
          <w:b/>
          <w:sz w:val="24"/>
          <w:szCs w:val="24"/>
        </w:rPr>
        <w:t>NBR</w:t>
      </w:r>
      <w:r w:rsidRPr="00916D76">
        <w:rPr>
          <w:rFonts w:ascii="Arial" w:hAnsi="Arial" w:cs="Arial"/>
          <w:sz w:val="24"/>
          <w:szCs w:val="24"/>
        </w:rPr>
        <w:t xml:space="preserve"> </w:t>
      </w:r>
      <w:r w:rsidRPr="00916D76">
        <w:rPr>
          <w:rFonts w:ascii="Arial" w:hAnsi="Arial" w:cs="Arial"/>
          <w:b/>
          <w:bCs/>
          <w:sz w:val="24"/>
          <w:szCs w:val="24"/>
        </w:rPr>
        <w:t>10520</w:t>
      </w:r>
      <w:r w:rsidRPr="00916D76">
        <w:rPr>
          <w:rFonts w:ascii="Arial" w:hAnsi="Arial" w:cs="Arial"/>
          <w:sz w:val="24"/>
          <w:szCs w:val="24"/>
        </w:rPr>
        <w:t>: informação</w:t>
      </w:r>
      <w:r>
        <w:rPr>
          <w:rFonts w:ascii="Arial" w:hAnsi="Arial" w:cs="Arial"/>
          <w:sz w:val="24"/>
          <w:szCs w:val="24"/>
        </w:rPr>
        <w:t xml:space="preserve"> e documentação: citações em documentos: apresentação. Rio de Janeiro: ABNT, 2002. </w:t>
      </w:r>
    </w:p>
    <w:p w14:paraId="6B7A1453" w14:textId="77777777" w:rsidR="006A5513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56AAFC9" w14:textId="7051E5C9" w:rsidR="006A5513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ASSOCIAÇÃO BRASILEIRA DE NORMAS TÉCNICAS. </w:t>
      </w:r>
      <w:r>
        <w:rPr>
          <w:rFonts w:ascii="Arial" w:hAnsi="Arial" w:cs="Arial"/>
          <w:b/>
          <w:sz w:val="24"/>
          <w:szCs w:val="24"/>
        </w:rPr>
        <w:t>ABNT NBR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14724</w:t>
      </w:r>
      <w:r>
        <w:rPr>
          <w:rFonts w:ascii="Arial" w:hAnsi="Arial" w:cs="Arial"/>
          <w:sz w:val="24"/>
          <w:szCs w:val="24"/>
        </w:rPr>
        <w:t>: informação e documentação: trabalhos acadêmicos: apresentação</w:t>
      </w:r>
      <w:r w:rsidR="002522E5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Rio de Janeiro: ABNT, 2011. </w:t>
      </w:r>
    </w:p>
    <w:p w14:paraId="28E680C5" w14:textId="77777777" w:rsidR="006A5513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2DE6DBBC" w14:textId="77777777" w:rsidR="006A5513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CERVO, Amado Luiz; BERVIAN, Pedro A; SILVA, Roberto da. </w:t>
      </w:r>
      <w:r>
        <w:rPr>
          <w:rFonts w:ascii="Arial" w:hAnsi="Arial" w:cs="Arial"/>
          <w:b/>
          <w:bCs/>
          <w:sz w:val="24"/>
          <w:szCs w:val="24"/>
        </w:rPr>
        <w:t>Metodologia científica</w:t>
      </w:r>
      <w:r>
        <w:rPr>
          <w:rFonts w:ascii="Arial" w:hAnsi="Arial" w:cs="Arial"/>
          <w:sz w:val="24"/>
          <w:szCs w:val="24"/>
        </w:rPr>
        <w:t xml:space="preserve">. 6. ed. São Paulo: Pearson Prentice Hall, 2007. </w:t>
      </w:r>
    </w:p>
    <w:p w14:paraId="0C8890CB" w14:textId="77777777" w:rsidR="006A5513" w:rsidRDefault="006A5513" w:rsidP="006A551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7CAFBE37" w14:textId="77777777" w:rsidR="006F5048" w:rsidRPr="006F5048" w:rsidRDefault="006F5048" w:rsidP="00B01F4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F5048">
        <w:rPr>
          <w:rFonts w:ascii="Arial" w:hAnsi="Arial" w:cs="Arial"/>
          <w:sz w:val="24"/>
          <w:szCs w:val="24"/>
        </w:rPr>
        <w:t>FACULDADES INTEGRADAS DE OURINHOS. </w:t>
      </w:r>
      <w:r w:rsidRPr="006F5048">
        <w:rPr>
          <w:rFonts w:ascii="Arial" w:hAnsi="Arial" w:cs="Arial"/>
          <w:b/>
          <w:sz w:val="24"/>
          <w:szCs w:val="24"/>
        </w:rPr>
        <w:t>Manual de normas e padrões para</w:t>
      </w:r>
    </w:p>
    <w:p w14:paraId="24546C66" w14:textId="3A851A08" w:rsidR="006F5048" w:rsidRDefault="006F5048" w:rsidP="00B01F4A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F5048">
        <w:rPr>
          <w:rFonts w:ascii="Arial" w:hAnsi="Arial" w:cs="Arial"/>
          <w:b/>
          <w:sz w:val="24"/>
          <w:szCs w:val="24"/>
        </w:rPr>
        <w:t>projetos de pesquisa e monografias</w:t>
      </w:r>
      <w:r w:rsidRPr="006F5048">
        <w:rPr>
          <w:rFonts w:ascii="Arial" w:hAnsi="Arial" w:cs="Arial"/>
          <w:sz w:val="24"/>
          <w:szCs w:val="24"/>
        </w:rPr>
        <w:t>. Ourinhos, 2013. Disponível em:</w:t>
      </w:r>
      <w:r>
        <w:rPr>
          <w:rFonts w:ascii="Arial" w:hAnsi="Arial" w:cs="Arial"/>
          <w:sz w:val="24"/>
          <w:szCs w:val="24"/>
        </w:rPr>
        <w:t xml:space="preserve"> </w:t>
      </w:r>
      <w:r w:rsidRPr="006F5048">
        <w:rPr>
          <w:rFonts w:ascii="Arial" w:hAnsi="Arial" w:cs="Arial"/>
          <w:sz w:val="24"/>
          <w:szCs w:val="24"/>
        </w:rPr>
        <w:t>http://fio.edu.br/site2013/images/institucional/download/NormasParaTCC_FaculdadesFIO.pdf. Acesso em: 17 maio 2019.</w:t>
      </w:r>
    </w:p>
    <w:p w14:paraId="0B7EB6A6" w14:textId="4AB59038" w:rsidR="006F5048" w:rsidRDefault="006F5048" w:rsidP="00B01F4A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3D00AF30" w14:textId="707425E8" w:rsidR="007162E6" w:rsidRPr="00B01F4A" w:rsidRDefault="009D6636" w:rsidP="00B01F4A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B01F4A">
        <w:rPr>
          <w:rFonts w:ascii="Arial" w:hAnsi="Arial" w:cs="Arial"/>
          <w:sz w:val="24"/>
          <w:szCs w:val="24"/>
        </w:rPr>
        <w:t>MORALES</w:t>
      </w:r>
      <w:r w:rsidR="007162E6" w:rsidRPr="00B01F4A">
        <w:rPr>
          <w:rFonts w:ascii="Arial" w:hAnsi="Arial" w:cs="Arial"/>
          <w:sz w:val="24"/>
          <w:szCs w:val="24"/>
        </w:rPr>
        <w:t xml:space="preserve">, </w:t>
      </w:r>
      <w:r w:rsidRPr="009D6636">
        <w:rPr>
          <w:rFonts w:ascii="Arial" w:hAnsi="Arial" w:cs="Arial"/>
          <w:sz w:val="24"/>
          <w:szCs w:val="24"/>
        </w:rPr>
        <w:t>Elen Aparecida Martines</w:t>
      </w:r>
      <w:r w:rsidR="007162E6" w:rsidRPr="00B01F4A">
        <w:rPr>
          <w:rFonts w:ascii="Arial" w:hAnsi="Arial" w:cs="Arial"/>
          <w:sz w:val="24"/>
          <w:szCs w:val="24"/>
        </w:rPr>
        <w:t xml:space="preserve">. </w:t>
      </w:r>
      <w:r w:rsidR="007162E6" w:rsidRPr="00B01F4A">
        <w:rPr>
          <w:rFonts w:ascii="Arial" w:hAnsi="Arial" w:cs="Arial"/>
          <w:b/>
          <w:sz w:val="24"/>
          <w:szCs w:val="24"/>
        </w:rPr>
        <w:t>Técnicas de propagação de ondas na estimativa de propriedades mecânicas de painéis OSB</w:t>
      </w:r>
      <w:r w:rsidR="007162E6" w:rsidRPr="00B01F4A">
        <w:rPr>
          <w:rFonts w:ascii="Arial" w:hAnsi="Arial" w:cs="Arial"/>
          <w:sz w:val="24"/>
          <w:szCs w:val="24"/>
        </w:rPr>
        <w:t xml:space="preserve">. 2006. Tese (Doutorado em Ciência e Engenharia de Materiais) – Interunidades Ciência e Engenharia de Materiais, Universidade de São Paulo, São Carlos, 2006. DOI:  10.11606/T.88.2006.tde-28022007. Disponível em: </w:t>
      </w:r>
      <w:hyperlink r:id="rId18" w:history="1">
        <w:r w:rsidR="007162E6" w:rsidRPr="00B01F4A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http://www.teses.usp.br/teses/disponiveis/88/88131/tde-28022007-105842/pt-br.php</w:t>
        </w:r>
      </w:hyperlink>
      <w:r w:rsidR="007162E6" w:rsidRPr="00B01F4A">
        <w:rPr>
          <w:rFonts w:ascii="Arial" w:hAnsi="Arial" w:cs="Arial"/>
          <w:sz w:val="24"/>
          <w:szCs w:val="24"/>
        </w:rPr>
        <w:t xml:space="preserve">. Acesso em: 29 maio 2019. </w:t>
      </w:r>
    </w:p>
    <w:p w14:paraId="7DA9CA32" w14:textId="77777777" w:rsidR="00971ABC" w:rsidRDefault="00971ABC" w:rsidP="00B01F4A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5D5CA3D8" w14:textId="3D149511" w:rsidR="000F7E9A" w:rsidRDefault="006A5513" w:rsidP="00B01F4A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OLIVEIRA NETTO, Alvim Antônio de. </w:t>
      </w:r>
      <w:r>
        <w:rPr>
          <w:rFonts w:ascii="Arial" w:hAnsi="Arial" w:cs="Arial"/>
          <w:b/>
          <w:bCs/>
          <w:sz w:val="24"/>
          <w:szCs w:val="24"/>
        </w:rPr>
        <w:t xml:space="preserve">Metodologia da pesquisa científica: </w:t>
      </w:r>
      <w:r>
        <w:rPr>
          <w:rFonts w:ascii="Arial" w:hAnsi="Arial" w:cs="Arial"/>
          <w:sz w:val="24"/>
          <w:szCs w:val="24"/>
        </w:rPr>
        <w:t>guia prático para apresentação de trabalhos acadêmicos.  2. ed. rev. e atual. Florianópolis: Visual Books, 2006</w:t>
      </w:r>
      <w:r w:rsidR="000F7E9A" w:rsidRPr="000F7E9A">
        <w:rPr>
          <w:rFonts w:ascii="Arial" w:hAnsi="Arial" w:cs="Arial"/>
          <w:sz w:val="24"/>
          <w:szCs w:val="24"/>
        </w:rPr>
        <w:t>.</w:t>
      </w:r>
    </w:p>
    <w:p w14:paraId="59A78AE9" w14:textId="77777777" w:rsidR="00B01F4A" w:rsidRDefault="00B01F4A" w:rsidP="00B01F4A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7375BFD8" w14:textId="488352D7" w:rsidR="00B01F4A" w:rsidRDefault="00B01F4A">
      <w:pPr>
        <w:spacing w:after="0" w:line="240" w:lineRule="auto"/>
        <w:rPr>
          <w:rFonts w:ascii="Arial" w:hAnsi="Arial" w:cs="Arial"/>
          <w:b/>
          <w:bCs/>
          <w:caps/>
          <w:sz w:val="24"/>
          <w:szCs w:val="24"/>
        </w:rPr>
      </w:pPr>
      <w:r>
        <w:rPr>
          <w:rFonts w:ascii="Arial" w:hAnsi="Arial" w:cs="Arial"/>
          <w:b/>
          <w:bCs/>
          <w:caps/>
          <w:sz w:val="24"/>
          <w:szCs w:val="24"/>
        </w:rPr>
        <w:br w:type="page"/>
      </w:r>
    </w:p>
    <w:p w14:paraId="257A5A69" w14:textId="2F106D9A" w:rsidR="00873283" w:rsidRPr="00351131" w:rsidRDefault="00873283" w:rsidP="00AF1D46">
      <w:pPr>
        <w:spacing w:after="0" w:line="360" w:lineRule="auto"/>
        <w:jc w:val="center"/>
        <w:rPr>
          <w:rFonts w:ascii="Arial" w:hAnsi="Arial" w:cs="Arial"/>
          <w:b/>
          <w:caps/>
          <w:sz w:val="24"/>
          <w:szCs w:val="24"/>
        </w:rPr>
      </w:pPr>
      <w:commentRangeStart w:id="65"/>
      <w:r w:rsidRPr="00351131">
        <w:rPr>
          <w:rFonts w:ascii="Arial" w:hAnsi="Arial" w:cs="Arial"/>
          <w:b/>
          <w:caps/>
          <w:sz w:val="24"/>
          <w:szCs w:val="24"/>
        </w:rPr>
        <w:lastRenderedPageBreak/>
        <w:t xml:space="preserve">APÊNDICE A – </w:t>
      </w:r>
      <w:r w:rsidR="00986D37" w:rsidRPr="00351131">
        <w:rPr>
          <w:rFonts w:ascii="Arial" w:hAnsi="Arial" w:cs="Arial"/>
          <w:b/>
          <w:sz w:val="24"/>
          <w:szCs w:val="24"/>
        </w:rPr>
        <w:t>TÍTULO</w:t>
      </w:r>
      <w:commentRangeEnd w:id="65"/>
      <w:r w:rsidRPr="00351131">
        <w:rPr>
          <w:rFonts w:ascii="Arial" w:hAnsi="Arial" w:cs="Arial"/>
          <w:b/>
          <w:caps/>
          <w:sz w:val="24"/>
          <w:szCs w:val="24"/>
        </w:rPr>
        <w:t xml:space="preserve"> </w:t>
      </w:r>
      <w:r w:rsidRPr="00351131">
        <w:rPr>
          <w:rStyle w:val="Refdecomentrio"/>
          <w:rFonts w:cs="Calibri"/>
          <w:b/>
        </w:rPr>
        <w:commentReference w:id="65"/>
      </w:r>
    </w:p>
    <w:p w14:paraId="61EB26B7" w14:textId="77777777" w:rsidR="00873283" w:rsidRDefault="00873283" w:rsidP="00AF1D4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153919A4" w14:textId="77777777" w:rsidR="00873283" w:rsidRPr="00DA465B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commentRangeStart w:id="66"/>
      <w:r w:rsidRPr="00DA465B">
        <w:rPr>
          <w:rFonts w:ascii="Arial" w:hAnsi="Arial" w:cs="Arial"/>
          <w:sz w:val="24"/>
          <w:szCs w:val="24"/>
        </w:rPr>
        <w:t>Material complementar ao texto, elaborado pelo autor</w:t>
      </w:r>
      <w:commentRangeEnd w:id="66"/>
      <w:r>
        <w:rPr>
          <w:rStyle w:val="Refdecomentrio"/>
          <w:rFonts w:cs="Calibri"/>
        </w:rPr>
        <w:commentReference w:id="66"/>
      </w:r>
    </w:p>
    <w:p w14:paraId="4A997647" w14:textId="77777777" w:rsidR="00873283" w:rsidRDefault="00873283" w:rsidP="00AF1D46">
      <w:pPr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</w:pPr>
    </w:p>
    <w:p w14:paraId="7C5B697E" w14:textId="77777777" w:rsidR="00873283" w:rsidRPr="00A07232" w:rsidRDefault="00873283" w:rsidP="00AF1D46">
      <w:pPr>
        <w:spacing w:after="0" w:line="360" w:lineRule="auto"/>
        <w:rPr>
          <w:rFonts w:ascii="Arial" w:hAnsi="Arial" w:cs="Arial"/>
          <w:b/>
          <w:bCs/>
          <w:caps/>
          <w:sz w:val="24"/>
          <w:szCs w:val="24"/>
        </w:rPr>
      </w:pPr>
    </w:p>
    <w:p w14:paraId="59EAEF99" w14:textId="30F39EAD" w:rsidR="00873283" w:rsidRPr="00351131" w:rsidRDefault="00873283" w:rsidP="00AF1D46">
      <w:pPr>
        <w:spacing w:after="0" w:line="360" w:lineRule="auto"/>
        <w:jc w:val="center"/>
        <w:rPr>
          <w:rFonts w:ascii="Arial" w:hAnsi="Arial" w:cs="Arial"/>
          <w:b/>
          <w:caps/>
          <w:sz w:val="24"/>
          <w:szCs w:val="24"/>
        </w:rPr>
      </w:pPr>
      <w:r>
        <w:rPr>
          <w:rFonts w:ascii="Arial" w:hAnsi="Arial" w:cs="Arial"/>
          <w:caps/>
          <w:sz w:val="24"/>
          <w:szCs w:val="24"/>
        </w:rPr>
        <w:br w:type="page"/>
      </w:r>
      <w:commentRangeStart w:id="67"/>
      <w:r w:rsidRPr="00351131">
        <w:rPr>
          <w:rFonts w:ascii="Arial" w:hAnsi="Arial" w:cs="Arial"/>
          <w:b/>
          <w:caps/>
          <w:sz w:val="24"/>
          <w:szCs w:val="24"/>
        </w:rPr>
        <w:lastRenderedPageBreak/>
        <w:t xml:space="preserve">ANEXO A </w:t>
      </w:r>
      <w:r w:rsidR="00FC11D8">
        <w:rPr>
          <w:rFonts w:ascii="Arial" w:hAnsi="Arial" w:cs="Arial"/>
          <w:b/>
          <w:bCs/>
          <w:sz w:val="24"/>
          <w:szCs w:val="24"/>
        </w:rPr>
        <w:t>–</w:t>
      </w:r>
      <w:r w:rsidRPr="00351131">
        <w:rPr>
          <w:rFonts w:ascii="Arial" w:hAnsi="Arial" w:cs="Arial"/>
          <w:b/>
          <w:caps/>
          <w:sz w:val="24"/>
          <w:szCs w:val="24"/>
        </w:rPr>
        <w:t xml:space="preserve"> </w:t>
      </w:r>
      <w:r w:rsidR="00986D37" w:rsidRPr="00351131">
        <w:rPr>
          <w:rFonts w:ascii="Arial" w:hAnsi="Arial" w:cs="Arial"/>
          <w:b/>
          <w:sz w:val="24"/>
          <w:szCs w:val="24"/>
        </w:rPr>
        <w:t>TÍTULO</w:t>
      </w:r>
      <w:commentRangeEnd w:id="67"/>
      <w:r w:rsidRPr="00351131">
        <w:rPr>
          <w:rStyle w:val="Refdecomentrio"/>
          <w:rFonts w:cs="Calibri"/>
          <w:b/>
        </w:rPr>
        <w:commentReference w:id="67"/>
      </w:r>
    </w:p>
    <w:p w14:paraId="24F69EEB" w14:textId="77777777" w:rsidR="00873283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</w:p>
    <w:p w14:paraId="243B6B26" w14:textId="77777777" w:rsidR="00873283" w:rsidRPr="00DA465B" w:rsidRDefault="00873283" w:rsidP="00AF1D46">
      <w:pPr>
        <w:spacing w:after="0" w:line="360" w:lineRule="auto"/>
        <w:ind w:firstLine="1134"/>
        <w:rPr>
          <w:rFonts w:ascii="Arial" w:hAnsi="Arial" w:cs="Arial"/>
          <w:sz w:val="24"/>
          <w:szCs w:val="24"/>
        </w:rPr>
      </w:pPr>
      <w:commentRangeStart w:id="68"/>
      <w:r w:rsidRPr="00DA465B">
        <w:rPr>
          <w:rFonts w:ascii="Arial" w:hAnsi="Arial" w:cs="Arial"/>
          <w:sz w:val="24"/>
          <w:szCs w:val="24"/>
        </w:rPr>
        <w:t xml:space="preserve">Material complementar ao texto, </w:t>
      </w:r>
      <w:r>
        <w:rPr>
          <w:rFonts w:ascii="Arial" w:hAnsi="Arial" w:cs="Arial"/>
          <w:sz w:val="24"/>
          <w:szCs w:val="24"/>
        </w:rPr>
        <w:t xml:space="preserve">não </w:t>
      </w:r>
      <w:r w:rsidRPr="00DA465B">
        <w:rPr>
          <w:rFonts w:ascii="Arial" w:hAnsi="Arial" w:cs="Arial"/>
          <w:sz w:val="24"/>
          <w:szCs w:val="24"/>
        </w:rPr>
        <w:t>elaborado pelo autor</w:t>
      </w:r>
      <w:commentRangeEnd w:id="68"/>
      <w:r>
        <w:rPr>
          <w:rStyle w:val="Refdecomentrio"/>
          <w:rFonts w:cs="Calibri"/>
        </w:rPr>
        <w:commentReference w:id="68"/>
      </w:r>
    </w:p>
    <w:p w14:paraId="168A591D" w14:textId="77777777" w:rsidR="00873283" w:rsidRPr="00AF1D46" w:rsidRDefault="00873283" w:rsidP="00AF1D46">
      <w:pPr>
        <w:tabs>
          <w:tab w:val="left" w:pos="1415"/>
        </w:tabs>
        <w:rPr>
          <w:rFonts w:ascii="Arial" w:hAnsi="Arial" w:cs="Arial"/>
          <w:sz w:val="28"/>
          <w:szCs w:val="28"/>
        </w:rPr>
      </w:pPr>
    </w:p>
    <w:sectPr w:rsidR="00873283" w:rsidRPr="00AF1D46" w:rsidSect="00783E6D">
      <w:headerReference w:type="default" r:id="rId19"/>
      <w:pgSz w:w="11920" w:h="16840"/>
      <w:pgMar w:top="1701" w:right="1147" w:bottom="1135" w:left="1701" w:header="720" w:footer="720" w:gutter="0"/>
      <w:pgNumType w:start="14"/>
      <w:cols w:space="720" w:equalWidth="0">
        <w:col w:w="9072"/>
      </w:cols>
      <w:noEndnote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Biblioteca UNESP Itapeva" w:date="2016-03-29T19:26:00Z" w:initials="BIT">
    <w:p w14:paraId="6B02249B" w14:textId="77777777" w:rsidR="00405DFD" w:rsidRDefault="00405DFD">
      <w:pPr>
        <w:pStyle w:val="Textodecomentrio"/>
        <w:rPr>
          <w:b/>
        </w:rPr>
      </w:pPr>
      <w:r>
        <w:rPr>
          <w:rStyle w:val="Refdecomentrio"/>
        </w:rPr>
        <w:annotationRef/>
      </w:r>
    </w:p>
    <w:p w14:paraId="4C9D0960" w14:textId="77777777" w:rsidR="00405DFD" w:rsidRDefault="00405DFD">
      <w:pPr>
        <w:pStyle w:val="Textodecomentrio"/>
        <w:rPr>
          <w:b/>
        </w:rPr>
      </w:pPr>
      <w:r w:rsidRPr="00E72404">
        <w:rPr>
          <w:b/>
        </w:rPr>
        <w:t xml:space="preserve">AO FINALIZAR, </w:t>
      </w:r>
      <w:r>
        <w:rPr>
          <w:b/>
        </w:rPr>
        <w:t>EXCLUA OS</w:t>
      </w:r>
      <w:r w:rsidRPr="00E72404">
        <w:rPr>
          <w:b/>
        </w:rPr>
        <w:t xml:space="preserve"> COMENTÁRIOS</w:t>
      </w:r>
    </w:p>
    <w:p w14:paraId="4B596D00" w14:textId="77777777" w:rsidR="00405DFD" w:rsidRDefault="00405DFD">
      <w:pPr>
        <w:pStyle w:val="Textodecomentrio"/>
      </w:pPr>
    </w:p>
    <w:p w14:paraId="4C433722" w14:textId="40B76BA5" w:rsidR="00405DFD" w:rsidRDefault="00405DFD">
      <w:pPr>
        <w:pStyle w:val="Textodecomentrio"/>
      </w:pPr>
      <w:r w:rsidRPr="00047F6F">
        <w:rPr>
          <w:b/>
          <w:caps/>
        </w:rPr>
        <w:t>Para numerar as páginas do trabalho, a capa não é contada</w:t>
      </w:r>
    </w:p>
  </w:comment>
  <w:comment w:id="1" w:author="Biblioteca UNESP Itapeva" w:date="2015-05-06T18:23:00Z" w:initials="BIT">
    <w:p w14:paraId="49A6F1B0" w14:textId="77777777" w:rsidR="00405DFD" w:rsidRDefault="00405DFD">
      <w:pPr>
        <w:pStyle w:val="Textodecomentrio"/>
        <w:rPr>
          <w:b/>
          <w:caps/>
        </w:rPr>
      </w:pPr>
      <w:r>
        <w:rPr>
          <w:rStyle w:val="Refdecomentrio"/>
        </w:rPr>
        <w:annotationRef/>
      </w:r>
    </w:p>
    <w:p w14:paraId="2492BAB7" w14:textId="7F97BEF4" w:rsidR="00405DFD" w:rsidRPr="00FB0E66" w:rsidRDefault="00405DFD">
      <w:pPr>
        <w:pStyle w:val="Textodecomentrio"/>
        <w:rPr>
          <w:b/>
          <w:caps/>
        </w:rPr>
      </w:pPr>
      <w:r w:rsidRPr="00FB0E66">
        <w:rPr>
          <w:b/>
          <w:caps/>
        </w:rPr>
        <w:t>Não abreviar ou omitir qualquer prenome ou sobrenome</w:t>
      </w:r>
    </w:p>
  </w:comment>
  <w:comment w:id="3" w:author="Biblioteca UNESP Itapeva" w:date="2015-05-04T15:28:00Z" w:initials="BIT">
    <w:p w14:paraId="2C11C6CA" w14:textId="77777777" w:rsidR="00405DFD" w:rsidRPr="00BD3DE1" w:rsidRDefault="00405DFD" w:rsidP="001F061C">
      <w:pPr>
        <w:pStyle w:val="Textodecomentrio"/>
        <w:rPr>
          <w:b/>
        </w:rPr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</w:p>
    <w:p w14:paraId="08EC9808" w14:textId="66B9087C" w:rsidR="00405DFD" w:rsidRPr="00BD3DE1" w:rsidRDefault="00405DFD" w:rsidP="00BD3DE1">
      <w:pPr>
        <w:rPr>
          <w:b/>
        </w:rPr>
      </w:pPr>
      <w:r w:rsidRPr="00BD3DE1">
        <w:rPr>
          <w:b/>
        </w:rPr>
        <w:t>O NOME CIENTÍFICO DEVE SER ESCRITO EM LATIM E DEVE ESTAR DESTACADO NO TEXTO (EM ITÁLICO OU SUBLINHADO)</w:t>
      </w:r>
      <w:r>
        <w:rPr>
          <w:b/>
        </w:rPr>
        <w:t>.</w:t>
      </w:r>
      <w:r w:rsidRPr="00BD3DE1">
        <w:rPr>
          <w:b/>
        </w:rPr>
        <w:t xml:space="preserve"> A PRIMEIRA PALAVRA COM INICIAL MAIÚSCULA</w:t>
      </w:r>
    </w:p>
    <w:p w14:paraId="77912AF8" w14:textId="77777777" w:rsidR="00405DFD" w:rsidRPr="00BD3DE1" w:rsidRDefault="00405DFD" w:rsidP="00BD3DE1">
      <w:pPr>
        <w:rPr>
          <w:b/>
        </w:rPr>
      </w:pPr>
    </w:p>
    <w:p w14:paraId="50DE26CB" w14:textId="35132928" w:rsidR="00405DFD" w:rsidRPr="003F6FB0" w:rsidRDefault="00405DFD" w:rsidP="003F6FB0">
      <w:pPr>
        <w:rPr>
          <w:rFonts w:asciiTheme="minorHAnsi" w:hAnsiTheme="minorHAnsi" w:cstheme="minorHAnsi"/>
          <w:b/>
        </w:rPr>
      </w:pPr>
      <w:r w:rsidRPr="003F6FB0">
        <w:rPr>
          <w:rFonts w:asciiTheme="minorHAnsi" w:hAnsiTheme="minorHAnsi" w:cstheme="minorHAnsi"/>
          <w:b/>
        </w:rPr>
        <w:t>EXEMPLO: </w:t>
      </w:r>
      <w:r w:rsidRPr="003F6FB0">
        <w:rPr>
          <w:rFonts w:asciiTheme="minorHAnsi" w:hAnsiTheme="minorHAnsi" w:cstheme="minorHAnsi"/>
          <w:i/>
        </w:rPr>
        <w:t>Araucaria angustifolia</w:t>
      </w:r>
      <w:r w:rsidRPr="003F6FB0">
        <w:rPr>
          <w:rFonts w:asciiTheme="minorHAnsi" w:hAnsiTheme="minorHAnsi" w:cstheme="minorHAnsi"/>
          <w:b/>
        </w:rPr>
        <w:t xml:space="preserve"> (Araucária)</w:t>
      </w:r>
    </w:p>
    <w:p w14:paraId="7D1B5B23" w14:textId="7583147B" w:rsidR="00405DFD" w:rsidRDefault="00405DFD" w:rsidP="003F6FB0">
      <w:pPr>
        <w:rPr>
          <w:rFonts w:asciiTheme="minorHAnsi" w:hAnsiTheme="minorHAnsi" w:cstheme="minorHAnsi"/>
          <w:color w:val="000000"/>
          <w:shd w:val="clear" w:color="auto" w:fill="FFFFFF"/>
        </w:rPr>
      </w:pPr>
      <w:r w:rsidRPr="003F6FB0">
        <w:rPr>
          <w:rFonts w:asciiTheme="minorHAnsi" w:hAnsiTheme="minorHAnsi" w:cstheme="minorHAnsi"/>
          <w:b/>
        </w:rPr>
        <w:t xml:space="preserve">-Também conhecida por:  </w:t>
      </w:r>
      <w:r w:rsidRPr="003F6FB0">
        <w:rPr>
          <w:rFonts w:asciiTheme="minorHAnsi" w:hAnsiTheme="minorHAnsi" w:cstheme="minorHAnsi"/>
          <w:b/>
          <w:bCs/>
          <w:shd w:val="clear" w:color="auto" w:fill="FFFFFF"/>
        </w:rPr>
        <w:t>Pinheiro-do-paraná, Pinheiro-brasileiro, Pinheiro-caiová, Pinheiro-das-missões, Pinheiro-são-josé, Curi, etc.</w:t>
      </w:r>
    </w:p>
    <w:p w14:paraId="75667C4B" w14:textId="77777777" w:rsidR="00405DFD" w:rsidRDefault="00405DFD" w:rsidP="00BD3DE1">
      <w:pPr>
        <w:rPr>
          <w:rFonts w:asciiTheme="minorHAnsi" w:hAnsiTheme="minorHAnsi" w:cstheme="minorHAnsi"/>
          <w:color w:val="000000"/>
          <w:shd w:val="clear" w:color="auto" w:fill="FFFFFF"/>
        </w:rPr>
      </w:pPr>
    </w:p>
    <w:p w14:paraId="234BFAC5" w14:textId="77777777" w:rsidR="00405DFD" w:rsidRPr="00893252" w:rsidRDefault="00405DFD" w:rsidP="00893252">
      <w:pPr>
        <w:rPr>
          <w:b/>
        </w:rPr>
      </w:pPr>
      <w:r w:rsidRPr="00893252">
        <w:rPr>
          <w:rFonts w:asciiTheme="minorHAnsi" w:hAnsiTheme="minorHAnsi" w:cstheme="minorHAnsi"/>
          <w:b/>
          <w:color w:val="000000"/>
          <w:shd w:val="clear" w:color="auto" w:fill="FFFFFF"/>
        </w:rPr>
        <w:t xml:space="preserve">PARA SABER MAIS ACESSE: </w:t>
      </w:r>
      <w:hyperlink r:id="rId1" w:history="1">
        <w:r w:rsidRPr="00893252">
          <w:rPr>
            <w:rStyle w:val="Hyperlink"/>
            <w:b/>
          </w:rPr>
          <w:t>https://www.embrapa.br/manual-de-editoracao/nomenclatura-cientifica/nomes-cientficos</w:t>
        </w:r>
      </w:hyperlink>
    </w:p>
    <w:p w14:paraId="4F5D24D7" w14:textId="4F7A5642" w:rsidR="00405DFD" w:rsidRPr="00BD3DE1" w:rsidRDefault="00405DFD" w:rsidP="00BD3DE1"/>
  </w:comment>
  <w:comment w:id="5" w:author="Biblioteca UNESP Itapeva" w:date="2016-03-29T19:26:00Z" w:initials="BIT">
    <w:p w14:paraId="3F22EDDD" w14:textId="77777777" w:rsidR="00405DFD" w:rsidRDefault="00405DFD" w:rsidP="00503852">
      <w:pPr>
        <w:pStyle w:val="Textodecomentrio"/>
        <w:rPr>
          <w:b/>
        </w:rPr>
      </w:pPr>
      <w:r>
        <w:rPr>
          <w:rStyle w:val="Refdecomentrio"/>
        </w:rPr>
        <w:annotationRef/>
      </w:r>
    </w:p>
    <w:p w14:paraId="3A0C1432" w14:textId="77777777" w:rsidR="00405DFD" w:rsidRDefault="00405DFD" w:rsidP="00503852">
      <w:pPr>
        <w:pStyle w:val="Textodecomentrio"/>
      </w:pPr>
      <w:r w:rsidRPr="00E72404">
        <w:rPr>
          <w:b/>
        </w:rPr>
        <w:t xml:space="preserve">AO FINALIZAR, </w:t>
      </w:r>
      <w:r>
        <w:rPr>
          <w:b/>
        </w:rPr>
        <w:t>EXCLUA OS</w:t>
      </w:r>
      <w:r w:rsidRPr="00E72404">
        <w:rPr>
          <w:b/>
        </w:rPr>
        <w:t xml:space="preserve"> COMENTÁRIOS</w:t>
      </w:r>
    </w:p>
  </w:comment>
  <w:comment w:id="6" w:author="Biblioteca UNESP Itapeva" w:date="2015-05-06T18:23:00Z" w:initials="BIT">
    <w:p w14:paraId="7C6FA4FE" w14:textId="77777777" w:rsidR="00405DFD" w:rsidRDefault="00405DFD" w:rsidP="00503852">
      <w:pPr>
        <w:pStyle w:val="Textodecomentrio"/>
        <w:rPr>
          <w:b/>
          <w:caps/>
        </w:rPr>
      </w:pPr>
      <w:r>
        <w:rPr>
          <w:rStyle w:val="Refdecomentrio"/>
        </w:rPr>
        <w:annotationRef/>
      </w:r>
    </w:p>
    <w:p w14:paraId="62199484" w14:textId="77777777" w:rsidR="00405DFD" w:rsidRDefault="00405DFD" w:rsidP="00503852">
      <w:pPr>
        <w:pStyle w:val="Textodecomentrio"/>
      </w:pPr>
      <w:r w:rsidRPr="00047F6F">
        <w:rPr>
          <w:b/>
          <w:caps/>
        </w:rPr>
        <w:t>Para numerar as páginas do trabalho, a capa não é contada</w:t>
      </w:r>
    </w:p>
  </w:comment>
  <w:comment w:id="7" w:author="Biblioteca UNESP Itapeva" w:date="2015-05-06T18:24:00Z" w:initials="BIT">
    <w:p w14:paraId="435B35C1" w14:textId="77777777" w:rsidR="00405DFD" w:rsidRDefault="00405DFD">
      <w:pPr>
        <w:pStyle w:val="Textodecomentrio"/>
      </w:pPr>
      <w:r>
        <w:rPr>
          <w:rStyle w:val="Refdecomentrio"/>
        </w:rPr>
        <w:annotationRef/>
      </w:r>
    </w:p>
    <w:p w14:paraId="7D35AD76" w14:textId="41ED8895" w:rsidR="00405DFD" w:rsidRDefault="00405DFD">
      <w:pPr>
        <w:pStyle w:val="Textodecomentrio"/>
        <w:rPr>
          <w:b/>
          <w:caps/>
        </w:rPr>
      </w:pPr>
      <w:r w:rsidRPr="00642EA3">
        <w:rPr>
          <w:b/>
          <w:caps/>
        </w:rPr>
        <w:t>Para paginação</w:t>
      </w:r>
      <w:r>
        <w:rPr>
          <w:b/>
          <w:caps/>
        </w:rPr>
        <w:t>,</w:t>
      </w:r>
      <w:r w:rsidRPr="00642EA3">
        <w:rPr>
          <w:b/>
          <w:caps/>
        </w:rPr>
        <w:t xml:space="preserve"> ace</w:t>
      </w:r>
      <w:r>
        <w:rPr>
          <w:b/>
          <w:caps/>
        </w:rPr>
        <w:t xml:space="preserve">SSE: </w:t>
      </w:r>
      <w:hyperlink r:id="rId2" w:history="1">
        <w:r w:rsidRPr="004C02C8">
          <w:rPr>
            <w:rStyle w:val="Hyperlink"/>
            <w:b/>
          </w:rPr>
          <w:t>http://www.itapeva.unesp.br/home/biblioteca/paginacao.pdf</w:t>
        </w:r>
      </w:hyperlink>
    </w:p>
    <w:p w14:paraId="1D2A0B4D" w14:textId="0F925E3B" w:rsidR="00405DFD" w:rsidRDefault="00405DFD">
      <w:pPr>
        <w:pStyle w:val="Textodecomentrio"/>
      </w:pPr>
    </w:p>
  </w:comment>
  <w:comment w:id="8" w:author="Biblioteca UNESP Itapeva" w:date="2015-05-04T15:28:00Z" w:initials="BIT">
    <w:p w14:paraId="70803515" w14:textId="77777777" w:rsidR="00405DFD" w:rsidRDefault="00405DFD" w:rsidP="00503852">
      <w:pPr>
        <w:pStyle w:val="Textodecomentrio"/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</w:p>
    <w:p w14:paraId="0C8E82D2" w14:textId="77777777" w:rsidR="00405DFD" w:rsidRPr="00BD3DE1" w:rsidRDefault="00405DFD" w:rsidP="00D97681">
      <w:pPr>
        <w:rPr>
          <w:b/>
        </w:rPr>
      </w:pPr>
      <w:r w:rsidRPr="00BD3DE1">
        <w:rPr>
          <w:b/>
        </w:rPr>
        <w:t>O NOME CIENTÍFICO DEVE SER ESCRITO EM LATIM E DEVE ESTAR DESTACADO NO TEXTO (EM ITÁLICO OU SUBLINHADO)</w:t>
      </w:r>
      <w:r>
        <w:rPr>
          <w:b/>
        </w:rPr>
        <w:t>.</w:t>
      </w:r>
      <w:r w:rsidRPr="00BD3DE1">
        <w:rPr>
          <w:b/>
        </w:rPr>
        <w:t xml:space="preserve"> A PRIMEIRA PALAVRA COM INICIAL MAIÚSCULA</w:t>
      </w:r>
    </w:p>
    <w:p w14:paraId="523D66AA" w14:textId="77777777" w:rsidR="00405DFD" w:rsidRPr="00BD3DE1" w:rsidRDefault="00405DFD" w:rsidP="00D97681">
      <w:pPr>
        <w:rPr>
          <w:b/>
        </w:rPr>
      </w:pPr>
    </w:p>
    <w:p w14:paraId="45DC22A0" w14:textId="3B1EA3F8" w:rsidR="00405DFD" w:rsidRPr="003F6FB0" w:rsidRDefault="00405DFD" w:rsidP="00FB5C68">
      <w:pPr>
        <w:rPr>
          <w:rFonts w:asciiTheme="minorHAnsi" w:hAnsiTheme="minorHAnsi" w:cstheme="minorHAnsi"/>
          <w:b/>
        </w:rPr>
      </w:pPr>
      <w:r w:rsidRPr="003F6FB0">
        <w:rPr>
          <w:rFonts w:asciiTheme="minorHAnsi" w:hAnsiTheme="minorHAnsi" w:cstheme="minorHAnsi"/>
          <w:b/>
        </w:rPr>
        <w:t>EXEMPLO: </w:t>
      </w:r>
      <w:r w:rsidRPr="003F6FB0">
        <w:rPr>
          <w:rFonts w:asciiTheme="minorHAnsi" w:hAnsiTheme="minorHAnsi" w:cstheme="minorHAnsi"/>
          <w:i/>
        </w:rPr>
        <w:t>Araucaria angustifolia</w:t>
      </w:r>
      <w:r w:rsidRPr="003F6FB0">
        <w:rPr>
          <w:rFonts w:asciiTheme="minorHAnsi" w:hAnsiTheme="minorHAnsi" w:cstheme="minorHAnsi"/>
          <w:b/>
        </w:rPr>
        <w:t xml:space="preserve"> (Araucária)</w:t>
      </w:r>
    </w:p>
    <w:p w14:paraId="18986053" w14:textId="29291B75" w:rsidR="00405DFD" w:rsidRDefault="00405DFD" w:rsidP="00FB5C68">
      <w:pPr>
        <w:rPr>
          <w:rFonts w:asciiTheme="minorHAnsi" w:hAnsiTheme="minorHAnsi" w:cstheme="minorHAnsi"/>
          <w:color w:val="000000"/>
          <w:shd w:val="clear" w:color="auto" w:fill="FFFFFF"/>
        </w:rPr>
      </w:pPr>
      <w:r w:rsidRPr="003F6FB0">
        <w:rPr>
          <w:rFonts w:asciiTheme="minorHAnsi" w:hAnsiTheme="minorHAnsi" w:cstheme="minorHAnsi"/>
          <w:b/>
        </w:rPr>
        <w:t xml:space="preserve">-Também conhecida por:  </w:t>
      </w:r>
      <w:r w:rsidRPr="003F6FB0">
        <w:rPr>
          <w:rFonts w:asciiTheme="minorHAnsi" w:hAnsiTheme="minorHAnsi" w:cstheme="minorHAnsi"/>
          <w:b/>
          <w:bCs/>
          <w:shd w:val="clear" w:color="auto" w:fill="FFFFFF"/>
        </w:rPr>
        <w:t>Pinheiro-do-paraná, Pinheiro-brasileiro, Pinheiro-caiová, Pinheiro-das-missões, Pinheiro-são-josé, Curi, etc.</w:t>
      </w:r>
    </w:p>
    <w:p w14:paraId="28B41E74" w14:textId="77777777" w:rsidR="00405DFD" w:rsidRDefault="00405DFD" w:rsidP="00D97681">
      <w:pPr>
        <w:rPr>
          <w:rFonts w:asciiTheme="minorHAnsi" w:hAnsiTheme="minorHAnsi" w:cstheme="minorHAnsi"/>
          <w:color w:val="000000"/>
          <w:shd w:val="clear" w:color="auto" w:fill="FFFFFF"/>
        </w:rPr>
      </w:pPr>
    </w:p>
    <w:p w14:paraId="58C673FE" w14:textId="21011ADD" w:rsidR="00405DFD" w:rsidRDefault="00405DFD" w:rsidP="00D97681">
      <w:pPr>
        <w:pStyle w:val="Textodecomentrio"/>
      </w:pPr>
      <w:r w:rsidRPr="00893252">
        <w:rPr>
          <w:rFonts w:asciiTheme="minorHAnsi" w:hAnsiTheme="minorHAnsi" w:cstheme="minorHAnsi"/>
          <w:b/>
          <w:color w:val="000000"/>
          <w:shd w:val="clear" w:color="auto" w:fill="FFFFFF"/>
        </w:rPr>
        <w:t xml:space="preserve">PARA SABER MAIS ACESSE: </w:t>
      </w:r>
      <w:hyperlink r:id="rId3" w:history="1">
        <w:r w:rsidRPr="00893252">
          <w:rPr>
            <w:rStyle w:val="Hyperlink"/>
            <w:b/>
          </w:rPr>
          <w:t>https://www.embrapa.br/manual-de-editoracao/nomenclatura-cientifica/nomes-cientficos</w:t>
        </w:r>
      </w:hyperlink>
    </w:p>
  </w:comment>
  <w:comment w:id="11" w:author="Biblioteca UNESP Itapeva" w:date="2016-03-29T19:16:00Z" w:initials="BIT">
    <w:p w14:paraId="4430454D" w14:textId="77777777" w:rsidR="00405DFD" w:rsidRDefault="00405DFD" w:rsidP="009A1CBD">
      <w:pPr>
        <w:pStyle w:val="Textodecomentrio"/>
        <w:rPr>
          <w:b/>
          <w:bCs/>
          <w:caps/>
        </w:rPr>
      </w:pPr>
      <w:r>
        <w:rPr>
          <w:rStyle w:val="Refdecomentrio"/>
          <w:rFonts w:cs="Calibri"/>
        </w:rPr>
        <w:annotationRef/>
      </w:r>
    </w:p>
    <w:p w14:paraId="7E872A32" w14:textId="255F4C21" w:rsidR="00405DFD" w:rsidRDefault="00405DFD" w:rsidP="006D6A8D">
      <w:pPr>
        <w:pStyle w:val="Textodecomentrio"/>
      </w:pPr>
      <w:r w:rsidRPr="00BC7568">
        <w:rPr>
          <w:b/>
          <w:bCs/>
          <w:caps/>
          <w:sz w:val="24"/>
          <w:szCs w:val="24"/>
        </w:rPr>
        <w:t>Deve-se utilizar na indicação da titulação as abreviaturas dos títulos acadêmicos</w:t>
      </w:r>
    </w:p>
  </w:comment>
  <w:comment w:id="13" w:author="Biblioteca UNESP Itapeva" w:date="2016-03-29T19:22:00Z" w:initials="BIT">
    <w:p w14:paraId="710048CF" w14:textId="77777777" w:rsidR="00405DFD" w:rsidRDefault="00405DFD" w:rsidP="007E2A8F">
      <w:pPr>
        <w:pStyle w:val="Textodecomentrio"/>
        <w:rPr>
          <w:b/>
          <w:caps/>
        </w:rPr>
      </w:pPr>
      <w:r>
        <w:rPr>
          <w:rStyle w:val="Refdecomentrio"/>
        </w:rPr>
        <w:annotationRef/>
      </w:r>
    </w:p>
    <w:p w14:paraId="32F6241D" w14:textId="77777777" w:rsidR="00405DFD" w:rsidRDefault="00405DFD" w:rsidP="007E2A8F">
      <w:pPr>
        <w:pStyle w:val="Textodecomentrio"/>
        <w:rPr>
          <w:b/>
          <w:caps/>
        </w:rPr>
      </w:pPr>
      <w:r w:rsidRPr="00BF1034">
        <w:rPr>
          <w:rStyle w:val="Refdecomentrio"/>
          <w:b/>
          <w:caps/>
        </w:rPr>
        <w:annotationRef/>
      </w:r>
      <w:r w:rsidRPr="007E2A8F">
        <w:rPr>
          <w:b/>
          <w:caps/>
        </w:rPr>
        <w:t>Ficha catalográfica</w:t>
      </w:r>
    </w:p>
    <w:p w14:paraId="27D42A34" w14:textId="77777777" w:rsidR="00405DFD" w:rsidRDefault="00405DFD" w:rsidP="007E2A8F">
      <w:pPr>
        <w:pStyle w:val="Textodecomentrio"/>
        <w:rPr>
          <w:b/>
          <w:caps/>
        </w:rPr>
      </w:pPr>
    </w:p>
    <w:p w14:paraId="1163D32D" w14:textId="77777777" w:rsidR="00405DFD" w:rsidRDefault="00405DFD" w:rsidP="007E2A8F">
      <w:pPr>
        <w:pStyle w:val="Textodecomentrio"/>
      </w:pPr>
      <w:r w:rsidRPr="004A48B6">
        <w:rPr>
          <w:b/>
          <w:caps/>
        </w:rPr>
        <w:t>Não se coloca o título “</w:t>
      </w:r>
      <w:r w:rsidRPr="007E2A8F">
        <w:rPr>
          <w:b/>
          <w:caps/>
        </w:rPr>
        <w:t>Ficha catalográfica</w:t>
      </w:r>
      <w:r>
        <w:rPr>
          <w:b/>
          <w:caps/>
        </w:rPr>
        <w:t>”</w:t>
      </w:r>
    </w:p>
  </w:comment>
  <w:comment w:id="14" w:author="Biblioteca UNESP Itapeva" w:date="2016-03-29T19:30:00Z" w:initials="BIT">
    <w:p w14:paraId="176B3396" w14:textId="77777777" w:rsidR="00405DFD" w:rsidRDefault="00405DFD" w:rsidP="00AF1D46">
      <w:pPr>
        <w:pStyle w:val="Textodecomentrio"/>
        <w:rPr>
          <w:b/>
          <w:caps/>
        </w:rPr>
      </w:pPr>
      <w:r>
        <w:rPr>
          <w:rStyle w:val="Refdecomentrio"/>
        </w:rPr>
        <w:annotationRef/>
      </w:r>
    </w:p>
    <w:p w14:paraId="710B9844" w14:textId="32AC4F4E" w:rsidR="00405DFD" w:rsidRDefault="00405DFD" w:rsidP="00AF1D46">
      <w:pPr>
        <w:pStyle w:val="Textodecomentrio"/>
      </w:pPr>
      <w:r w:rsidRPr="002B2DA8">
        <w:rPr>
          <w:b/>
          <w:caps/>
        </w:rPr>
        <w:t>Verso da folha de rosto ou após para versão digital</w:t>
      </w:r>
    </w:p>
  </w:comment>
  <w:comment w:id="15" w:author="Biblioteca UNESP Itapeva" w:date="2016-03-29T19:16:00Z" w:initials="BIT">
    <w:p w14:paraId="3D71A141" w14:textId="77777777" w:rsidR="00405DFD" w:rsidRDefault="00405DFD" w:rsidP="00B4514C">
      <w:pPr>
        <w:pStyle w:val="Textodecomentrio"/>
        <w:rPr>
          <w:b/>
          <w:bCs/>
          <w:caps/>
        </w:rPr>
      </w:pPr>
      <w:r>
        <w:rPr>
          <w:rStyle w:val="Refdecomentrio"/>
          <w:rFonts w:cs="Calibri"/>
        </w:rPr>
        <w:annotationRef/>
      </w:r>
    </w:p>
    <w:p w14:paraId="4B43FEA6" w14:textId="77777777" w:rsidR="00405DFD" w:rsidRDefault="00405DFD" w:rsidP="00B4514C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FOLHA DE APROVAÇÃO OBRIGATÓRIA</w:t>
      </w:r>
    </w:p>
    <w:p w14:paraId="0A8CFD73" w14:textId="77777777" w:rsidR="00405DFD" w:rsidRDefault="00405DFD" w:rsidP="00B4514C">
      <w:pPr>
        <w:pStyle w:val="Textodecomentrio"/>
      </w:pPr>
    </w:p>
    <w:p w14:paraId="6B322DBE" w14:textId="77777777" w:rsidR="00405DFD" w:rsidRDefault="00405DFD" w:rsidP="00B4514C">
      <w:pPr>
        <w:pStyle w:val="Textodecomentrio"/>
        <w:rPr>
          <w:b/>
          <w:bCs/>
          <w:caps/>
        </w:rPr>
      </w:pPr>
      <w:r w:rsidRPr="006C3492">
        <w:rPr>
          <w:b/>
          <w:bCs/>
          <w:caps/>
        </w:rPr>
        <w:t xml:space="preserve">Fornecida pela Seção Técnica de Apoio Acadêmico, </w:t>
      </w:r>
      <w:r>
        <w:rPr>
          <w:b/>
          <w:bCs/>
          <w:caps/>
        </w:rPr>
        <w:t>assinado pela banca e inserido n</w:t>
      </w:r>
      <w:r w:rsidRPr="006C3492">
        <w:rPr>
          <w:b/>
          <w:bCs/>
          <w:caps/>
        </w:rPr>
        <w:t xml:space="preserve">o trabalho (versão </w:t>
      </w:r>
      <w:r>
        <w:rPr>
          <w:b/>
          <w:bCs/>
          <w:caps/>
        </w:rPr>
        <w:t xml:space="preserve">impressa </w:t>
      </w:r>
      <w:r w:rsidRPr="006C3492">
        <w:rPr>
          <w:b/>
          <w:bCs/>
          <w:caps/>
        </w:rPr>
        <w:t>e/ou digital)</w:t>
      </w:r>
      <w:r w:rsidRPr="00BF1034">
        <w:rPr>
          <w:rStyle w:val="Refdecomentrio"/>
          <w:rFonts w:cs="Calibri"/>
          <w:b/>
          <w:bCs/>
          <w:caps/>
        </w:rPr>
        <w:annotationRef/>
      </w:r>
    </w:p>
    <w:p w14:paraId="5DE3E1C4" w14:textId="79090C84" w:rsidR="00405DFD" w:rsidRDefault="00405DFD" w:rsidP="00B4514C">
      <w:pPr>
        <w:pStyle w:val="Textodecomentrio"/>
      </w:pPr>
    </w:p>
  </w:comment>
  <w:comment w:id="18" w:author="Biblioteca UNESP Itapeva" w:date="2016-03-29T19:16:00Z" w:initials="BIT">
    <w:p w14:paraId="5856FD1C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rStyle w:val="Refdecomentrio"/>
          <w:rFonts w:cs="Calibri"/>
        </w:rPr>
        <w:annotationRef/>
      </w:r>
    </w:p>
    <w:p w14:paraId="1C390280" w14:textId="15093F39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  <w:sz w:val="24"/>
          <w:szCs w:val="24"/>
        </w:rPr>
        <w:t xml:space="preserve">ELEMENTO </w:t>
      </w:r>
      <w:r w:rsidRPr="00BF1034">
        <w:rPr>
          <w:b/>
          <w:bCs/>
          <w:caps/>
        </w:rPr>
        <w:t>Opcional</w:t>
      </w:r>
    </w:p>
    <w:p w14:paraId="5221AE7B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712F978C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>Após 2 espaçamentos de 1,5</w:t>
      </w:r>
    </w:p>
    <w:p w14:paraId="49D5C128" w14:textId="77777777" w:rsidR="00405DFD" w:rsidRPr="00BF1034" w:rsidRDefault="00405DFD" w:rsidP="00AF1D46">
      <w:pPr>
        <w:pStyle w:val="Textodecomentrio"/>
        <w:rPr>
          <w:b/>
          <w:bCs/>
          <w:caps/>
        </w:rPr>
      </w:pPr>
      <w:r w:rsidRPr="00BF1034">
        <w:rPr>
          <w:b/>
          <w:bCs/>
          <w:caps/>
        </w:rPr>
        <w:t>Fonte: 12</w:t>
      </w:r>
    </w:p>
    <w:p w14:paraId="285FF991" w14:textId="77777777" w:rsidR="00405DFD" w:rsidRDefault="00405DFD" w:rsidP="00AF1D46">
      <w:pPr>
        <w:pStyle w:val="Textodecomentrio"/>
        <w:rPr>
          <w:b/>
          <w:bCs/>
          <w:caps/>
        </w:rPr>
      </w:pPr>
      <w:r w:rsidRPr="00BF1034">
        <w:rPr>
          <w:b/>
          <w:bCs/>
          <w:caps/>
        </w:rPr>
        <w:t>Espaçamento: 1,5</w:t>
      </w:r>
    </w:p>
    <w:p w14:paraId="6D9B8157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19" w:author="Biblioteca UNESP Itapeva" w:date="2016-03-29T19:16:00Z" w:initials="BIT">
    <w:p w14:paraId="01BDC9D1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68F3F6EB" w14:textId="1ECB39FD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  <w:sz w:val="24"/>
          <w:szCs w:val="24"/>
        </w:rPr>
        <w:t xml:space="preserve">ELEMENTO </w:t>
      </w:r>
      <w:r w:rsidRPr="00C77527">
        <w:rPr>
          <w:b/>
          <w:bCs/>
          <w:caps/>
          <w:sz w:val="24"/>
          <w:szCs w:val="24"/>
        </w:rPr>
        <w:t>OPCIONA</w:t>
      </w:r>
      <w:r w:rsidRPr="008B2520">
        <w:rPr>
          <w:b/>
          <w:bCs/>
          <w:caps/>
        </w:rPr>
        <w:t>L</w:t>
      </w:r>
    </w:p>
    <w:p w14:paraId="725484B7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2F744E2D" w14:textId="77777777" w:rsidR="00405DFD" w:rsidRDefault="00405DFD" w:rsidP="00AF1D46">
      <w:pPr>
        <w:pStyle w:val="Textodecomentrio"/>
      </w:pPr>
      <w:r>
        <w:rPr>
          <w:b/>
          <w:bCs/>
          <w:caps/>
        </w:rPr>
        <w:t>Centralizado</w:t>
      </w:r>
      <w:r w:rsidRPr="00787A93">
        <w:t xml:space="preserve"> </w:t>
      </w:r>
    </w:p>
    <w:p w14:paraId="1BE7EB31" w14:textId="77777777" w:rsidR="00405DFD" w:rsidRDefault="00405DFD" w:rsidP="00AF1D46">
      <w:pPr>
        <w:pStyle w:val="Textodecomentrio"/>
      </w:pPr>
      <w:r w:rsidRPr="00787A93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</w:p>
  </w:comment>
  <w:comment w:id="21" w:author="Biblioteca UNESP Itapeva" w:date="2016-03-29T19:16:00Z" w:initials="BIT">
    <w:p w14:paraId="2B367E49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649774EF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>Após 2 espaçamentos de 1,5</w:t>
      </w:r>
    </w:p>
    <w:p w14:paraId="216DDA6E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0E616D21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4AA4432F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22" w:author="Biblioteca UNESP Itapeva" w:date="2016-03-29T19:23:00Z" w:initials="BIT">
    <w:p w14:paraId="1AB244C2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rStyle w:val="Refdecomentrio"/>
          <w:rFonts w:cs="Calibri"/>
        </w:rPr>
        <w:annotationRef/>
      </w:r>
    </w:p>
    <w:p w14:paraId="55C604EA" w14:textId="77777777" w:rsidR="00405DFD" w:rsidRDefault="00405DFD" w:rsidP="00AF1D46">
      <w:pPr>
        <w:pStyle w:val="Textodecomentrio"/>
        <w:rPr>
          <w:b/>
          <w:bCs/>
          <w:caps/>
        </w:rPr>
      </w:pPr>
      <w:r w:rsidRPr="004A48B6">
        <w:rPr>
          <w:b/>
          <w:bCs/>
          <w:caps/>
        </w:rPr>
        <w:t>Não se coloca o título “</w:t>
      </w:r>
      <w:r>
        <w:rPr>
          <w:b/>
          <w:bCs/>
          <w:caps/>
        </w:rPr>
        <w:t>Epígrafe”</w:t>
      </w:r>
    </w:p>
    <w:p w14:paraId="217BB171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2152F7D9" w14:textId="77777777" w:rsidR="00405DFD" w:rsidRDefault="00405DFD" w:rsidP="00780CB3">
      <w:pPr>
        <w:pStyle w:val="Textodecomentrio"/>
        <w:rPr>
          <w:b/>
          <w:bCs/>
          <w:caps/>
        </w:rPr>
      </w:pPr>
      <w:r>
        <w:rPr>
          <w:b/>
          <w:bCs/>
          <w:caps/>
          <w:sz w:val="24"/>
          <w:szCs w:val="24"/>
        </w:rPr>
        <w:t xml:space="preserve">ELEMENTO </w:t>
      </w:r>
      <w:r w:rsidRPr="00BF1034">
        <w:rPr>
          <w:b/>
          <w:bCs/>
          <w:caps/>
        </w:rPr>
        <w:t>Opcional</w:t>
      </w:r>
    </w:p>
    <w:p w14:paraId="79822F18" w14:textId="28B777CD" w:rsidR="00405DFD" w:rsidRDefault="00405DFD" w:rsidP="00AF1D46">
      <w:pPr>
        <w:pStyle w:val="Textodecomentrio"/>
      </w:pPr>
    </w:p>
  </w:comment>
  <w:comment w:id="23" w:author="Biblioteca UNESP Itapeva" w:date="2016-03-29T19:16:00Z" w:initials="BIT">
    <w:p w14:paraId="1255A46E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29982F03" w14:textId="74805681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  <w:sz w:val="24"/>
          <w:szCs w:val="24"/>
        </w:rPr>
        <w:t xml:space="preserve">ELEMENTO </w:t>
      </w:r>
      <w:r w:rsidRPr="00C77527">
        <w:rPr>
          <w:b/>
          <w:bCs/>
          <w:caps/>
          <w:sz w:val="24"/>
          <w:szCs w:val="24"/>
        </w:rPr>
        <w:t>OPCIONA</w:t>
      </w:r>
      <w:r w:rsidRPr="008B2520">
        <w:rPr>
          <w:b/>
          <w:bCs/>
          <w:caps/>
        </w:rPr>
        <w:t>L</w:t>
      </w:r>
      <w:r w:rsidRPr="00CA729E">
        <w:rPr>
          <w:b/>
          <w:bCs/>
          <w:caps/>
        </w:rPr>
        <w:t xml:space="preserve"> </w:t>
      </w:r>
    </w:p>
    <w:p w14:paraId="7A91DB69" w14:textId="592633A5" w:rsidR="00405DFD" w:rsidRPr="00CA729E" w:rsidRDefault="00405DFD" w:rsidP="00AF1D46">
      <w:pPr>
        <w:pStyle w:val="Textodecomentrio"/>
        <w:rPr>
          <w:b/>
          <w:bCs/>
          <w:caps/>
        </w:rPr>
      </w:pPr>
      <w:r w:rsidRPr="00CA729E">
        <w:rPr>
          <w:b/>
          <w:bCs/>
          <w:caps/>
        </w:rPr>
        <w:t>Fonte: 12</w:t>
      </w:r>
    </w:p>
    <w:p w14:paraId="489B47FA" w14:textId="77777777" w:rsidR="00405DFD" w:rsidRDefault="00405DFD" w:rsidP="00AF1D46">
      <w:pPr>
        <w:pStyle w:val="Textodecomentrio"/>
        <w:rPr>
          <w:b/>
          <w:bCs/>
          <w:caps/>
        </w:rPr>
      </w:pPr>
      <w:r w:rsidRPr="00CA729E">
        <w:rPr>
          <w:b/>
          <w:bCs/>
          <w:caps/>
        </w:rPr>
        <w:t>Espaçamento: 1,5</w:t>
      </w:r>
    </w:p>
    <w:p w14:paraId="1D9071D3" w14:textId="77777777" w:rsidR="00405DFD" w:rsidRDefault="00405DFD" w:rsidP="00BF7F9E">
      <w:pPr>
        <w:pStyle w:val="Textodecomentrio"/>
      </w:pPr>
      <w:r>
        <w:rPr>
          <w:b/>
          <w:bCs/>
          <w:caps/>
        </w:rPr>
        <w:t>JUSTIFICado</w:t>
      </w:r>
      <w:r w:rsidRPr="00BF7F9E">
        <w:t xml:space="preserve"> </w:t>
      </w:r>
    </w:p>
    <w:p w14:paraId="3AB3DE0D" w14:textId="77777777" w:rsidR="00405DFD" w:rsidRDefault="00405DFD" w:rsidP="00BF7F9E">
      <w:pPr>
        <w:pStyle w:val="Textodecomentrio"/>
        <w:rPr>
          <w:b/>
          <w:bCs/>
          <w:caps/>
        </w:rPr>
      </w:pPr>
    </w:p>
    <w:p w14:paraId="06794391" w14:textId="6BDABCC6" w:rsidR="00405DFD" w:rsidRDefault="00405DFD" w:rsidP="00BF7F9E">
      <w:pPr>
        <w:pStyle w:val="Textodecomentrio"/>
        <w:rPr>
          <w:b/>
          <w:bCs/>
          <w:caps/>
        </w:rPr>
      </w:pPr>
      <w:r w:rsidRPr="00BF7F9E">
        <w:rPr>
          <w:b/>
          <w:bCs/>
          <w:caps/>
        </w:rPr>
        <w:t>Citação relacionada com o tema do trabalho</w:t>
      </w:r>
    </w:p>
    <w:p w14:paraId="27653EEA" w14:textId="77777777" w:rsidR="00405DFD" w:rsidRPr="00BF7F9E" w:rsidRDefault="00405DFD" w:rsidP="00BF7F9E">
      <w:pPr>
        <w:pStyle w:val="Textodecomentrio"/>
        <w:rPr>
          <w:b/>
          <w:bCs/>
          <w:caps/>
        </w:rPr>
      </w:pPr>
    </w:p>
    <w:p w14:paraId="5FD2DE9F" w14:textId="4188F2E3" w:rsidR="00405DFD" w:rsidRDefault="00405DFD" w:rsidP="00BF7F9E">
      <w:pPr>
        <w:pStyle w:val="Textodecomentrio"/>
        <w:rPr>
          <w:b/>
          <w:bCs/>
          <w:caps/>
        </w:rPr>
      </w:pPr>
      <w:r w:rsidRPr="00BF7F9E">
        <w:rPr>
          <w:b/>
          <w:bCs/>
          <w:caps/>
        </w:rPr>
        <w:t>A autoria deve ser sempre indicada</w:t>
      </w:r>
    </w:p>
    <w:p w14:paraId="79F93A4E" w14:textId="77777777" w:rsidR="00405DFD" w:rsidRDefault="00405DFD" w:rsidP="00AF1D46">
      <w:pPr>
        <w:pStyle w:val="Textodecomentrio"/>
      </w:pPr>
    </w:p>
    <w:p w14:paraId="08250CFA" w14:textId="37B370C0" w:rsidR="00405DFD" w:rsidRDefault="00405DFD" w:rsidP="00AF1D46">
      <w:pPr>
        <w:pStyle w:val="Textodecomentrio"/>
      </w:pPr>
    </w:p>
  </w:comment>
  <w:comment w:id="24" w:author="Biblioteca UNESP Itapeva" w:date="2016-03-29T19:16:00Z" w:initials="BIT">
    <w:p w14:paraId="106F8D6B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2290F6FF" w14:textId="77777777" w:rsidR="00405DFD" w:rsidRDefault="00405DFD" w:rsidP="00AF1D46">
      <w:pPr>
        <w:pStyle w:val="Textodecomentrio"/>
        <w:rPr>
          <w:b/>
          <w:bCs/>
          <w:caps/>
        </w:rPr>
      </w:pPr>
      <w:r w:rsidRPr="00800107">
        <w:rPr>
          <w:b/>
          <w:bCs/>
          <w:caps/>
        </w:rPr>
        <w:t>Obrigatório</w:t>
      </w:r>
    </w:p>
    <w:p w14:paraId="2E606629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433BFE59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Centralizado</w:t>
      </w:r>
    </w:p>
    <w:p w14:paraId="6F9972CC" w14:textId="77777777" w:rsidR="00405DFD" w:rsidRDefault="00405DFD" w:rsidP="00AF1D46">
      <w:pPr>
        <w:pStyle w:val="Textodecomentrio"/>
      </w:pPr>
      <w:r w:rsidRPr="00227354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</w:p>
  </w:comment>
  <w:comment w:id="25" w:author="Biblioteca UNESP Itapeva" w:date="2016-03-29T19:16:00Z" w:initials="BIT">
    <w:p w14:paraId="6CD5ED79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>
        <w:rPr>
          <w:rStyle w:val="Refdecomentrio"/>
          <w:rFonts w:cs="Calibri"/>
        </w:rPr>
        <w:annotationRef/>
      </w:r>
    </w:p>
    <w:p w14:paraId="6604346A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>Após 2 espaçamentos de 1,5</w:t>
      </w:r>
    </w:p>
    <w:p w14:paraId="4A5BB148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3AACEAC7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16B7A30C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26" w:author="Biblioteca UNESP Itapeva" w:date="2016-03-29T19:16:00Z" w:initials="BIT">
    <w:p w14:paraId="1DF6B32B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>
        <w:rPr>
          <w:rStyle w:val="Refdecomentrio"/>
          <w:rFonts w:cs="Calibri"/>
        </w:rPr>
        <w:annotationRef/>
      </w:r>
    </w:p>
    <w:p w14:paraId="1C4427C1" w14:textId="77777777" w:rsidR="00405DFD" w:rsidRDefault="00405DFD" w:rsidP="00AF1D46">
      <w:pPr>
        <w:pStyle w:val="Textodecomentrio"/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7DB5D440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439CA3D8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04DA29F5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  <w:r w:rsidRPr="00F011FB">
        <w:t xml:space="preserve"> </w:t>
      </w:r>
    </w:p>
    <w:p w14:paraId="4B0CF472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0C8C91B2" w14:textId="73761914" w:rsidR="00405DFD" w:rsidRDefault="00405DFD" w:rsidP="00AF1D46">
      <w:pPr>
        <w:pStyle w:val="Textodecomentrio"/>
      </w:pPr>
      <w:r w:rsidRPr="00F011FB">
        <w:rPr>
          <w:b/>
          <w:bCs/>
          <w:caps/>
        </w:rPr>
        <w:t>Sugerem-se três palavras-chave no mínimo e cinco no máximo</w:t>
      </w:r>
      <w:r w:rsidRPr="008E33CE">
        <w:t xml:space="preserve"> </w:t>
      </w:r>
    </w:p>
    <w:p w14:paraId="2391B2A7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1D6D01FA" w14:textId="1B7A4723" w:rsidR="00405DFD" w:rsidRDefault="00405DFD" w:rsidP="00AF1D46">
      <w:pPr>
        <w:pStyle w:val="Textodecomentrio"/>
        <w:rPr>
          <w:b/>
          <w:bCs/>
          <w:caps/>
        </w:rPr>
      </w:pPr>
      <w:r w:rsidRPr="008E33CE">
        <w:rPr>
          <w:b/>
          <w:bCs/>
          <w:caps/>
        </w:rPr>
        <w:t>Se as palavras-chave ocuparem uma segunda linha, esta deverá ser iniciada abaixo da primeira letra da primeira palavra-chave.</w:t>
      </w:r>
    </w:p>
    <w:p w14:paraId="3D07CA14" w14:textId="7477FD40" w:rsidR="00405DFD" w:rsidRDefault="00405DFD" w:rsidP="00AF1D46">
      <w:pPr>
        <w:pStyle w:val="Textodecomentrio"/>
        <w:rPr>
          <w:b/>
          <w:bCs/>
          <w:caps/>
        </w:rPr>
      </w:pPr>
    </w:p>
    <w:p w14:paraId="3A3B876C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7EE8E206" w14:textId="1CFAFEA3" w:rsidR="00405DFD" w:rsidRPr="00961951" w:rsidRDefault="00405DFD" w:rsidP="00AF1D46">
      <w:pPr>
        <w:pStyle w:val="Textodecomentrio"/>
        <w:rPr>
          <w:rFonts w:asciiTheme="minorHAnsi" w:hAnsiTheme="minorHAnsi" w:cstheme="minorHAnsi"/>
          <w:b/>
          <w:sz w:val="22"/>
          <w:szCs w:val="22"/>
        </w:rPr>
      </w:pPr>
      <w:r w:rsidRPr="00961951">
        <w:rPr>
          <w:rFonts w:asciiTheme="minorHAnsi" w:hAnsiTheme="minorHAnsi" w:cstheme="minorHAnsi"/>
          <w:b/>
          <w:sz w:val="22"/>
          <w:szCs w:val="22"/>
        </w:rPr>
        <w:t>AS PALAVRAS-CHAVE PODEM SER DEFINIDAS PELO PRÓPRIO AUTOR OU DE ACORDO COM UM VOCABULÁRIO CONTROLADO</w:t>
      </w:r>
      <w:r>
        <w:rPr>
          <w:rFonts w:asciiTheme="minorHAnsi" w:hAnsiTheme="minorHAnsi" w:cstheme="minorHAnsi"/>
          <w:b/>
          <w:sz w:val="22"/>
          <w:szCs w:val="22"/>
        </w:rPr>
        <w:t>, TAIS COMO</w:t>
      </w:r>
      <w:r w:rsidRPr="00961951">
        <w:rPr>
          <w:rFonts w:asciiTheme="minorHAnsi" w:hAnsiTheme="minorHAnsi" w:cstheme="minorHAnsi"/>
          <w:b/>
          <w:sz w:val="22"/>
          <w:szCs w:val="22"/>
        </w:rPr>
        <w:t>:</w:t>
      </w:r>
    </w:p>
    <w:p w14:paraId="1A8AA7F5" w14:textId="72C1DB10" w:rsidR="00405DFD" w:rsidRPr="00990026" w:rsidRDefault="00AF3F0B" w:rsidP="00990026">
      <w:hyperlink r:id="rId4" w:tgtFrame="_blank" w:history="1">
        <w:r w:rsidR="00405DFD" w:rsidRPr="00990026">
          <w:rPr>
            <w:rStyle w:val="Hyperlink"/>
          </w:rPr>
          <w:t>Tesauro Unesp</w:t>
        </w:r>
      </w:hyperlink>
    </w:p>
    <w:p w14:paraId="4AF6D53D" w14:textId="6558DF45" w:rsidR="00405DFD" w:rsidRDefault="00AF3F0B" w:rsidP="00990026">
      <w:pPr>
        <w:rPr>
          <w:rStyle w:val="Hyperlink"/>
        </w:rPr>
      </w:pPr>
      <w:hyperlink r:id="rId5" w:tgtFrame="_blank" w:history="1">
        <w:r w:rsidR="00405DFD" w:rsidRPr="00990026">
          <w:rPr>
            <w:rStyle w:val="Hyperlink"/>
          </w:rPr>
          <w:t>Vocabulário controlado da USP</w:t>
        </w:r>
      </w:hyperlink>
    </w:p>
    <w:p w14:paraId="4C5D1318" w14:textId="3C032A5C" w:rsidR="00405DFD" w:rsidRPr="00990026" w:rsidRDefault="00AF3F0B" w:rsidP="00990026">
      <w:hyperlink r:id="rId6" w:tgtFrame="_blank" w:history="1">
        <w:r w:rsidR="00405DFD" w:rsidRPr="004D2B3E">
          <w:rPr>
            <w:rStyle w:val="Hyperlink"/>
          </w:rPr>
          <w:t>Catálogo de Terminologia de Assuntos da Biblioteca Nacional</w:t>
        </w:r>
      </w:hyperlink>
    </w:p>
    <w:p w14:paraId="048D5A99" w14:textId="77777777" w:rsidR="00405DFD" w:rsidRPr="00990026" w:rsidRDefault="00405DFD" w:rsidP="00990026"/>
    <w:p w14:paraId="3119591F" w14:textId="6DC68782" w:rsidR="00405DFD" w:rsidRDefault="00405DFD" w:rsidP="004D2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4D2B3E">
        <w:rPr>
          <w:b/>
        </w:rPr>
        <w:t xml:space="preserve">Library of Congress Authorities </w:t>
      </w:r>
      <w:hyperlink r:id="rId7" w:history="1">
        <w:r w:rsidRPr="00E9009D">
          <w:rPr>
            <w:rStyle w:val="Hyperlink"/>
          </w:rPr>
          <w:t>https://authorities.loc.gov/cgi-bin/Pwebrecon.cgi?DB=local&amp;PAGE=First</w:t>
        </w:r>
      </w:hyperlink>
    </w:p>
    <w:p w14:paraId="347CC2A5" w14:textId="77777777" w:rsidR="00405DFD" w:rsidRDefault="00405DFD" w:rsidP="004D2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3143F940" w14:textId="3D4BB5B9" w:rsidR="00405DFD" w:rsidRDefault="00405DFD" w:rsidP="004D2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4D2B3E">
        <w:rPr>
          <w:b/>
        </w:rPr>
        <w:t>Compendex</w:t>
      </w:r>
      <w:r>
        <w:t xml:space="preserve"> - Base de dados com diversas informações referentes às áreas de Engenharias</w:t>
      </w:r>
    </w:p>
    <w:p w14:paraId="17BDE6C4" w14:textId="29D06143" w:rsidR="00405DFD" w:rsidRDefault="00AF3F0B" w:rsidP="004D2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hyperlink r:id="rId8" w:history="1">
        <w:r w:rsidR="00405DFD" w:rsidRPr="00E9009D">
          <w:rPr>
            <w:rStyle w:val="Hyperlink"/>
          </w:rPr>
          <w:t>https://www.engineeringvillage.com/search/thesaurus.url?database=1</w:t>
        </w:r>
      </w:hyperlink>
    </w:p>
    <w:p w14:paraId="28B35C87" w14:textId="77777777" w:rsidR="00405DFD" w:rsidRDefault="00405DFD" w:rsidP="004D2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69C7780F" w14:textId="5660A04A" w:rsidR="00405DFD" w:rsidRDefault="00405DFD" w:rsidP="004D2B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4D2B3E">
        <w:rPr>
          <w:b/>
        </w:rPr>
        <w:t>Agrovoc -</w:t>
      </w:r>
      <w:r>
        <w:t xml:space="preserve">Vocabulário controlado- abrange as áreas de alimentação, nutrição, agricultura, silvicultura, pesca, nomes científicos e comuns de animais e plantas, meio ambiente, etc. </w:t>
      </w:r>
      <w:hyperlink r:id="rId9" w:history="1">
        <w:r w:rsidRPr="00E9009D">
          <w:rPr>
            <w:rStyle w:val="Hyperlink"/>
          </w:rPr>
          <w:t>http://aims.fao.org/standards/agrovoc/functionalities/search</w:t>
        </w:r>
      </w:hyperlink>
    </w:p>
    <w:p w14:paraId="6B467467" w14:textId="1D68694D" w:rsidR="00405DFD" w:rsidRDefault="00405DFD" w:rsidP="00374D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</w:comment>
  <w:comment w:id="27" w:author="Biblioteca UNESP Itapeva" w:date="2016-03-29T19:16:00Z" w:initials="BIT">
    <w:p w14:paraId="08EC7295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71F4659D" w14:textId="77777777" w:rsidR="00405DFD" w:rsidRDefault="00405DFD" w:rsidP="00AF1D46">
      <w:pPr>
        <w:pStyle w:val="Textodecomentrio"/>
        <w:rPr>
          <w:b/>
          <w:bCs/>
          <w:caps/>
        </w:rPr>
      </w:pPr>
      <w:r w:rsidRPr="00800107">
        <w:rPr>
          <w:b/>
          <w:bCs/>
          <w:caps/>
        </w:rPr>
        <w:t>Obrigatório</w:t>
      </w:r>
    </w:p>
    <w:p w14:paraId="47EB2DAC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24440038" w14:textId="77777777" w:rsidR="00405DFD" w:rsidRDefault="00405DFD" w:rsidP="00AF1D46">
      <w:pPr>
        <w:pStyle w:val="Textodecomentrio"/>
      </w:pPr>
      <w:r>
        <w:rPr>
          <w:b/>
          <w:bCs/>
          <w:caps/>
        </w:rPr>
        <w:t>Centralizado</w:t>
      </w:r>
    </w:p>
    <w:p w14:paraId="5FC92AED" w14:textId="77777777" w:rsidR="00405DFD" w:rsidRDefault="00405DFD" w:rsidP="00AF1D46">
      <w:pPr>
        <w:pStyle w:val="Textodecomentrio"/>
      </w:pPr>
      <w:r w:rsidRPr="00227354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</w:p>
  </w:comment>
  <w:comment w:id="28" w:author="Biblioteca UNESP Itapeva" w:date="2016-03-29T19:16:00Z" w:initials="BIT">
    <w:p w14:paraId="4380A3FC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391FC4E0" w14:textId="77777777" w:rsidR="00405DFD" w:rsidRDefault="00405DFD" w:rsidP="00AF1D46">
      <w:pPr>
        <w:pStyle w:val="Textodecomentrio"/>
      </w:pPr>
      <w:r w:rsidRPr="008B2520">
        <w:rPr>
          <w:b/>
          <w:bCs/>
          <w:caps/>
          <w:sz w:val="24"/>
          <w:szCs w:val="24"/>
        </w:rPr>
        <w:t>Após 2 espaçamentos de 1,5</w:t>
      </w:r>
    </w:p>
    <w:p w14:paraId="12D0A669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698CC63C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589DDF8F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29" w:author="Biblioteca UNESP Itapeva" w:date="2016-03-29T19:16:00Z" w:initials="BIT">
    <w:p w14:paraId="3B966324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13662F07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5226D5F1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36EA5372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56900E89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30" w:author="Biblioteca UNESP Itapeva" w:date="2016-03-29T19:16:00Z" w:initials="BIT">
    <w:p w14:paraId="6F8A7A9A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2E8E682C" w14:textId="6B24C3B0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  <w:sz w:val="24"/>
          <w:szCs w:val="24"/>
        </w:rPr>
        <w:t xml:space="preserve">ELEMENTO </w:t>
      </w:r>
      <w:r w:rsidRPr="00E765B6">
        <w:rPr>
          <w:b/>
          <w:bCs/>
          <w:caps/>
        </w:rPr>
        <w:t>Opcional</w:t>
      </w:r>
    </w:p>
    <w:p w14:paraId="283F2E23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1AD9B980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Centralizado</w:t>
      </w:r>
    </w:p>
    <w:p w14:paraId="1788C7E4" w14:textId="77777777" w:rsidR="00405DFD" w:rsidRDefault="00405DFD" w:rsidP="00F011FB">
      <w:pPr>
        <w:pStyle w:val="Textodecomentrio"/>
      </w:pPr>
      <w:r w:rsidRPr="00227354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  <w:r w:rsidRPr="00F011FB">
        <w:t xml:space="preserve"> </w:t>
      </w:r>
    </w:p>
    <w:p w14:paraId="604B1105" w14:textId="77777777" w:rsidR="00405DFD" w:rsidRDefault="00405DFD" w:rsidP="00F011FB">
      <w:pPr>
        <w:pStyle w:val="Textodecomentrio"/>
        <w:rPr>
          <w:b/>
          <w:bCs/>
          <w:caps/>
        </w:rPr>
      </w:pPr>
    </w:p>
    <w:p w14:paraId="2FC26215" w14:textId="2D773C98" w:rsidR="00405DFD" w:rsidRDefault="00405DFD" w:rsidP="00F011FB">
      <w:pPr>
        <w:pStyle w:val="Textodecomentrio"/>
        <w:rPr>
          <w:b/>
          <w:bCs/>
          <w:caps/>
        </w:rPr>
      </w:pPr>
      <w:r w:rsidRPr="00F011FB">
        <w:rPr>
          <w:b/>
          <w:bCs/>
          <w:caps/>
        </w:rPr>
        <w:t>elaborada conforme a ordem apresentada no texto.</w:t>
      </w:r>
    </w:p>
    <w:p w14:paraId="525C6E1B" w14:textId="77777777" w:rsidR="00405DFD" w:rsidRPr="00F011FB" w:rsidRDefault="00405DFD" w:rsidP="00F011FB">
      <w:pPr>
        <w:pStyle w:val="Textodecomentrio"/>
        <w:rPr>
          <w:b/>
          <w:bCs/>
          <w:caps/>
        </w:rPr>
      </w:pPr>
    </w:p>
    <w:p w14:paraId="2DAE339A" w14:textId="7BD62842" w:rsidR="00405DFD" w:rsidRPr="00F011FB" w:rsidRDefault="00405DFD" w:rsidP="00F011FB">
      <w:pPr>
        <w:pStyle w:val="Textodecomentrio"/>
        <w:rPr>
          <w:b/>
          <w:bCs/>
          <w:caps/>
        </w:rPr>
      </w:pPr>
      <w:r w:rsidRPr="00F011FB">
        <w:rPr>
          <w:b/>
          <w:bCs/>
          <w:caps/>
        </w:rPr>
        <w:t>Quando necessário SE RECOMENDA a elaboração de lista própria para cada tipo de ilustração (desenhos, esquemas, fluxogramas, fotografias, gráficos, mapas, organogramas, plantas, quadros, retratos e outras).</w:t>
      </w:r>
    </w:p>
  </w:comment>
  <w:comment w:id="31" w:author="Biblioteca UNESP Itapeva" w:date="2016-03-29T19:16:00Z" w:initials="BIT">
    <w:p w14:paraId="0EFE5518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4E132B65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>Após 2 espaçamentos de 1,5</w:t>
      </w:r>
    </w:p>
    <w:p w14:paraId="5074ABF0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26F505C2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20EAA8B6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32" w:author="Biblioteca UNESP Itapeva" w:date="2016-03-29T19:16:00Z" w:initials="BIT">
    <w:p w14:paraId="27EF08D0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1831CA1D" w14:textId="0C7ACB0B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  <w:sz w:val="24"/>
          <w:szCs w:val="24"/>
        </w:rPr>
        <w:t xml:space="preserve">ELEMENTO </w:t>
      </w:r>
      <w:r w:rsidRPr="00E765B6">
        <w:rPr>
          <w:b/>
          <w:bCs/>
          <w:caps/>
        </w:rPr>
        <w:t>Opcional</w:t>
      </w:r>
    </w:p>
    <w:p w14:paraId="49237701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70992B3D" w14:textId="77777777" w:rsidR="00405DFD" w:rsidRDefault="00405DFD" w:rsidP="00AF1D46">
      <w:pPr>
        <w:pStyle w:val="Textodecomentrio"/>
      </w:pPr>
      <w:r>
        <w:rPr>
          <w:b/>
          <w:bCs/>
          <w:caps/>
        </w:rPr>
        <w:t>Centralizado</w:t>
      </w:r>
    </w:p>
    <w:p w14:paraId="3F1CC71C" w14:textId="71906F67" w:rsidR="00405DFD" w:rsidRPr="00C863FB" w:rsidRDefault="00405DFD" w:rsidP="00AF1D46">
      <w:pPr>
        <w:pStyle w:val="Textodecomentrio"/>
        <w:rPr>
          <w:b/>
          <w:bCs/>
          <w:caps/>
        </w:rPr>
      </w:pPr>
      <w:r w:rsidRPr="00227354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</w:p>
  </w:comment>
  <w:comment w:id="33" w:author="Biblioteca UNESP Itapeva" w:date="2016-03-29T19:16:00Z" w:initials="BIT">
    <w:p w14:paraId="4E0F5211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3CCC284C" w14:textId="77777777" w:rsidR="00405DFD" w:rsidRDefault="00405DFD" w:rsidP="00AF1D46">
      <w:pPr>
        <w:pStyle w:val="Textodecomentrio"/>
      </w:pPr>
      <w:r w:rsidRPr="008B2520">
        <w:rPr>
          <w:b/>
          <w:bCs/>
          <w:caps/>
          <w:sz w:val="24"/>
          <w:szCs w:val="24"/>
        </w:rPr>
        <w:t>Após 2 espaçamentos de 1,5</w:t>
      </w:r>
    </w:p>
    <w:p w14:paraId="7F32C871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5A409946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7B4506F1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34" w:author="Biblioteca UNESP Itapeva" w:date="2016-03-29T19:16:00Z" w:initials="BIT">
    <w:p w14:paraId="222836B3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7BC74146" w14:textId="5DCC2EA6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  <w:sz w:val="24"/>
          <w:szCs w:val="24"/>
        </w:rPr>
        <w:t xml:space="preserve">ELEMENTO </w:t>
      </w:r>
      <w:r w:rsidRPr="00E765B6">
        <w:rPr>
          <w:b/>
          <w:bCs/>
          <w:caps/>
        </w:rPr>
        <w:t>Opcional</w:t>
      </w:r>
    </w:p>
    <w:p w14:paraId="262008E0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36014953" w14:textId="77777777" w:rsidR="00405DFD" w:rsidRDefault="00405DFD" w:rsidP="00AF1D46">
      <w:pPr>
        <w:pStyle w:val="Textodecomentrio"/>
      </w:pPr>
      <w:r>
        <w:rPr>
          <w:b/>
          <w:bCs/>
          <w:caps/>
        </w:rPr>
        <w:t>Centralizado</w:t>
      </w:r>
    </w:p>
    <w:p w14:paraId="6A66C7B9" w14:textId="77777777" w:rsidR="00405DFD" w:rsidRDefault="00405DFD" w:rsidP="00AF1D46">
      <w:pPr>
        <w:pStyle w:val="Textodecomentrio"/>
      </w:pPr>
      <w:r w:rsidRPr="00227354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</w:p>
  </w:comment>
  <w:comment w:id="35" w:author="Biblioteca UNESP Itapeva" w:date="2016-03-29T19:16:00Z" w:initials="BIT">
    <w:p w14:paraId="0408E47E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643278E8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>Após 2 espaçamentos de 1,5</w:t>
      </w:r>
    </w:p>
    <w:p w14:paraId="7F5552E4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0759E347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1E70C461" w14:textId="4DB9B184" w:rsidR="00405DFD" w:rsidRPr="00356604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Justificado</w:t>
      </w:r>
    </w:p>
  </w:comment>
  <w:comment w:id="36" w:author="Biblioteca UNESP Itapeva" w:date="2016-03-29T19:16:00Z" w:initials="BIT">
    <w:p w14:paraId="672A8FCF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66DBD87B" w14:textId="7D268558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  <w:sz w:val="24"/>
          <w:szCs w:val="24"/>
        </w:rPr>
        <w:t xml:space="preserve">ELEMENTO </w:t>
      </w:r>
      <w:r w:rsidRPr="00E765B6">
        <w:rPr>
          <w:b/>
          <w:bCs/>
          <w:caps/>
        </w:rPr>
        <w:t>Opcional</w:t>
      </w:r>
    </w:p>
    <w:p w14:paraId="1B0CD02F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559B6B52" w14:textId="77777777" w:rsidR="00405DFD" w:rsidRDefault="00405DFD" w:rsidP="00AF1D46">
      <w:pPr>
        <w:pStyle w:val="Textodecomentrio"/>
      </w:pPr>
      <w:r>
        <w:rPr>
          <w:b/>
          <w:bCs/>
          <w:caps/>
        </w:rPr>
        <w:t>Centralizado</w:t>
      </w:r>
    </w:p>
    <w:p w14:paraId="4671173C" w14:textId="77777777" w:rsidR="00405DFD" w:rsidRDefault="00405DFD" w:rsidP="00AF1D46">
      <w:pPr>
        <w:pStyle w:val="Textodecomentrio"/>
      </w:pPr>
      <w:r w:rsidRPr="00227354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</w:p>
  </w:comment>
  <w:comment w:id="37" w:author="Biblioteca UNESP Itapeva" w:date="2016-03-29T19:16:00Z" w:initials="BIT">
    <w:p w14:paraId="7B952898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24433A38" w14:textId="77777777" w:rsidR="00405DFD" w:rsidRDefault="00405DFD" w:rsidP="00AF1D46">
      <w:pPr>
        <w:pStyle w:val="Textodecomentrio"/>
      </w:pPr>
      <w:r w:rsidRPr="008B2520">
        <w:rPr>
          <w:b/>
          <w:bCs/>
          <w:caps/>
          <w:sz w:val="24"/>
          <w:szCs w:val="24"/>
        </w:rPr>
        <w:t>Após 2 espaçamentos de 1,5</w:t>
      </w:r>
    </w:p>
    <w:p w14:paraId="421D3881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760D959C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02317F55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38" w:author="Biblioteca UNESP Itapeva" w:date="2016-03-29T19:16:00Z" w:initials="BIT">
    <w:p w14:paraId="3FEE8485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3C5EB557" w14:textId="77777777" w:rsidR="00405DFD" w:rsidRDefault="00405DFD" w:rsidP="00AF1D46">
      <w:pPr>
        <w:pStyle w:val="Textodecomentrio"/>
        <w:rPr>
          <w:b/>
          <w:bCs/>
          <w:caps/>
        </w:rPr>
      </w:pPr>
      <w:r w:rsidRPr="00E765B6">
        <w:rPr>
          <w:b/>
          <w:bCs/>
          <w:caps/>
        </w:rPr>
        <w:t>O</w:t>
      </w:r>
      <w:r>
        <w:rPr>
          <w:b/>
          <w:bCs/>
          <w:caps/>
        </w:rPr>
        <w:t>brigatório</w:t>
      </w:r>
    </w:p>
    <w:p w14:paraId="185F9EFA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2762A487" w14:textId="77777777" w:rsidR="00405DFD" w:rsidRDefault="00405DFD" w:rsidP="00AF1D46">
      <w:pPr>
        <w:pStyle w:val="Textodecomentrio"/>
      </w:pPr>
      <w:r>
        <w:rPr>
          <w:b/>
          <w:bCs/>
          <w:caps/>
        </w:rPr>
        <w:t>Centralizado</w:t>
      </w:r>
    </w:p>
    <w:p w14:paraId="0E4EA25E" w14:textId="77777777" w:rsidR="00405DFD" w:rsidRDefault="00405DFD" w:rsidP="00AF1D46">
      <w:pPr>
        <w:pStyle w:val="Textodecomentrio"/>
      </w:pPr>
      <w:r w:rsidRPr="00227354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</w:p>
  </w:comment>
  <w:comment w:id="39" w:author="Biblioteca UNESP Itapeva" w:date="2016-03-29T19:16:00Z" w:initials="BIT">
    <w:p w14:paraId="1663B9F9" w14:textId="77777777" w:rsidR="00405DFD" w:rsidRDefault="00405DFD" w:rsidP="004B5C8C">
      <w:pPr>
        <w:pStyle w:val="Textodecomentrio"/>
      </w:pPr>
      <w:r>
        <w:rPr>
          <w:rStyle w:val="Refdecomentrio"/>
          <w:rFonts w:cs="Calibri"/>
        </w:rPr>
        <w:annotationRef/>
      </w:r>
    </w:p>
    <w:p w14:paraId="0AE24AEB" w14:textId="77777777" w:rsidR="00405DFD" w:rsidRDefault="00405DFD" w:rsidP="004B5C8C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>Após 2 espaçamentos de 1,5</w:t>
      </w:r>
    </w:p>
    <w:p w14:paraId="2660DB76" w14:textId="77777777" w:rsidR="00405DFD" w:rsidRPr="008B2520" w:rsidRDefault="00405DFD" w:rsidP="004B5C8C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6CCFF948" w14:textId="77777777" w:rsidR="00405DFD" w:rsidRDefault="00405DFD" w:rsidP="004B5C8C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019B40F0" w14:textId="77777777" w:rsidR="00405DFD" w:rsidRDefault="00405DFD" w:rsidP="004B5C8C">
      <w:pPr>
        <w:pStyle w:val="Textodecomentrio"/>
        <w:rPr>
          <w:b/>
          <w:bCs/>
          <w:caps/>
        </w:rPr>
      </w:pPr>
      <w:r>
        <w:rPr>
          <w:b/>
          <w:bCs/>
          <w:caps/>
        </w:rPr>
        <w:t xml:space="preserve">Justificado </w:t>
      </w:r>
    </w:p>
    <w:p w14:paraId="3C16DB61" w14:textId="77777777" w:rsidR="00405DFD" w:rsidRDefault="00405DFD" w:rsidP="004B5C8C">
      <w:pPr>
        <w:pStyle w:val="Textodecomentrio"/>
        <w:rPr>
          <w:b/>
          <w:bCs/>
          <w:caps/>
        </w:rPr>
      </w:pPr>
    </w:p>
    <w:p w14:paraId="53EAE7D0" w14:textId="77777777" w:rsidR="00405DFD" w:rsidRDefault="00405DFD" w:rsidP="004B5C8C">
      <w:pPr>
        <w:pStyle w:val="Textodecomentrio"/>
      </w:pPr>
      <w:r w:rsidRPr="00356604">
        <w:rPr>
          <w:b/>
          <w:bCs/>
          <w:caps/>
        </w:rPr>
        <w:t>Cada nível tem que possuir sua apresentação tipográfica única</w:t>
      </w:r>
    </w:p>
  </w:comment>
  <w:comment w:id="40" w:author="Biblioteca UNESP Itapeva" w:date="2016-03-29T19:16:00Z" w:initials="BIT">
    <w:p w14:paraId="02AE795D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7A72903E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181481DB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65C6652E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Justificado</w:t>
      </w:r>
    </w:p>
    <w:p w14:paraId="634AE02E" w14:textId="77777777" w:rsidR="00405DFD" w:rsidRDefault="00405DFD" w:rsidP="00AF1D46">
      <w:pPr>
        <w:pStyle w:val="Textodecomentrio"/>
      </w:pPr>
      <w:r w:rsidRPr="00787A93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  <w:r w:rsidRPr="00A12211">
        <w:t xml:space="preserve"> </w:t>
      </w:r>
    </w:p>
    <w:p w14:paraId="3F6099BA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4645C448" w14:textId="77777777" w:rsidR="00405DFD" w:rsidRDefault="00405DFD" w:rsidP="00AF1D46">
      <w:pPr>
        <w:pStyle w:val="Textodecomentrio"/>
      </w:pPr>
      <w:r w:rsidRPr="00A12211">
        <w:rPr>
          <w:b/>
          <w:bCs/>
          <w:caps/>
        </w:rPr>
        <w:t>A numeração começa a aparecer na primeira página da introdução</w:t>
      </w:r>
      <w:r w:rsidRPr="00CF4BFF">
        <w:t xml:space="preserve"> </w:t>
      </w:r>
    </w:p>
    <w:p w14:paraId="6E1FC09D" w14:textId="7D87CF00" w:rsidR="00405DFD" w:rsidRDefault="00405DFD" w:rsidP="00AF1D46">
      <w:pPr>
        <w:pStyle w:val="Textodecomentrio"/>
        <w:rPr>
          <w:b/>
          <w:bCs/>
          <w:caps/>
        </w:rPr>
      </w:pPr>
      <w:r w:rsidRPr="00CF4BFF">
        <w:rPr>
          <w:b/>
          <w:bCs/>
          <w:caps/>
        </w:rPr>
        <w:t>As folhas ou páginas anteriores são contadas (exceto a capa)</w:t>
      </w:r>
    </w:p>
    <w:p w14:paraId="07247F83" w14:textId="6D36E5EE" w:rsidR="00405DFD" w:rsidRDefault="00405DFD" w:rsidP="00AF1D46">
      <w:pPr>
        <w:pStyle w:val="Textodecomentrio"/>
      </w:pPr>
    </w:p>
  </w:comment>
  <w:comment w:id="41" w:author="Biblioteca UNESP Itapeva" w:date="2016-03-29T19:16:00Z" w:initials="BIT">
    <w:p w14:paraId="1E3C8A5A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1394564C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3CBF4C8B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11E84D69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Recuo 1ª linha: 2,0</w:t>
      </w:r>
    </w:p>
    <w:p w14:paraId="1D18ABEC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Justificado</w:t>
      </w:r>
    </w:p>
    <w:p w14:paraId="17EE719D" w14:textId="69ADB683" w:rsidR="00405DFD" w:rsidRPr="008C068A" w:rsidRDefault="00405DFD" w:rsidP="00AF1D46">
      <w:pPr>
        <w:pStyle w:val="Textodecomentrio"/>
        <w:rPr>
          <w:b/>
        </w:rPr>
      </w:pPr>
      <w:r w:rsidRPr="008C068A">
        <w:rPr>
          <w:b/>
        </w:rPr>
        <w:t xml:space="preserve">APÓS </w:t>
      </w:r>
      <w:r>
        <w:rPr>
          <w:b/>
        </w:rPr>
        <w:t>ESPAÇO DE 1,5</w:t>
      </w:r>
    </w:p>
  </w:comment>
  <w:comment w:id="42" w:author="Biblioteca UNESP Itapeva" w:date="2016-03-29T19:16:00Z" w:initials="BIT">
    <w:p w14:paraId="31895DEA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4A64170A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7CD4A5C8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04E8F0FB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Justificado</w:t>
      </w:r>
    </w:p>
    <w:p w14:paraId="472C00CF" w14:textId="77777777" w:rsidR="00405DFD" w:rsidRDefault="00405DFD" w:rsidP="00AF1D46">
      <w:pPr>
        <w:pStyle w:val="Textodecomentrio"/>
      </w:pPr>
      <w:r w:rsidRPr="0091360F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  <w:r w:rsidRPr="00FB580E">
        <w:t xml:space="preserve"> </w:t>
      </w:r>
    </w:p>
    <w:p w14:paraId="592045C3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156AD97E" w14:textId="77777777" w:rsidR="00405DFD" w:rsidRDefault="00405DFD" w:rsidP="00AF1D46">
      <w:pPr>
        <w:pStyle w:val="Textodecomentrio"/>
        <w:rPr>
          <w:b/>
          <w:bCs/>
          <w:caps/>
        </w:rPr>
      </w:pPr>
      <w:r w:rsidRPr="00FB580E">
        <w:rPr>
          <w:b/>
          <w:bCs/>
          <w:caps/>
        </w:rPr>
        <w:t>Toda seção primária se inicia em nova folha/página em seu anverso</w:t>
      </w:r>
    </w:p>
    <w:p w14:paraId="77718274" w14:textId="5F09C8D7" w:rsidR="00405DFD" w:rsidRDefault="00405DFD" w:rsidP="00AF1D46">
      <w:pPr>
        <w:pStyle w:val="Textodecomentrio"/>
      </w:pPr>
    </w:p>
  </w:comment>
  <w:comment w:id="43" w:author="Biblioteca UNESP Itapeva" w:date="2016-03-29T19:16:00Z" w:initials="BIT">
    <w:p w14:paraId="58A6A1F6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0BA04418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1E610B83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0C035C50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Recuo 1ª linha: 2,0</w:t>
      </w:r>
    </w:p>
    <w:p w14:paraId="26835ED0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Justificado</w:t>
      </w:r>
    </w:p>
    <w:p w14:paraId="77F9139E" w14:textId="18D90C29" w:rsidR="00405DFD" w:rsidRDefault="00405DFD" w:rsidP="00AF1D46">
      <w:pPr>
        <w:pStyle w:val="Textodecomentrio"/>
      </w:pPr>
      <w:r w:rsidRPr="008C068A">
        <w:rPr>
          <w:b/>
        </w:rPr>
        <w:t xml:space="preserve">APÓS </w:t>
      </w:r>
      <w:r>
        <w:rPr>
          <w:b/>
        </w:rPr>
        <w:t>ESPAÇO DE 1,5</w:t>
      </w:r>
    </w:p>
  </w:comment>
  <w:comment w:id="44" w:author="Biblioteca UNESP Itapeva" w:date="2016-03-29T19:16:00Z" w:initials="BIT">
    <w:p w14:paraId="29729B32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2CB89E50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419E320A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6CF26E57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660476B5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Justificado</w:t>
      </w:r>
    </w:p>
    <w:p w14:paraId="544AFBC8" w14:textId="77777777" w:rsidR="00405DFD" w:rsidRDefault="00405DFD" w:rsidP="00AF1D46">
      <w:pPr>
        <w:pStyle w:val="Textodecomentrio"/>
      </w:pPr>
      <w:r>
        <w:rPr>
          <w:b/>
          <w:bCs/>
          <w:caps/>
        </w:rPr>
        <w:t>negrito</w:t>
      </w:r>
      <w:r w:rsidRPr="0091360F">
        <w:rPr>
          <w:b/>
          <w:bCs/>
          <w:caps/>
        </w:rPr>
        <w:t xml:space="preserve"> </w:t>
      </w:r>
    </w:p>
  </w:comment>
  <w:comment w:id="45" w:author="Biblioteca UNESP Itapeva" w:date="2016-03-29T19:16:00Z" w:initials="BIT">
    <w:p w14:paraId="5BAA156D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2704D469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7F558380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0EA2D105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Recuo 1ª linha: 2,0</w:t>
      </w:r>
    </w:p>
    <w:p w14:paraId="46785DFE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Justificado</w:t>
      </w:r>
      <w:r w:rsidRPr="008B2520">
        <w:rPr>
          <w:b/>
          <w:bCs/>
          <w:caps/>
        </w:rPr>
        <w:t xml:space="preserve"> </w:t>
      </w:r>
    </w:p>
    <w:p w14:paraId="173968B0" w14:textId="12BAAB40" w:rsidR="00405DFD" w:rsidRDefault="00405DFD" w:rsidP="00AF1D46">
      <w:pPr>
        <w:pStyle w:val="Textodecomentrio"/>
      </w:pPr>
      <w:r w:rsidRPr="008C068A">
        <w:rPr>
          <w:b/>
        </w:rPr>
        <w:t xml:space="preserve">APÓS </w:t>
      </w:r>
      <w:r>
        <w:rPr>
          <w:b/>
        </w:rPr>
        <w:t>ESPAÇO DE 1,5</w:t>
      </w:r>
    </w:p>
  </w:comment>
  <w:comment w:id="46" w:author="Biblioteca UNESP Itapeva" w:date="2016-03-29T19:16:00Z" w:initials="BIT">
    <w:p w14:paraId="1071E070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7BBBDA83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70BACBC6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49285241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32B850BE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47" w:author="Biblioteca UNESP Itapeva" w:date="2016-03-29T19:16:00Z" w:initials="BIT">
    <w:p w14:paraId="63FE49D6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2D637527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5B922DE9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11F82E32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Recuo 1ª linha: 2,0</w:t>
      </w:r>
    </w:p>
    <w:p w14:paraId="7AF8DEA0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Justificado</w:t>
      </w:r>
    </w:p>
    <w:p w14:paraId="7910F2E0" w14:textId="3881A1AD" w:rsidR="00405DFD" w:rsidRDefault="00405DFD" w:rsidP="00AF1D46">
      <w:pPr>
        <w:pStyle w:val="Textodecomentrio"/>
      </w:pPr>
      <w:r w:rsidRPr="008C068A">
        <w:rPr>
          <w:b/>
        </w:rPr>
        <w:t xml:space="preserve">APÓS </w:t>
      </w:r>
      <w:r>
        <w:rPr>
          <w:b/>
        </w:rPr>
        <w:t>ESPAÇO DE 1,5</w:t>
      </w:r>
    </w:p>
  </w:comment>
  <w:comment w:id="48" w:author="Biblioteca UNESP Itapeva" w:date="2016-03-29T19:16:00Z" w:initials="BIT">
    <w:p w14:paraId="1A427CDB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03BC8C3E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735CE037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</w:t>
      </w:r>
      <w:r>
        <w:rPr>
          <w:b/>
          <w:bCs/>
          <w:caps/>
        </w:rPr>
        <w:t>0</w:t>
      </w:r>
    </w:p>
    <w:p w14:paraId="4D1298F0" w14:textId="77777777" w:rsidR="00405DFD" w:rsidRDefault="00405DFD" w:rsidP="00AF1D46">
      <w:pPr>
        <w:pStyle w:val="Textodecomentrio"/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</w:comment>
  <w:comment w:id="49" w:author="Biblioteca UNESP Itapeva" w:date="2016-03-29T19:16:00Z" w:initials="BIT">
    <w:p w14:paraId="5D820BDF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610E5E4C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</w:t>
      </w:r>
      <w:r>
        <w:rPr>
          <w:b/>
          <w:bCs/>
          <w:caps/>
        </w:rPr>
        <w:t>0</w:t>
      </w:r>
    </w:p>
    <w:p w14:paraId="4A8A0F6A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1C35A452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7F448636" w14:textId="3145BE0C" w:rsidR="00405DFD" w:rsidRPr="0022776E" w:rsidRDefault="00405DFD" w:rsidP="00AF1D46">
      <w:pPr>
        <w:pStyle w:val="Textodecomentrio"/>
        <w:rPr>
          <w:b/>
        </w:rPr>
      </w:pPr>
      <w:r>
        <w:t>APÓS A ILUSTRAÇÃO, NA PARTE INFERIOR, A FONTE CONSULTADA DEVE SER INDICADA (ELEMENTO OBRIGATÓRIO, AINDA QUE SEJA PRODUÇÃO DO PRÓPRIO AUTOR)</w:t>
      </w:r>
    </w:p>
  </w:comment>
  <w:comment w:id="50" w:author="Biblioteca UNESP Itapeva" w:date="2016-03-29T19:16:00Z" w:initials="BIT">
    <w:p w14:paraId="02DDC872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115F7696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165522AD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5B200A95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7742D7C2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Recuo 1ª linha: 2,0</w:t>
      </w:r>
    </w:p>
    <w:p w14:paraId="5A5C2150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51" w:author="Biblioteca UNESP Itapeva" w:date="2016-03-29T19:16:00Z" w:initials="BIT">
    <w:p w14:paraId="3D76543A" w14:textId="77777777" w:rsidR="00405DFD" w:rsidRDefault="00405DFD" w:rsidP="00F04A4E">
      <w:pPr>
        <w:pStyle w:val="Textodecomentrio"/>
      </w:pPr>
      <w:r>
        <w:rPr>
          <w:rStyle w:val="Refdecomentrio"/>
          <w:rFonts w:cs="Calibri"/>
        </w:rPr>
        <w:annotationRef/>
      </w:r>
    </w:p>
    <w:p w14:paraId="7F8A0A43" w14:textId="77777777" w:rsidR="00405DFD" w:rsidRDefault="00405DFD" w:rsidP="00F04A4E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6DB89A55" w14:textId="77777777" w:rsidR="00405DFD" w:rsidRPr="008B2520" w:rsidRDefault="00405DFD" w:rsidP="00F04A4E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</w:t>
      </w:r>
      <w:r>
        <w:rPr>
          <w:b/>
          <w:bCs/>
          <w:caps/>
        </w:rPr>
        <w:t>0</w:t>
      </w:r>
    </w:p>
    <w:p w14:paraId="5E05A198" w14:textId="77777777" w:rsidR="00405DFD" w:rsidRDefault="00405DFD" w:rsidP="00F04A4E">
      <w:pPr>
        <w:pStyle w:val="Textodecomentrio"/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</w:comment>
  <w:comment w:id="52" w:author="Biblioteca UNESP Itapeva" w:date="2016-03-29T19:16:00Z" w:initials="BIT">
    <w:p w14:paraId="191521A8" w14:textId="77777777" w:rsidR="00405DFD" w:rsidRDefault="00405DFD" w:rsidP="00F04A4E">
      <w:pPr>
        <w:pStyle w:val="Textodecomentrio"/>
      </w:pPr>
      <w:r>
        <w:rPr>
          <w:rStyle w:val="Refdecomentrio"/>
          <w:rFonts w:cs="Calibri"/>
        </w:rPr>
        <w:annotationRef/>
      </w:r>
    </w:p>
    <w:p w14:paraId="5AB8F0EA" w14:textId="77777777" w:rsidR="00405DFD" w:rsidRPr="008B2520" w:rsidRDefault="00405DFD" w:rsidP="00F04A4E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</w:t>
      </w:r>
      <w:r>
        <w:rPr>
          <w:b/>
          <w:bCs/>
          <w:caps/>
        </w:rPr>
        <w:t>0</w:t>
      </w:r>
    </w:p>
    <w:p w14:paraId="03FF1468" w14:textId="77777777" w:rsidR="00405DFD" w:rsidRDefault="00405DFD" w:rsidP="00F04A4E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6D010EFE" w14:textId="5B98951E" w:rsidR="00405DFD" w:rsidRPr="0022776E" w:rsidRDefault="00405DFD" w:rsidP="00F04A4E">
      <w:pPr>
        <w:pStyle w:val="Textodecomentrio"/>
        <w:rPr>
          <w:b/>
        </w:rPr>
      </w:pPr>
    </w:p>
  </w:comment>
  <w:comment w:id="53" w:author="Biblioteca UNESP Itapeva" w:date="2016-03-29T19:16:00Z" w:initials="BIT">
    <w:p w14:paraId="1B76F360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3D636046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</w:t>
      </w:r>
      <w:r>
        <w:rPr>
          <w:b/>
          <w:bCs/>
          <w:caps/>
        </w:rPr>
        <w:t>0</w:t>
      </w:r>
    </w:p>
    <w:p w14:paraId="28713253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</w:t>
      </w:r>
      <w:r>
        <w:rPr>
          <w:b/>
          <w:bCs/>
          <w:caps/>
        </w:rPr>
        <w:t>0</w:t>
      </w:r>
    </w:p>
    <w:p w14:paraId="19A46C47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Recuo: 4,0</w:t>
      </w:r>
    </w:p>
    <w:p w14:paraId="3484DA06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Justificado</w:t>
      </w:r>
    </w:p>
    <w:p w14:paraId="71885314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53DA9644" w14:textId="4A18F059" w:rsidR="00405DFD" w:rsidRPr="002E1613" w:rsidRDefault="00405DFD" w:rsidP="00AF1D46">
      <w:pPr>
        <w:pStyle w:val="Textodecomentrio"/>
        <w:rPr>
          <w:b/>
        </w:rPr>
      </w:pPr>
      <w:r w:rsidRPr="002E1613">
        <w:rPr>
          <w:b/>
        </w:rPr>
        <w:t>AS CITAÇÕES DEVEM SER APRESENTADAS CONFORME ABNT NBR 10520:2002</w:t>
      </w:r>
    </w:p>
  </w:comment>
  <w:comment w:id="54" w:author="Biblioteca UNESP Itapeva" w:date="2016-03-29T19:16:00Z" w:initials="BIT">
    <w:p w14:paraId="03C38A92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7FA7AAAC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5E4B8C0F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</w:t>
      </w:r>
      <w:r>
        <w:rPr>
          <w:b/>
          <w:bCs/>
          <w:caps/>
        </w:rPr>
        <w:t>0</w:t>
      </w:r>
    </w:p>
    <w:p w14:paraId="2ACA550A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703DFE45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1348F3CB" w14:textId="62FCAACB" w:rsidR="00405DFD" w:rsidRPr="00DC16F7" w:rsidRDefault="00AF3F0B" w:rsidP="00AF1D46">
      <w:pPr>
        <w:pStyle w:val="Textodecomentrio"/>
        <w:rPr>
          <w:rFonts w:asciiTheme="minorHAnsi" w:hAnsiTheme="minorHAnsi" w:cstheme="minorHAnsi"/>
          <w:b/>
        </w:rPr>
      </w:pPr>
      <w:hyperlink r:id="rId10" w:anchor="!/cgb/normas-tecnicas/norma-ibge--tabelas" w:tgtFrame="_blank" w:history="1">
        <w:r w:rsidR="00405DFD" w:rsidRPr="00DC16F7">
          <w:rPr>
            <w:rFonts w:asciiTheme="minorHAnsi" w:hAnsiTheme="minorHAnsi" w:cstheme="minorHAnsi"/>
            <w:b/>
            <w:color w:val="0000FF"/>
            <w:sz w:val="24"/>
            <w:szCs w:val="24"/>
            <w:u w:val="single"/>
          </w:rPr>
          <w:t>NORMAS IBGE</w:t>
        </w:r>
      </w:hyperlink>
      <w:bookmarkStart w:id="55" w:name="_GoBack"/>
      <w:bookmarkEnd w:id="55"/>
    </w:p>
  </w:comment>
  <w:comment w:id="56" w:author="Biblioteca UNESP Itapeva" w:date="2016-03-29T19:16:00Z" w:initials="BIT">
    <w:p w14:paraId="70BD6C23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2DEA802A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</w:t>
      </w:r>
      <w:r>
        <w:rPr>
          <w:b/>
          <w:bCs/>
          <w:caps/>
        </w:rPr>
        <w:t>0</w:t>
      </w:r>
    </w:p>
    <w:p w14:paraId="18439211" w14:textId="77777777" w:rsidR="00405DFD" w:rsidRDefault="00405DFD" w:rsidP="00AF1D46">
      <w:pPr>
        <w:pStyle w:val="Textodecomentrio"/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</w:comment>
  <w:comment w:id="57" w:author="Biblioteca UNESP Itapeva" w:date="2016-03-29T19:16:00Z" w:initials="BIT">
    <w:p w14:paraId="7347629A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149E9247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225E69AA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1B085742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2A0830CE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Recuo 1ª linha: 2,0</w:t>
      </w:r>
    </w:p>
    <w:p w14:paraId="174520A9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58" w:author="Biblioteca UNESP Itapeva" w:date="2016-03-29T19:16:00Z" w:initials="BIT">
    <w:p w14:paraId="5202B45B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4CCDF368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13FFA949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</w:t>
      </w:r>
      <w:r>
        <w:rPr>
          <w:b/>
          <w:bCs/>
          <w:caps/>
        </w:rPr>
        <w:t>0</w:t>
      </w:r>
    </w:p>
    <w:p w14:paraId="520E1A74" w14:textId="77777777" w:rsidR="00405DFD" w:rsidRDefault="00405DFD" w:rsidP="00AF1D46">
      <w:pPr>
        <w:pStyle w:val="Textodecomentrio"/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</w:comment>
  <w:comment w:id="59" w:author="Biblioteca UNESP Itapeva" w:date="2016-03-29T19:16:00Z" w:initials="BIT">
    <w:p w14:paraId="0219B22E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2ED5409D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</w:t>
      </w:r>
      <w:r>
        <w:rPr>
          <w:b/>
          <w:bCs/>
          <w:caps/>
        </w:rPr>
        <w:t>0</w:t>
      </w:r>
    </w:p>
    <w:p w14:paraId="461C9FD4" w14:textId="77777777" w:rsidR="00405DFD" w:rsidRDefault="00405DFD" w:rsidP="00AF1D46">
      <w:pPr>
        <w:pStyle w:val="Textodecomentrio"/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</w:comment>
  <w:comment w:id="60" w:author="Biblioteca UNESP Itapeva" w:date="2016-03-29T19:16:00Z" w:initials="BIT">
    <w:p w14:paraId="532C5BDC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67CCEA93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3B4FF992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06262CA9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018C01FA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Recuo 1ª linha: 2,0</w:t>
      </w:r>
    </w:p>
    <w:p w14:paraId="7334783C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61" w:author="Biblioteca UNESP Itapeva" w:date="2016-03-29T19:16:00Z" w:initials="BIT">
    <w:p w14:paraId="3EF57A47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1E5DD349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107F5BA2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00EB0D9A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Justificado</w:t>
      </w:r>
    </w:p>
    <w:p w14:paraId="5DB9FDCC" w14:textId="77777777" w:rsidR="00405DFD" w:rsidRDefault="00405DFD" w:rsidP="00AF1D46">
      <w:pPr>
        <w:pStyle w:val="Textodecomentrio"/>
        <w:rPr>
          <w:b/>
          <w:bCs/>
          <w:caps/>
        </w:rPr>
      </w:pPr>
      <w:r w:rsidRPr="0091360F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</w:p>
    <w:p w14:paraId="14F787F8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3D1D455B" w14:textId="77777777" w:rsidR="00405DFD" w:rsidRDefault="00405DFD" w:rsidP="00AF1D46">
      <w:pPr>
        <w:pStyle w:val="Textodecomentrio"/>
        <w:rPr>
          <w:b/>
          <w:bCs/>
          <w:caps/>
        </w:rPr>
      </w:pPr>
      <w:r w:rsidRPr="00FB580E">
        <w:rPr>
          <w:b/>
          <w:bCs/>
          <w:caps/>
        </w:rPr>
        <w:t>Toda seção primária se inicia em nova folha/página em seu anverso</w:t>
      </w:r>
    </w:p>
    <w:p w14:paraId="547585D1" w14:textId="54CC4FC6" w:rsidR="00405DFD" w:rsidRDefault="00405DFD" w:rsidP="00AF1D46">
      <w:pPr>
        <w:pStyle w:val="Textodecomentrio"/>
      </w:pPr>
    </w:p>
  </w:comment>
  <w:comment w:id="62" w:author="Biblioteca UNESP Itapeva" w:date="2016-03-29T19:16:00Z" w:initials="BIT">
    <w:p w14:paraId="3B9B7799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5647F143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20FF7886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03BF76B6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6339E946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Recuo 1ª linha: 2,0</w:t>
      </w:r>
    </w:p>
    <w:p w14:paraId="78C5741E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Justificado</w:t>
      </w:r>
    </w:p>
    <w:p w14:paraId="3FB7155F" w14:textId="4A049E9B" w:rsidR="00405DFD" w:rsidRDefault="00405DFD" w:rsidP="00AF1D46">
      <w:pPr>
        <w:pStyle w:val="Textodecomentrio"/>
      </w:pPr>
      <w:r w:rsidRPr="008C068A">
        <w:rPr>
          <w:b/>
        </w:rPr>
        <w:t xml:space="preserve">APÓS </w:t>
      </w:r>
      <w:r>
        <w:rPr>
          <w:b/>
        </w:rPr>
        <w:t>ESPAÇO DE 1,5</w:t>
      </w:r>
    </w:p>
  </w:comment>
  <w:comment w:id="63" w:author="Biblioteca UNESP Itapeva" w:date="2016-03-29T19:16:00Z" w:initials="BIT">
    <w:p w14:paraId="6DBBA969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039204E1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13D1DAA5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74BDBA8A" w14:textId="4FEDC059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CENTRALIZado</w:t>
      </w:r>
    </w:p>
    <w:p w14:paraId="0C8CE184" w14:textId="77777777" w:rsidR="00405DFD" w:rsidRDefault="00405DFD" w:rsidP="00AF1D46">
      <w:pPr>
        <w:pStyle w:val="Textodecomentrio"/>
        <w:rPr>
          <w:b/>
          <w:bCs/>
          <w:caps/>
        </w:rPr>
      </w:pPr>
      <w:r w:rsidRPr="0091360F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</w:p>
    <w:p w14:paraId="051C17AB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19C57E5B" w14:textId="77777777" w:rsidR="00405DFD" w:rsidRDefault="00405DFD" w:rsidP="00AF1D46">
      <w:pPr>
        <w:pStyle w:val="Textodecomentrio"/>
        <w:rPr>
          <w:b/>
          <w:bCs/>
          <w:caps/>
        </w:rPr>
      </w:pPr>
      <w:r w:rsidRPr="00FB580E">
        <w:rPr>
          <w:b/>
          <w:bCs/>
          <w:caps/>
        </w:rPr>
        <w:t>Toda seção primária se inicia em nova folha/página em seu anverso</w:t>
      </w:r>
    </w:p>
    <w:p w14:paraId="2DAA2EBA" w14:textId="13A41BA6" w:rsidR="00405DFD" w:rsidRDefault="00405DFD" w:rsidP="00AF1D46">
      <w:pPr>
        <w:pStyle w:val="Textodecomentrio"/>
      </w:pPr>
    </w:p>
  </w:comment>
  <w:comment w:id="64" w:author="Biblioteca UNESP Itapeva" w:date="2016-03-29T19:16:00Z" w:initials="BIT">
    <w:p w14:paraId="74CF734D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rStyle w:val="Refdecomentrio"/>
          <w:rFonts w:cs="Calibri"/>
        </w:rPr>
        <w:annotationRef/>
      </w:r>
    </w:p>
    <w:p w14:paraId="18557AF0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</w:t>
      </w:r>
      <w:r>
        <w:rPr>
          <w:b/>
          <w:bCs/>
          <w:caps/>
        </w:rPr>
        <w:t>2</w:t>
      </w:r>
    </w:p>
    <w:p w14:paraId="225A1564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</w:t>
      </w:r>
      <w:r>
        <w:rPr>
          <w:b/>
          <w:bCs/>
          <w:caps/>
        </w:rPr>
        <w:t>0</w:t>
      </w:r>
    </w:p>
    <w:p w14:paraId="4196C2FD" w14:textId="7392569B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ALINHADO À ESQUERDA</w:t>
      </w:r>
    </w:p>
    <w:p w14:paraId="663315AA" w14:textId="77777777" w:rsidR="00405DFD" w:rsidRDefault="00405DFD" w:rsidP="00AF1D46">
      <w:pPr>
        <w:pStyle w:val="Textodecomentrio"/>
        <w:rPr>
          <w:b/>
        </w:rPr>
      </w:pPr>
      <w:r w:rsidRPr="008C068A">
        <w:rPr>
          <w:b/>
        </w:rPr>
        <w:t xml:space="preserve">APÓS </w:t>
      </w:r>
      <w:r>
        <w:rPr>
          <w:b/>
        </w:rPr>
        <w:t>ESPAÇO DE 1,5</w:t>
      </w:r>
    </w:p>
    <w:p w14:paraId="4D5F454E" w14:textId="77777777" w:rsidR="00405DFD" w:rsidRDefault="00405DFD" w:rsidP="00AF1D46">
      <w:pPr>
        <w:pStyle w:val="Textodecomentrio"/>
        <w:rPr>
          <w:b/>
        </w:rPr>
      </w:pPr>
    </w:p>
    <w:p w14:paraId="07C7D116" w14:textId="09AC6FA2" w:rsidR="00405DFD" w:rsidRDefault="00405DFD" w:rsidP="00AF1D46">
      <w:pPr>
        <w:pStyle w:val="Textodecomentrio"/>
        <w:rPr>
          <w:b/>
        </w:rPr>
      </w:pPr>
      <w:r>
        <w:rPr>
          <w:b/>
        </w:rPr>
        <w:t>DEVEM SER ELABORADAS DE ACORDO COM A ABNT NBR 6023:2018</w:t>
      </w:r>
    </w:p>
    <w:p w14:paraId="37435E0A" w14:textId="2E7B6459" w:rsidR="00405DFD" w:rsidRDefault="00405DFD" w:rsidP="00AF1D46">
      <w:pPr>
        <w:pStyle w:val="Textodecomentrio"/>
        <w:rPr>
          <w:b/>
        </w:rPr>
      </w:pPr>
    </w:p>
    <w:p w14:paraId="18A72BDB" w14:textId="22C990D2" w:rsidR="00405DFD" w:rsidRDefault="00405DFD" w:rsidP="00AF1D46">
      <w:pPr>
        <w:pStyle w:val="Textodecomentrio"/>
        <w:rPr>
          <w:b/>
        </w:rPr>
      </w:pPr>
      <w:r w:rsidRPr="00E938BC">
        <w:rPr>
          <w:b/>
        </w:rPr>
        <w:t xml:space="preserve">PARA VISUALIZAÇÃO DAS NORMAS, UTILIZE UMA REDE DA UNESP E ACESSE: </w:t>
      </w:r>
      <w:hyperlink r:id="rId11" w:anchor="!/biblioteca/normas-tecnicas/abnt2/" w:history="1">
        <w:r w:rsidRPr="00C46F36">
          <w:rPr>
            <w:rStyle w:val="Hyperlink"/>
            <w:b/>
          </w:rPr>
          <w:t>https://www.itapeva.unesp.br/#!/biblioteca/normas-tecnicas/abnt2/</w:t>
        </w:r>
      </w:hyperlink>
    </w:p>
    <w:p w14:paraId="74F36CC0" w14:textId="17ACF9CF" w:rsidR="00405DFD" w:rsidRDefault="00405DFD" w:rsidP="00AF1D46">
      <w:pPr>
        <w:pStyle w:val="Textodecomentrio"/>
      </w:pPr>
    </w:p>
  </w:comment>
  <w:comment w:id="65" w:author="Biblioteca UNESP Itapeva" w:date="2016-03-29T19:16:00Z" w:initials="BIT">
    <w:p w14:paraId="399FF045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460C7B20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67DC5F67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444458A2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Centralizado</w:t>
      </w:r>
    </w:p>
    <w:p w14:paraId="14BFB421" w14:textId="77777777" w:rsidR="00405DFD" w:rsidRDefault="00405DFD" w:rsidP="00AF1D46">
      <w:pPr>
        <w:pStyle w:val="Textodecomentrio"/>
        <w:rPr>
          <w:b/>
          <w:bCs/>
          <w:caps/>
        </w:rPr>
      </w:pPr>
      <w:r w:rsidRPr="0091360F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</w:p>
    <w:p w14:paraId="2C9375BC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4398F9CE" w14:textId="77777777" w:rsidR="00405DFD" w:rsidRDefault="00405DFD" w:rsidP="00AF1D46">
      <w:pPr>
        <w:pStyle w:val="Textodecomentrio"/>
        <w:rPr>
          <w:b/>
          <w:bCs/>
          <w:caps/>
        </w:rPr>
      </w:pPr>
      <w:r w:rsidRPr="00FB580E">
        <w:rPr>
          <w:b/>
          <w:bCs/>
          <w:caps/>
        </w:rPr>
        <w:t>Toda seção primária se inicia em nova folha/página em seu anverso</w:t>
      </w:r>
    </w:p>
    <w:p w14:paraId="0C44D806" w14:textId="33259384" w:rsidR="00405DFD" w:rsidRDefault="00405DFD" w:rsidP="00AF1D46">
      <w:pPr>
        <w:pStyle w:val="Textodecomentrio"/>
      </w:pPr>
    </w:p>
  </w:comment>
  <w:comment w:id="66" w:author="Biblioteca UNESP Itapeva" w:date="2016-03-29T19:16:00Z" w:initials="BIT">
    <w:p w14:paraId="48201D58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13129788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4B4BF8B9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3C91B383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3CA08E6B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Recuo 1ª linha: 2,0</w:t>
      </w:r>
    </w:p>
    <w:p w14:paraId="768472F0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  <w:comment w:id="67" w:author="Biblioteca UNESP Itapeva" w:date="2016-03-29T19:16:00Z" w:initials="BIT">
    <w:p w14:paraId="523A59BF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2D22876A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20B1B7C4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775A15E6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Centralizado</w:t>
      </w:r>
    </w:p>
    <w:p w14:paraId="66BB5702" w14:textId="77777777" w:rsidR="00405DFD" w:rsidRDefault="00405DFD" w:rsidP="00AF1D46">
      <w:pPr>
        <w:pStyle w:val="Textodecomentrio"/>
        <w:rPr>
          <w:b/>
          <w:bCs/>
          <w:caps/>
        </w:rPr>
      </w:pPr>
      <w:r w:rsidRPr="0091360F">
        <w:rPr>
          <w:b/>
          <w:bCs/>
          <w:caps/>
        </w:rPr>
        <w:t>EM MAIÚSCULO</w:t>
      </w:r>
      <w:r>
        <w:rPr>
          <w:b/>
          <w:bCs/>
          <w:caps/>
        </w:rPr>
        <w:t xml:space="preserve"> e negrito</w:t>
      </w:r>
    </w:p>
    <w:p w14:paraId="4993E7A6" w14:textId="77777777" w:rsidR="00405DFD" w:rsidRDefault="00405DFD" w:rsidP="00AF1D46">
      <w:pPr>
        <w:pStyle w:val="Textodecomentrio"/>
        <w:rPr>
          <w:b/>
          <w:bCs/>
          <w:caps/>
        </w:rPr>
      </w:pPr>
    </w:p>
    <w:p w14:paraId="2BB40C87" w14:textId="77777777" w:rsidR="00405DFD" w:rsidRDefault="00405DFD" w:rsidP="00AF1D46">
      <w:pPr>
        <w:pStyle w:val="Textodecomentrio"/>
        <w:rPr>
          <w:b/>
          <w:bCs/>
          <w:caps/>
        </w:rPr>
      </w:pPr>
      <w:r w:rsidRPr="00FB580E">
        <w:rPr>
          <w:b/>
          <w:bCs/>
          <w:caps/>
        </w:rPr>
        <w:t>Toda seção primária se inicia em nova folha/página em seu anverso</w:t>
      </w:r>
    </w:p>
    <w:p w14:paraId="5CE38DE7" w14:textId="63757270" w:rsidR="00405DFD" w:rsidRDefault="00405DFD" w:rsidP="00AF1D46">
      <w:pPr>
        <w:pStyle w:val="Textodecomentrio"/>
      </w:pPr>
    </w:p>
  </w:comment>
  <w:comment w:id="68" w:author="Biblioteca UNESP Itapeva" w:date="2016-03-29T19:16:00Z" w:initials="BIT">
    <w:p w14:paraId="20C7BD7F" w14:textId="77777777" w:rsidR="00405DFD" w:rsidRDefault="00405DFD" w:rsidP="00AF1D46">
      <w:pPr>
        <w:pStyle w:val="Textodecomentrio"/>
      </w:pPr>
      <w:r>
        <w:rPr>
          <w:rStyle w:val="Refdecomentrio"/>
          <w:rFonts w:cs="Calibri"/>
        </w:rPr>
        <w:annotationRef/>
      </w:r>
    </w:p>
    <w:p w14:paraId="29BD7E2A" w14:textId="77777777" w:rsidR="00405DFD" w:rsidRDefault="00405DFD" w:rsidP="00AF1D46">
      <w:pPr>
        <w:pStyle w:val="Textodecomentrio"/>
        <w:rPr>
          <w:b/>
          <w:bCs/>
          <w:caps/>
          <w:sz w:val="24"/>
          <w:szCs w:val="24"/>
        </w:rPr>
      </w:pPr>
      <w:r w:rsidRPr="008B2520">
        <w:rPr>
          <w:b/>
          <w:bCs/>
          <w:caps/>
          <w:sz w:val="24"/>
          <w:szCs w:val="24"/>
        </w:rPr>
        <w:t xml:space="preserve">Após </w:t>
      </w:r>
      <w:r>
        <w:rPr>
          <w:b/>
          <w:bCs/>
          <w:caps/>
          <w:sz w:val="24"/>
          <w:szCs w:val="24"/>
        </w:rPr>
        <w:t>1</w:t>
      </w:r>
      <w:r w:rsidRPr="008B2520">
        <w:rPr>
          <w:b/>
          <w:bCs/>
          <w:caps/>
          <w:sz w:val="24"/>
          <w:szCs w:val="24"/>
        </w:rPr>
        <w:t xml:space="preserve"> espaçamento de 1,5</w:t>
      </w:r>
    </w:p>
    <w:p w14:paraId="659DE09B" w14:textId="77777777" w:rsidR="00405DFD" w:rsidRPr="008B2520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FONTE:</w:t>
      </w:r>
      <w:r>
        <w:rPr>
          <w:b/>
          <w:bCs/>
          <w:caps/>
        </w:rPr>
        <w:t xml:space="preserve"> </w:t>
      </w:r>
      <w:r w:rsidRPr="008B2520">
        <w:rPr>
          <w:b/>
          <w:bCs/>
          <w:caps/>
        </w:rPr>
        <w:t>12</w:t>
      </w:r>
    </w:p>
    <w:p w14:paraId="74BE81DB" w14:textId="77777777" w:rsidR="00405DFD" w:rsidRDefault="00405DFD" w:rsidP="00AF1D46">
      <w:pPr>
        <w:pStyle w:val="Textodecomentrio"/>
        <w:rPr>
          <w:b/>
          <w:bCs/>
          <w:caps/>
        </w:rPr>
      </w:pPr>
      <w:r w:rsidRPr="008B2520">
        <w:rPr>
          <w:b/>
          <w:bCs/>
          <w:caps/>
        </w:rPr>
        <w:t>Espaç</w:t>
      </w:r>
      <w:r>
        <w:rPr>
          <w:b/>
          <w:bCs/>
          <w:caps/>
        </w:rPr>
        <w:t>ament</w:t>
      </w:r>
      <w:r w:rsidRPr="008B2520">
        <w:rPr>
          <w:b/>
          <w:bCs/>
          <w:caps/>
        </w:rPr>
        <w:t>o: 1,5</w:t>
      </w:r>
    </w:p>
    <w:p w14:paraId="4B88AFCF" w14:textId="77777777" w:rsidR="00405DFD" w:rsidRDefault="00405DFD" w:rsidP="00AF1D46">
      <w:pPr>
        <w:pStyle w:val="Textodecomentrio"/>
        <w:rPr>
          <w:b/>
          <w:bCs/>
          <w:caps/>
        </w:rPr>
      </w:pPr>
      <w:r>
        <w:rPr>
          <w:b/>
          <w:bCs/>
          <w:caps/>
        </w:rPr>
        <w:t>Recuo 1ª linha: 2,0</w:t>
      </w:r>
    </w:p>
    <w:p w14:paraId="55CD7EC6" w14:textId="77777777" w:rsidR="00405DFD" w:rsidRDefault="00405DFD" w:rsidP="00AF1D46">
      <w:pPr>
        <w:pStyle w:val="Textodecomentrio"/>
      </w:pPr>
      <w:r>
        <w:rPr>
          <w:b/>
          <w:bCs/>
          <w:caps/>
        </w:rPr>
        <w:t>Justificado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C433722" w15:done="0"/>
  <w15:commentEx w15:paraId="2492BAB7" w15:done="0"/>
  <w15:commentEx w15:paraId="4F5D24D7" w15:done="0"/>
  <w15:commentEx w15:paraId="3A0C1432" w15:done="0"/>
  <w15:commentEx w15:paraId="62199484" w15:done="0"/>
  <w15:commentEx w15:paraId="1D2A0B4D" w15:done="0"/>
  <w15:commentEx w15:paraId="58C673FE" w15:done="0"/>
  <w15:commentEx w15:paraId="7E872A32" w15:done="0"/>
  <w15:commentEx w15:paraId="1163D32D" w15:done="0"/>
  <w15:commentEx w15:paraId="710B9844" w15:done="0"/>
  <w15:commentEx w15:paraId="5DE3E1C4" w15:done="0"/>
  <w15:commentEx w15:paraId="6D9B8157" w15:done="0"/>
  <w15:commentEx w15:paraId="1BE7EB31" w15:done="0"/>
  <w15:commentEx w15:paraId="4AA4432F" w15:done="0"/>
  <w15:commentEx w15:paraId="79822F18" w15:done="0"/>
  <w15:commentEx w15:paraId="08250CFA" w15:done="0"/>
  <w15:commentEx w15:paraId="6F9972CC" w15:done="0"/>
  <w15:commentEx w15:paraId="16B7A30C" w15:done="0"/>
  <w15:commentEx w15:paraId="6B467467" w15:done="0"/>
  <w15:commentEx w15:paraId="5FC92AED" w15:done="0"/>
  <w15:commentEx w15:paraId="589DDF8F" w15:done="0"/>
  <w15:commentEx w15:paraId="56900E89" w15:done="0"/>
  <w15:commentEx w15:paraId="2DAE339A" w15:done="0"/>
  <w15:commentEx w15:paraId="20EAA8B6" w15:done="0"/>
  <w15:commentEx w15:paraId="3F1CC71C" w15:done="0"/>
  <w15:commentEx w15:paraId="7B4506F1" w15:done="0"/>
  <w15:commentEx w15:paraId="6A66C7B9" w15:done="0"/>
  <w15:commentEx w15:paraId="1E70C461" w15:done="0"/>
  <w15:commentEx w15:paraId="4671173C" w15:done="0"/>
  <w15:commentEx w15:paraId="02317F55" w15:done="0"/>
  <w15:commentEx w15:paraId="0E4EA25E" w15:done="0"/>
  <w15:commentEx w15:paraId="53EAE7D0" w15:done="0"/>
  <w15:commentEx w15:paraId="07247F83" w15:done="0"/>
  <w15:commentEx w15:paraId="17EE719D" w15:done="0"/>
  <w15:commentEx w15:paraId="77718274" w15:done="0"/>
  <w15:commentEx w15:paraId="77F9139E" w15:done="0"/>
  <w15:commentEx w15:paraId="544AFBC8" w15:done="0"/>
  <w15:commentEx w15:paraId="173968B0" w15:done="0"/>
  <w15:commentEx w15:paraId="32B850BE" w15:done="0"/>
  <w15:commentEx w15:paraId="7910F2E0" w15:done="0"/>
  <w15:commentEx w15:paraId="4D1298F0" w15:done="0"/>
  <w15:commentEx w15:paraId="7F448636" w15:done="0"/>
  <w15:commentEx w15:paraId="5A5C2150" w15:done="0"/>
  <w15:commentEx w15:paraId="5E05A198" w15:done="0"/>
  <w15:commentEx w15:paraId="6D010EFE" w15:done="0"/>
  <w15:commentEx w15:paraId="53DA9644" w15:done="0"/>
  <w15:commentEx w15:paraId="1348F3CB" w15:done="0"/>
  <w15:commentEx w15:paraId="18439211" w15:done="0"/>
  <w15:commentEx w15:paraId="174520A9" w15:done="0"/>
  <w15:commentEx w15:paraId="520E1A74" w15:done="0"/>
  <w15:commentEx w15:paraId="461C9FD4" w15:done="0"/>
  <w15:commentEx w15:paraId="7334783C" w15:done="0"/>
  <w15:commentEx w15:paraId="547585D1" w15:done="0"/>
  <w15:commentEx w15:paraId="3FB7155F" w15:done="0"/>
  <w15:commentEx w15:paraId="2DAA2EBA" w15:done="0"/>
  <w15:commentEx w15:paraId="74F36CC0" w15:done="0"/>
  <w15:commentEx w15:paraId="0C44D806" w15:done="0"/>
  <w15:commentEx w15:paraId="768472F0" w15:done="0"/>
  <w15:commentEx w15:paraId="5CE38DE7" w15:done="0"/>
  <w15:commentEx w15:paraId="55CD7EC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C433722" w16cid:durableId="1F9FBEAC"/>
  <w16cid:commentId w16cid:paraId="2492BAB7" w16cid:durableId="1F9FBEAD"/>
  <w16cid:commentId w16cid:paraId="4F5D24D7" w16cid:durableId="1F9FBEAE"/>
  <w16cid:commentId w16cid:paraId="3A0C1432" w16cid:durableId="1F9FBEAF"/>
  <w16cid:commentId w16cid:paraId="62199484" w16cid:durableId="1F9FBEB0"/>
  <w16cid:commentId w16cid:paraId="1D2A0B4D" w16cid:durableId="1F9FBEB1"/>
  <w16cid:commentId w16cid:paraId="58C673FE" w16cid:durableId="1F9FBEB2"/>
  <w16cid:commentId w16cid:paraId="7E872A32" w16cid:durableId="1FAA4CB3"/>
  <w16cid:commentId w16cid:paraId="1163D32D" w16cid:durableId="1F9FABDB"/>
  <w16cid:commentId w16cid:paraId="710B9844" w16cid:durableId="1F9FABDC"/>
  <w16cid:commentId w16cid:paraId="5DE3E1C4" w16cid:durableId="1F9FABDD"/>
  <w16cid:commentId w16cid:paraId="6D9B8157" w16cid:durableId="1F2F9DDA"/>
  <w16cid:commentId w16cid:paraId="1BE7EB31" w16cid:durableId="1F2F9DDB"/>
  <w16cid:commentId w16cid:paraId="4AA4432F" w16cid:durableId="1F2F9DDC"/>
  <w16cid:commentId w16cid:paraId="79822F18" w16cid:durableId="1F9FABE2"/>
  <w16cid:commentId w16cid:paraId="08250CFA" w16cid:durableId="1F2F9DDD"/>
  <w16cid:commentId w16cid:paraId="6F9972CC" w16cid:durableId="1F2F9DDE"/>
  <w16cid:commentId w16cid:paraId="16B7A30C" w16cid:durableId="1F2F9DDF"/>
  <w16cid:commentId w16cid:paraId="6B467467" w16cid:durableId="1F2F9DE0"/>
  <w16cid:commentId w16cid:paraId="5FC92AED" w16cid:durableId="1F2F9DE1"/>
  <w16cid:commentId w16cid:paraId="589DDF8F" w16cid:durableId="1F2F9DE2"/>
  <w16cid:commentId w16cid:paraId="56900E89" w16cid:durableId="1F2F9DE3"/>
  <w16cid:commentId w16cid:paraId="2DAE339A" w16cid:durableId="1F2F9DE4"/>
  <w16cid:commentId w16cid:paraId="20EAA8B6" w16cid:durableId="1F2F9DE5"/>
  <w16cid:commentId w16cid:paraId="3F1CC71C" w16cid:durableId="1F2F9DE8"/>
  <w16cid:commentId w16cid:paraId="7B4506F1" w16cid:durableId="1F2F9DE9"/>
  <w16cid:commentId w16cid:paraId="6A66C7B9" w16cid:durableId="1F2F9DEA"/>
  <w16cid:commentId w16cid:paraId="1E70C461" w16cid:durableId="1F2F9DEB"/>
  <w16cid:commentId w16cid:paraId="4671173C" w16cid:durableId="1F2F9DEC"/>
  <w16cid:commentId w16cid:paraId="02317F55" w16cid:durableId="1F2F9DED"/>
  <w16cid:commentId w16cid:paraId="0E4EA25E" w16cid:durableId="1F2F9DEE"/>
  <w16cid:commentId w16cid:paraId="53EAE7D0" w16cid:durableId="207EC3F4"/>
  <w16cid:commentId w16cid:paraId="07247F83" w16cid:durableId="1F2F9DF0"/>
  <w16cid:commentId w16cid:paraId="17EE719D" w16cid:durableId="1F2F9DF1"/>
  <w16cid:commentId w16cid:paraId="77718274" w16cid:durableId="1F2F9DF2"/>
  <w16cid:commentId w16cid:paraId="77F9139E" w16cid:durableId="1F2F9DF3"/>
  <w16cid:commentId w16cid:paraId="544AFBC8" w16cid:durableId="1F2F9DF4"/>
  <w16cid:commentId w16cid:paraId="173968B0" w16cid:durableId="1F2F9DF5"/>
  <w16cid:commentId w16cid:paraId="32B850BE" w16cid:durableId="1F2F9DF6"/>
  <w16cid:commentId w16cid:paraId="7910F2E0" w16cid:durableId="1F2F9DF7"/>
  <w16cid:commentId w16cid:paraId="4D1298F0" w16cid:durableId="1F2F9DF8"/>
  <w16cid:commentId w16cid:paraId="7F448636" w16cid:durableId="1F2F9DF9"/>
  <w16cid:commentId w16cid:paraId="5A5C2150" w16cid:durableId="1F2F9DFA"/>
  <w16cid:commentId w16cid:paraId="5E05A198" w16cid:durableId="20895E6F"/>
  <w16cid:commentId w16cid:paraId="6D010EFE" w16cid:durableId="20895E6E"/>
  <w16cid:commentId w16cid:paraId="53DA9644" w16cid:durableId="1F2F9DFB"/>
  <w16cid:commentId w16cid:paraId="1348F3CB" w16cid:durableId="1F2F9DFC"/>
  <w16cid:commentId w16cid:paraId="18439211" w16cid:durableId="1F2F9DFD"/>
  <w16cid:commentId w16cid:paraId="174520A9" w16cid:durableId="1F2F9DFE"/>
  <w16cid:commentId w16cid:paraId="520E1A74" w16cid:durableId="1F2F9DFF"/>
  <w16cid:commentId w16cid:paraId="461C9FD4" w16cid:durableId="1F2F9E00"/>
  <w16cid:commentId w16cid:paraId="7334783C" w16cid:durableId="1F2F9E01"/>
  <w16cid:commentId w16cid:paraId="547585D1" w16cid:durableId="1F2F9E02"/>
  <w16cid:commentId w16cid:paraId="3FB7155F" w16cid:durableId="1F2F9E03"/>
  <w16cid:commentId w16cid:paraId="2DAA2EBA" w16cid:durableId="1F2F9E04"/>
  <w16cid:commentId w16cid:paraId="74F36CC0" w16cid:durableId="1F2F9E05"/>
  <w16cid:commentId w16cid:paraId="0C44D806" w16cid:durableId="1F2F9E06"/>
  <w16cid:commentId w16cid:paraId="768472F0" w16cid:durableId="1F2F9E07"/>
  <w16cid:commentId w16cid:paraId="5CE38DE7" w16cid:durableId="1F2F9E08"/>
  <w16cid:commentId w16cid:paraId="55CD7EC6" w16cid:durableId="1F2F9E0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7020A6" w14:textId="77777777" w:rsidR="00AF3F0B" w:rsidRDefault="00AF3F0B">
      <w:pPr>
        <w:spacing w:after="0" w:line="240" w:lineRule="auto"/>
      </w:pPr>
      <w:r>
        <w:separator/>
      </w:r>
    </w:p>
  </w:endnote>
  <w:endnote w:type="continuationSeparator" w:id="0">
    <w:p w14:paraId="2B510C03" w14:textId="77777777" w:rsidR="00AF3F0B" w:rsidRDefault="00AF3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wis721 BT">
    <w:altName w:val="Calibri"/>
    <w:panose1 w:val="020B0504020202020204"/>
    <w:charset w:val="00"/>
    <w:family w:val="swiss"/>
    <w:pitch w:val="variable"/>
    <w:sig w:usb0="00000087" w:usb1="00000000" w:usb2="00000000" w:usb3="00000000" w:csb0="0000001B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0055C0" w14:textId="77777777" w:rsidR="00405DFD" w:rsidRDefault="00405DFD">
    <w:pPr>
      <w:pStyle w:val="Rodap"/>
      <w:jc w:val="right"/>
    </w:pPr>
  </w:p>
  <w:p w14:paraId="4EE67F04" w14:textId="77777777" w:rsidR="00405DFD" w:rsidRDefault="00405DF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83ED27" w14:textId="77777777" w:rsidR="00AF3F0B" w:rsidRDefault="00AF3F0B">
      <w:pPr>
        <w:spacing w:after="0" w:line="240" w:lineRule="auto"/>
      </w:pPr>
      <w:r>
        <w:separator/>
      </w:r>
    </w:p>
  </w:footnote>
  <w:footnote w:type="continuationSeparator" w:id="0">
    <w:p w14:paraId="037B4A43" w14:textId="77777777" w:rsidR="00AF3F0B" w:rsidRDefault="00AF3F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BC7DC3" w14:textId="008DCF85" w:rsidR="00405DFD" w:rsidRDefault="00405DFD" w:rsidP="00111A33">
    <w:pPr>
      <w:pStyle w:val="Cabealho"/>
      <w:tabs>
        <w:tab w:val="left" w:pos="1134"/>
      </w:tabs>
      <w:spacing w:after="0" w:line="240" w:lineRule="auto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536547A" wp14:editId="19D7A2D0">
              <wp:simplePos x="0" y="0"/>
              <wp:positionH relativeFrom="column">
                <wp:posOffset>1847850</wp:posOffset>
              </wp:positionH>
              <wp:positionV relativeFrom="paragraph">
                <wp:posOffset>621665</wp:posOffset>
              </wp:positionV>
              <wp:extent cx="3200400" cy="243840"/>
              <wp:effectExtent l="0" t="2540" r="0" b="1270"/>
              <wp:wrapNone/>
              <wp:docPr id="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00400" cy="243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592AB4" w14:textId="2A761F12" w:rsidR="00405DFD" w:rsidRPr="00C44CC7" w:rsidRDefault="00405DFD" w:rsidP="005944DF">
                          <w:pPr>
                            <w:rPr>
                              <w:rFonts w:ascii="Swis721 BT" w:hAnsi="Swis721 BT" w:cs="Arial"/>
                              <w:sz w:val="17"/>
                              <w:szCs w:val="17"/>
                            </w:rPr>
                          </w:pPr>
                          <w:r w:rsidRPr="00C44CC7">
                            <w:rPr>
                              <w:rFonts w:ascii="Swis721 BT" w:hAnsi="Swis721 BT" w:cs="Arial"/>
                              <w:color w:val="1F1A17"/>
                              <w:sz w:val="17"/>
                              <w:szCs w:val="17"/>
                              <w:lang w:val="en-US"/>
                            </w:rPr>
                            <w:t>Câmpus Experimental de Itapeva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536547A" id="Rectangle 1" o:spid="_x0000_s1026" style="position:absolute;left:0;text-align:left;margin-left:145.5pt;margin-top:48.95pt;width:252pt;height:19.2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" filled="f" stroked="f">
              <v:textbox inset="0,0,0,0">
                <w:txbxContent>
                  <w:p w14:paraId="36592AB4" w14:textId="2A761F12" w:rsidR="00405DFD" w:rsidRPr="00C44CC7" w:rsidRDefault="00405DFD" w:rsidP="005944DF">
                    <w:pPr>
                      <w:rPr>
                        <w:rFonts w:ascii="Swis721 BT" w:hAnsi="Swis721 BT" w:cs="Arial"/>
                        <w:sz w:val="17"/>
                        <w:szCs w:val="17"/>
                      </w:rPr>
                    </w:pPr>
                    <w:r w:rsidRPr="00C44CC7">
                      <w:rPr>
                        <w:rFonts w:ascii="Swis721 BT" w:hAnsi="Swis721 BT" w:cs="Arial"/>
                        <w:color w:val="1F1A17"/>
                        <w:sz w:val="17"/>
                        <w:szCs w:val="17"/>
                        <w:lang w:val="en-US"/>
                      </w:rPr>
                      <w:t>Câmpus Experimental de Itapeva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1" locked="0" layoutInCell="1" allowOverlap="1" wp14:anchorId="5053B525" wp14:editId="7A1E006A">
          <wp:simplePos x="0" y="0"/>
          <wp:positionH relativeFrom="column">
            <wp:posOffset>40005</wp:posOffset>
          </wp:positionH>
          <wp:positionV relativeFrom="paragraph">
            <wp:posOffset>238125</wp:posOffset>
          </wp:positionV>
          <wp:extent cx="4102735" cy="527050"/>
          <wp:effectExtent l="0" t="0" r="0" b="0"/>
          <wp:wrapNone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02735" cy="5270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6E603A" w14:textId="77777777" w:rsidR="00405DFD" w:rsidRPr="00114FBC" w:rsidRDefault="00405DFD" w:rsidP="00114FBC">
    <w:pPr>
      <w:pStyle w:val="Cabealho"/>
      <w:framePr w:wrap="auto" w:vAnchor="page" w:hAnchor="page" w:x="10774" w:y="1135"/>
      <w:rPr>
        <w:rStyle w:val="Nmerodepgina"/>
        <w:rFonts w:ascii="Arial" w:hAnsi="Arial" w:cs="Arial"/>
        <w:b/>
        <w:bCs/>
      </w:rPr>
    </w:pPr>
  </w:p>
  <w:p w14:paraId="7C6E67C2" w14:textId="77777777" w:rsidR="00405DFD" w:rsidRDefault="00405DFD" w:rsidP="00673E8A">
    <w:pPr>
      <w:pStyle w:val="Cabealho"/>
      <w:ind w:right="360"/>
    </w:pPr>
  </w:p>
  <w:p w14:paraId="0A705038" w14:textId="77777777" w:rsidR="00405DFD" w:rsidRDefault="00405DFD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BE2368" w14:textId="77777777" w:rsidR="00405DFD" w:rsidRPr="00114FBC" w:rsidRDefault="00405DFD" w:rsidP="00114FBC">
    <w:pPr>
      <w:pStyle w:val="Cabealho"/>
      <w:framePr w:wrap="auto" w:vAnchor="page" w:hAnchor="page" w:x="10774" w:y="1135"/>
      <w:rPr>
        <w:rStyle w:val="Nmerodepgina"/>
        <w:rFonts w:ascii="Arial" w:hAnsi="Arial" w:cs="Arial"/>
        <w:b/>
        <w:bCs/>
      </w:rPr>
    </w:pPr>
  </w:p>
  <w:p w14:paraId="076131A3" w14:textId="77777777" w:rsidR="00405DFD" w:rsidRDefault="00405DFD" w:rsidP="00673E8A">
    <w:pPr>
      <w:pStyle w:val="Cabealho"/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AF10A5" w14:textId="77777777" w:rsidR="00405DFD" w:rsidRPr="00114FBC" w:rsidRDefault="00405DFD" w:rsidP="00114FBC">
    <w:pPr>
      <w:pStyle w:val="Cabealho"/>
      <w:framePr w:wrap="auto" w:vAnchor="page" w:hAnchor="page" w:x="10774" w:y="1135"/>
      <w:rPr>
        <w:rStyle w:val="Nmerodepgina"/>
        <w:rFonts w:ascii="Arial" w:hAnsi="Arial" w:cs="Arial"/>
        <w:b/>
        <w:bCs/>
      </w:rPr>
    </w:pPr>
  </w:p>
  <w:p w14:paraId="0F1E4284" w14:textId="77777777" w:rsidR="00405DFD" w:rsidRPr="0038486D" w:rsidRDefault="00405DFD" w:rsidP="0038486D">
    <w:pPr>
      <w:pStyle w:val="Cabealho"/>
      <w:ind w:right="360"/>
      <w:jc w:val="right"/>
      <w:rPr>
        <w:rFonts w:ascii="Arial" w:hAnsi="Arial" w:cs="Arial"/>
        <w:b/>
      </w:rPr>
    </w:pPr>
    <w:r w:rsidRPr="0038486D">
      <w:rPr>
        <w:rStyle w:val="Nmerodepgina"/>
        <w:rFonts w:ascii="Arial" w:hAnsi="Arial" w:cs="Arial"/>
        <w:b/>
      </w:rPr>
      <w:fldChar w:fldCharType="begin"/>
    </w:r>
    <w:r w:rsidRPr="0038486D">
      <w:rPr>
        <w:rStyle w:val="Nmerodepgina"/>
        <w:rFonts w:ascii="Arial" w:hAnsi="Arial" w:cs="Arial"/>
        <w:b/>
      </w:rPr>
      <w:instrText xml:space="preserve"> PAGE </w:instrText>
    </w:r>
    <w:r w:rsidRPr="0038486D">
      <w:rPr>
        <w:rStyle w:val="Nmerodepgina"/>
        <w:rFonts w:ascii="Arial" w:hAnsi="Arial" w:cs="Arial"/>
        <w:b/>
      </w:rPr>
      <w:fldChar w:fldCharType="separate"/>
    </w:r>
    <w:r>
      <w:rPr>
        <w:rStyle w:val="Nmerodepgina"/>
        <w:rFonts w:ascii="Arial" w:hAnsi="Arial" w:cs="Arial"/>
        <w:b/>
        <w:noProof/>
      </w:rPr>
      <w:t>19</w:t>
    </w:r>
    <w:r w:rsidRPr="0038486D">
      <w:rPr>
        <w:rStyle w:val="Nmerodepgina"/>
        <w:rFonts w:ascii="Arial" w:hAnsi="Arial" w:cs="Arial"/>
        <w:b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8B53E2"/>
    <w:multiLevelType w:val="hybridMultilevel"/>
    <w:tmpl w:val="8EE43734"/>
    <w:lvl w:ilvl="0" w:tplc="108C4500">
      <w:start w:val="1"/>
      <w:numFmt w:val="decimal"/>
      <w:lvlText w:val="%1."/>
      <w:lvlJc w:val="left"/>
      <w:pPr>
        <w:ind w:left="360" w:hanging="360"/>
      </w:pPr>
      <w:rPr>
        <w:rFonts w:cs="Times New Roman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61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77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  <w:rPr>
        <w:rFonts w:cs="Times New Roman"/>
      </w:rPr>
    </w:lvl>
  </w:abstractNum>
  <w:abstractNum w:abstractNumId="1" w15:restartNumberingAfterBreak="0">
    <w:nsid w:val="78EB0FB7"/>
    <w:multiLevelType w:val="multilevel"/>
    <w:tmpl w:val="1C568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attachedTemplate r:id="rId1"/>
  <w:documentProtection w:edit="forms" w:enforcement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788"/>
    <w:rsid w:val="00000386"/>
    <w:rsid w:val="00002307"/>
    <w:rsid w:val="00004D3A"/>
    <w:rsid w:val="000065D9"/>
    <w:rsid w:val="000134DE"/>
    <w:rsid w:val="0001377C"/>
    <w:rsid w:val="00015DAF"/>
    <w:rsid w:val="00024D3C"/>
    <w:rsid w:val="00030815"/>
    <w:rsid w:val="00033E58"/>
    <w:rsid w:val="0004188F"/>
    <w:rsid w:val="00041D0C"/>
    <w:rsid w:val="00047F6F"/>
    <w:rsid w:val="000549EE"/>
    <w:rsid w:val="000552AC"/>
    <w:rsid w:val="00056861"/>
    <w:rsid w:val="000705CF"/>
    <w:rsid w:val="000726E7"/>
    <w:rsid w:val="00081EC5"/>
    <w:rsid w:val="00083A7C"/>
    <w:rsid w:val="00083EFA"/>
    <w:rsid w:val="00086673"/>
    <w:rsid w:val="00090260"/>
    <w:rsid w:val="0009540E"/>
    <w:rsid w:val="00095998"/>
    <w:rsid w:val="00097C3A"/>
    <w:rsid w:val="00097EE2"/>
    <w:rsid w:val="000A0591"/>
    <w:rsid w:val="000A620C"/>
    <w:rsid w:val="000B6EB2"/>
    <w:rsid w:val="000B76D8"/>
    <w:rsid w:val="000B7927"/>
    <w:rsid w:val="000C05B5"/>
    <w:rsid w:val="000C37CE"/>
    <w:rsid w:val="000C4770"/>
    <w:rsid w:val="000C6B1D"/>
    <w:rsid w:val="000C73B9"/>
    <w:rsid w:val="000D1D80"/>
    <w:rsid w:val="000D52C5"/>
    <w:rsid w:val="000E52CE"/>
    <w:rsid w:val="000F1098"/>
    <w:rsid w:val="000F2B7B"/>
    <w:rsid w:val="000F466A"/>
    <w:rsid w:val="000F5B1A"/>
    <w:rsid w:val="000F7E9A"/>
    <w:rsid w:val="00110A2B"/>
    <w:rsid w:val="00111A33"/>
    <w:rsid w:val="001148E3"/>
    <w:rsid w:val="00114DD0"/>
    <w:rsid w:val="00114EDA"/>
    <w:rsid w:val="00114FBC"/>
    <w:rsid w:val="00127098"/>
    <w:rsid w:val="001321E2"/>
    <w:rsid w:val="001446EF"/>
    <w:rsid w:val="00147661"/>
    <w:rsid w:val="0015594B"/>
    <w:rsid w:val="00163025"/>
    <w:rsid w:val="0016338E"/>
    <w:rsid w:val="00163B8F"/>
    <w:rsid w:val="00163CB8"/>
    <w:rsid w:val="00166CC5"/>
    <w:rsid w:val="00170106"/>
    <w:rsid w:val="00174329"/>
    <w:rsid w:val="00180E68"/>
    <w:rsid w:val="00181A8D"/>
    <w:rsid w:val="00182B36"/>
    <w:rsid w:val="00187DCB"/>
    <w:rsid w:val="00197E6F"/>
    <w:rsid w:val="001A011A"/>
    <w:rsid w:val="001A0EF0"/>
    <w:rsid w:val="001A4C5B"/>
    <w:rsid w:val="001A4DE8"/>
    <w:rsid w:val="001A6807"/>
    <w:rsid w:val="001B01EF"/>
    <w:rsid w:val="001B120F"/>
    <w:rsid w:val="001B2C4D"/>
    <w:rsid w:val="001B6F6E"/>
    <w:rsid w:val="001C0A1E"/>
    <w:rsid w:val="001C419A"/>
    <w:rsid w:val="001C5D14"/>
    <w:rsid w:val="001D1C5A"/>
    <w:rsid w:val="001D458F"/>
    <w:rsid w:val="001D5E4B"/>
    <w:rsid w:val="001E2962"/>
    <w:rsid w:val="001E3D08"/>
    <w:rsid w:val="001F0303"/>
    <w:rsid w:val="001F061C"/>
    <w:rsid w:val="001F33A3"/>
    <w:rsid w:val="001F589A"/>
    <w:rsid w:val="00203184"/>
    <w:rsid w:val="002039CC"/>
    <w:rsid w:val="00205C1A"/>
    <w:rsid w:val="00206F8F"/>
    <w:rsid w:val="00207FB2"/>
    <w:rsid w:val="002177DB"/>
    <w:rsid w:val="00221007"/>
    <w:rsid w:val="00224153"/>
    <w:rsid w:val="002249C9"/>
    <w:rsid w:val="00224E22"/>
    <w:rsid w:val="002256EA"/>
    <w:rsid w:val="0022636D"/>
    <w:rsid w:val="00226634"/>
    <w:rsid w:val="002271D9"/>
    <w:rsid w:val="00227354"/>
    <w:rsid w:val="0022776E"/>
    <w:rsid w:val="002333D8"/>
    <w:rsid w:val="00237D5C"/>
    <w:rsid w:val="0024530F"/>
    <w:rsid w:val="002522E5"/>
    <w:rsid w:val="00253199"/>
    <w:rsid w:val="002633BF"/>
    <w:rsid w:val="0026382C"/>
    <w:rsid w:val="002644C1"/>
    <w:rsid w:val="00265BAE"/>
    <w:rsid w:val="00271944"/>
    <w:rsid w:val="00271DEE"/>
    <w:rsid w:val="00274439"/>
    <w:rsid w:val="00274E12"/>
    <w:rsid w:val="00276DA9"/>
    <w:rsid w:val="0028136F"/>
    <w:rsid w:val="002820A3"/>
    <w:rsid w:val="002846A4"/>
    <w:rsid w:val="00287E31"/>
    <w:rsid w:val="002901D0"/>
    <w:rsid w:val="00293C40"/>
    <w:rsid w:val="002A5DD7"/>
    <w:rsid w:val="002B2DA8"/>
    <w:rsid w:val="002C1C11"/>
    <w:rsid w:val="002C1FEB"/>
    <w:rsid w:val="002C54CB"/>
    <w:rsid w:val="002D3B7E"/>
    <w:rsid w:val="002D5FED"/>
    <w:rsid w:val="002D6D54"/>
    <w:rsid w:val="002E1613"/>
    <w:rsid w:val="002E1AED"/>
    <w:rsid w:val="002F4241"/>
    <w:rsid w:val="002F4F07"/>
    <w:rsid w:val="002F638B"/>
    <w:rsid w:val="002F6427"/>
    <w:rsid w:val="002F7490"/>
    <w:rsid w:val="003007CE"/>
    <w:rsid w:val="003058E2"/>
    <w:rsid w:val="003150B8"/>
    <w:rsid w:val="00316940"/>
    <w:rsid w:val="00320492"/>
    <w:rsid w:val="003244B9"/>
    <w:rsid w:val="00325420"/>
    <w:rsid w:val="003275C7"/>
    <w:rsid w:val="00351131"/>
    <w:rsid w:val="00352E16"/>
    <w:rsid w:val="00356604"/>
    <w:rsid w:val="0035687B"/>
    <w:rsid w:val="00356D66"/>
    <w:rsid w:val="00365A0F"/>
    <w:rsid w:val="00373481"/>
    <w:rsid w:val="00374DEB"/>
    <w:rsid w:val="0038094B"/>
    <w:rsid w:val="00380F30"/>
    <w:rsid w:val="0038486D"/>
    <w:rsid w:val="00387A7A"/>
    <w:rsid w:val="003928F7"/>
    <w:rsid w:val="00392E5A"/>
    <w:rsid w:val="00395F53"/>
    <w:rsid w:val="003970F8"/>
    <w:rsid w:val="003A02F9"/>
    <w:rsid w:val="003A2832"/>
    <w:rsid w:val="003A345C"/>
    <w:rsid w:val="003A6604"/>
    <w:rsid w:val="003B0016"/>
    <w:rsid w:val="003B004A"/>
    <w:rsid w:val="003B2795"/>
    <w:rsid w:val="003B728F"/>
    <w:rsid w:val="003C08C6"/>
    <w:rsid w:val="003C1BD5"/>
    <w:rsid w:val="003C5046"/>
    <w:rsid w:val="003C73DD"/>
    <w:rsid w:val="003D0A1E"/>
    <w:rsid w:val="003E1201"/>
    <w:rsid w:val="003E20BF"/>
    <w:rsid w:val="003F0D5E"/>
    <w:rsid w:val="003F1F70"/>
    <w:rsid w:val="003F310D"/>
    <w:rsid w:val="003F6FB0"/>
    <w:rsid w:val="003F730F"/>
    <w:rsid w:val="00400356"/>
    <w:rsid w:val="00404593"/>
    <w:rsid w:val="00405DFD"/>
    <w:rsid w:val="00410ED9"/>
    <w:rsid w:val="00413C50"/>
    <w:rsid w:val="004160A8"/>
    <w:rsid w:val="004204AE"/>
    <w:rsid w:val="00420DA1"/>
    <w:rsid w:val="00421498"/>
    <w:rsid w:val="004266AA"/>
    <w:rsid w:val="0043432B"/>
    <w:rsid w:val="0043480E"/>
    <w:rsid w:val="0044095F"/>
    <w:rsid w:val="00441E0B"/>
    <w:rsid w:val="004545E0"/>
    <w:rsid w:val="0045575A"/>
    <w:rsid w:val="00456CEA"/>
    <w:rsid w:val="004578A0"/>
    <w:rsid w:val="00465E63"/>
    <w:rsid w:val="00466A4D"/>
    <w:rsid w:val="00477671"/>
    <w:rsid w:val="004808E0"/>
    <w:rsid w:val="00481B9F"/>
    <w:rsid w:val="004840D3"/>
    <w:rsid w:val="004852BB"/>
    <w:rsid w:val="00485CF1"/>
    <w:rsid w:val="004860AF"/>
    <w:rsid w:val="0049260E"/>
    <w:rsid w:val="004A29A7"/>
    <w:rsid w:val="004A48B6"/>
    <w:rsid w:val="004A7A81"/>
    <w:rsid w:val="004B0A56"/>
    <w:rsid w:val="004B5C8C"/>
    <w:rsid w:val="004B7F38"/>
    <w:rsid w:val="004C358B"/>
    <w:rsid w:val="004D2B3E"/>
    <w:rsid w:val="004D2D87"/>
    <w:rsid w:val="004E72CB"/>
    <w:rsid w:val="004F13F3"/>
    <w:rsid w:val="004F2E7E"/>
    <w:rsid w:val="004F4D5F"/>
    <w:rsid w:val="00500863"/>
    <w:rsid w:val="005028B2"/>
    <w:rsid w:val="00503852"/>
    <w:rsid w:val="005077C0"/>
    <w:rsid w:val="00517A53"/>
    <w:rsid w:val="00520171"/>
    <w:rsid w:val="00521264"/>
    <w:rsid w:val="00521BFB"/>
    <w:rsid w:val="00521F21"/>
    <w:rsid w:val="005253AF"/>
    <w:rsid w:val="0052573A"/>
    <w:rsid w:val="00525C4C"/>
    <w:rsid w:val="00530DD1"/>
    <w:rsid w:val="00532AAC"/>
    <w:rsid w:val="00537A36"/>
    <w:rsid w:val="00540C69"/>
    <w:rsid w:val="00546884"/>
    <w:rsid w:val="0055491E"/>
    <w:rsid w:val="005610E0"/>
    <w:rsid w:val="00564536"/>
    <w:rsid w:val="0057434D"/>
    <w:rsid w:val="00575FE3"/>
    <w:rsid w:val="0057639E"/>
    <w:rsid w:val="0058134A"/>
    <w:rsid w:val="00592356"/>
    <w:rsid w:val="00593793"/>
    <w:rsid w:val="00593C33"/>
    <w:rsid w:val="00593D31"/>
    <w:rsid w:val="00594205"/>
    <w:rsid w:val="005944DF"/>
    <w:rsid w:val="005A18A8"/>
    <w:rsid w:val="005A4896"/>
    <w:rsid w:val="005A585F"/>
    <w:rsid w:val="005A7B54"/>
    <w:rsid w:val="005B28A2"/>
    <w:rsid w:val="005B3CB3"/>
    <w:rsid w:val="005B4081"/>
    <w:rsid w:val="005B6A8F"/>
    <w:rsid w:val="005C3C8E"/>
    <w:rsid w:val="005D3033"/>
    <w:rsid w:val="005D3BBB"/>
    <w:rsid w:val="005D46D5"/>
    <w:rsid w:val="005D655B"/>
    <w:rsid w:val="005E0BA5"/>
    <w:rsid w:val="005E3F47"/>
    <w:rsid w:val="005E7A6A"/>
    <w:rsid w:val="005F109C"/>
    <w:rsid w:val="005F134A"/>
    <w:rsid w:val="005F364B"/>
    <w:rsid w:val="005F5F16"/>
    <w:rsid w:val="005F7E0D"/>
    <w:rsid w:val="006028F5"/>
    <w:rsid w:val="006053F0"/>
    <w:rsid w:val="006061D7"/>
    <w:rsid w:val="006114C9"/>
    <w:rsid w:val="006161A6"/>
    <w:rsid w:val="006279C7"/>
    <w:rsid w:val="00627A5C"/>
    <w:rsid w:val="00642EA3"/>
    <w:rsid w:val="006534D4"/>
    <w:rsid w:val="0065458C"/>
    <w:rsid w:val="00665355"/>
    <w:rsid w:val="0066617D"/>
    <w:rsid w:val="00666D5A"/>
    <w:rsid w:val="0067110F"/>
    <w:rsid w:val="00672506"/>
    <w:rsid w:val="00673E8A"/>
    <w:rsid w:val="0067480B"/>
    <w:rsid w:val="00674BA6"/>
    <w:rsid w:val="00681941"/>
    <w:rsid w:val="0068440E"/>
    <w:rsid w:val="00687A05"/>
    <w:rsid w:val="00691A65"/>
    <w:rsid w:val="00695702"/>
    <w:rsid w:val="00696659"/>
    <w:rsid w:val="006A0A52"/>
    <w:rsid w:val="006A5513"/>
    <w:rsid w:val="006A5669"/>
    <w:rsid w:val="006A584D"/>
    <w:rsid w:val="006A6872"/>
    <w:rsid w:val="006C3492"/>
    <w:rsid w:val="006C3C04"/>
    <w:rsid w:val="006D2D29"/>
    <w:rsid w:val="006D4F1E"/>
    <w:rsid w:val="006D6A8D"/>
    <w:rsid w:val="006F0903"/>
    <w:rsid w:val="006F5048"/>
    <w:rsid w:val="006F603C"/>
    <w:rsid w:val="00700BAA"/>
    <w:rsid w:val="00700DFB"/>
    <w:rsid w:val="00700E07"/>
    <w:rsid w:val="007041ED"/>
    <w:rsid w:val="007108AE"/>
    <w:rsid w:val="007162E6"/>
    <w:rsid w:val="00727362"/>
    <w:rsid w:val="00735CEF"/>
    <w:rsid w:val="00736A31"/>
    <w:rsid w:val="00744B06"/>
    <w:rsid w:val="00747F98"/>
    <w:rsid w:val="00752349"/>
    <w:rsid w:val="00752FF2"/>
    <w:rsid w:val="00756106"/>
    <w:rsid w:val="00760DC8"/>
    <w:rsid w:val="0076527D"/>
    <w:rsid w:val="00765531"/>
    <w:rsid w:val="00767591"/>
    <w:rsid w:val="00772D8A"/>
    <w:rsid w:val="00780CB3"/>
    <w:rsid w:val="00783E6D"/>
    <w:rsid w:val="00784B9F"/>
    <w:rsid w:val="00785E9C"/>
    <w:rsid w:val="007873D2"/>
    <w:rsid w:val="00787A93"/>
    <w:rsid w:val="00792BC4"/>
    <w:rsid w:val="007953A4"/>
    <w:rsid w:val="00797183"/>
    <w:rsid w:val="007A43CF"/>
    <w:rsid w:val="007B67B5"/>
    <w:rsid w:val="007B7703"/>
    <w:rsid w:val="007B7E94"/>
    <w:rsid w:val="007C08A2"/>
    <w:rsid w:val="007C6EA0"/>
    <w:rsid w:val="007C6F44"/>
    <w:rsid w:val="007C7E23"/>
    <w:rsid w:val="007D16D9"/>
    <w:rsid w:val="007D6F7E"/>
    <w:rsid w:val="007E2A8F"/>
    <w:rsid w:val="007E2C4B"/>
    <w:rsid w:val="007E46C5"/>
    <w:rsid w:val="007E49B1"/>
    <w:rsid w:val="007E4DEA"/>
    <w:rsid w:val="007F1251"/>
    <w:rsid w:val="007F4EC2"/>
    <w:rsid w:val="007F50DC"/>
    <w:rsid w:val="007F7261"/>
    <w:rsid w:val="007F7CCE"/>
    <w:rsid w:val="00800107"/>
    <w:rsid w:val="00821ADC"/>
    <w:rsid w:val="0082721C"/>
    <w:rsid w:val="008315C9"/>
    <w:rsid w:val="00832788"/>
    <w:rsid w:val="0083318C"/>
    <w:rsid w:val="008419E1"/>
    <w:rsid w:val="00842974"/>
    <w:rsid w:val="00844737"/>
    <w:rsid w:val="00844938"/>
    <w:rsid w:val="00847142"/>
    <w:rsid w:val="00851510"/>
    <w:rsid w:val="008556AA"/>
    <w:rsid w:val="00860536"/>
    <w:rsid w:val="008633DF"/>
    <w:rsid w:val="00865F92"/>
    <w:rsid w:val="00870994"/>
    <w:rsid w:val="0087116B"/>
    <w:rsid w:val="00871C00"/>
    <w:rsid w:val="00873283"/>
    <w:rsid w:val="00893252"/>
    <w:rsid w:val="0089363A"/>
    <w:rsid w:val="00894AE5"/>
    <w:rsid w:val="00895485"/>
    <w:rsid w:val="008A3F3C"/>
    <w:rsid w:val="008B2520"/>
    <w:rsid w:val="008B5275"/>
    <w:rsid w:val="008C068A"/>
    <w:rsid w:val="008C1DC3"/>
    <w:rsid w:val="008C727A"/>
    <w:rsid w:val="008D036D"/>
    <w:rsid w:val="008D072F"/>
    <w:rsid w:val="008D2BB2"/>
    <w:rsid w:val="008D4852"/>
    <w:rsid w:val="008D524E"/>
    <w:rsid w:val="008E24A0"/>
    <w:rsid w:val="008E33CE"/>
    <w:rsid w:val="008E60E0"/>
    <w:rsid w:val="008E7898"/>
    <w:rsid w:val="008F163D"/>
    <w:rsid w:val="008F2978"/>
    <w:rsid w:val="009050C4"/>
    <w:rsid w:val="009120F9"/>
    <w:rsid w:val="0091288D"/>
    <w:rsid w:val="00912B95"/>
    <w:rsid w:val="0091360F"/>
    <w:rsid w:val="00916D76"/>
    <w:rsid w:val="00921626"/>
    <w:rsid w:val="009230E0"/>
    <w:rsid w:val="009239E7"/>
    <w:rsid w:val="00927773"/>
    <w:rsid w:val="009348E9"/>
    <w:rsid w:val="00935B29"/>
    <w:rsid w:val="009431AD"/>
    <w:rsid w:val="009461E0"/>
    <w:rsid w:val="009505E3"/>
    <w:rsid w:val="0095754E"/>
    <w:rsid w:val="00961951"/>
    <w:rsid w:val="00962A64"/>
    <w:rsid w:val="00965CE0"/>
    <w:rsid w:val="00967856"/>
    <w:rsid w:val="00971ABC"/>
    <w:rsid w:val="00971ADA"/>
    <w:rsid w:val="009748C8"/>
    <w:rsid w:val="0097551B"/>
    <w:rsid w:val="00980A34"/>
    <w:rsid w:val="00981227"/>
    <w:rsid w:val="009813CE"/>
    <w:rsid w:val="009818CE"/>
    <w:rsid w:val="00983897"/>
    <w:rsid w:val="00984137"/>
    <w:rsid w:val="00986D37"/>
    <w:rsid w:val="00990026"/>
    <w:rsid w:val="0099045D"/>
    <w:rsid w:val="009912D6"/>
    <w:rsid w:val="00996FBE"/>
    <w:rsid w:val="009A1CBD"/>
    <w:rsid w:val="009A2ED1"/>
    <w:rsid w:val="009A56F5"/>
    <w:rsid w:val="009A7209"/>
    <w:rsid w:val="009B047C"/>
    <w:rsid w:val="009C21F7"/>
    <w:rsid w:val="009D3AB2"/>
    <w:rsid w:val="009D6636"/>
    <w:rsid w:val="009E6C6E"/>
    <w:rsid w:val="009E71CF"/>
    <w:rsid w:val="009E763F"/>
    <w:rsid w:val="009F0FBD"/>
    <w:rsid w:val="009F3ED0"/>
    <w:rsid w:val="00A0474E"/>
    <w:rsid w:val="00A052AD"/>
    <w:rsid w:val="00A06576"/>
    <w:rsid w:val="00A07232"/>
    <w:rsid w:val="00A07A4A"/>
    <w:rsid w:val="00A12211"/>
    <w:rsid w:val="00A135DB"/>
    <w:rsid w:val="00A17756"/>
    <w:rsid w:val="00A17BD4"/>
    <w:rsid w:val="00A17CD1"/>
    <w:rsid w:val="00A22F90"/>
    <w:rsid w:val="00A25399"/>
    <w:rsid w:val="00A31396"/>
    <w:rsid w:val="00A31E0A"/>
    <w:rsid w:val="00A34E3F"/>
    <w:rsid w:val="00A36B93"/>
    <w:rsid w:val="00A54BEF"/>
    <w:rsid w:val="00A677F7"/>
    <w:rsid w:val="00A71EA1"/>
    <w:rsid w:val="00A76B41"/>
    <w:rsid w:val="00A92828"/>
    <w:rsid w:val="00A93058"/>
    <w:rsid w:val="00A94879"/>
    <w:rsid w:val="00A948BD"/>
    <w:rsid w:val="00A94AEB"/>
    <w:rsid w:val="00A95EC9"/>
    <w:rsid w:val="00AC2766"/>
    <w:rsid w:val="00AC3389"/>
    <w:rsid w:val="00AC3A5E"/>
    <w:rsid w:val="00AD5DB8"/>
    <w:rsid w:val="00AE0A5C"/>
    <w:rsid w:val="00AE449C"/>
    <w:rsid w:val="00AE55D4"/>
    <w:rsid w:val="00AE7515"/>
    <w:rsid w:val="00AF01AD"/>
    <w:rsid w:val="00AF0779"/>
    <w:rsid w:val="00AF1AED"/>
    <w:rsid w:val="00AF1D46"/>
    <w:rsid w:val="00AF3F0B"/>
    <w:rsid w:val="00B01F4A"/>
    <w:rsid w:val="00B02413"/>
    <w:rsid w:val="00B04A9D"/>
    <w:rsid w:val="00B04C87"/>
    <w:rsid w:val="00B05781"/>
    <w:rsid w:val="00B069F9"/>
    <w:rsid w:val="00B1232A"/>
    <w:rsid w:val="00B14D69"/>
    <w:rsid w:val="00B20149"/>
    <w:rsid w:val="00B21AED"/>
    <w:rsid w:val="00B24709"/>
    <w:rsid w:val="00B303C7"/>
    <w:rsid w:val="00B40C2B"/>
    <w:rsid w:val="00B41A46"/>
    <w:rsid w:val="00B44EA0"/>
    <w:rsid w:val="00B4514C"/>
    <w:rsid w:val="00B47256"/>
    <w:rsid w:val="00B4793E"/>
    <w:rsid w:val="00B62286"/>
    <w:rsid w:val="00B67E83"/>
    <w:rsid w:val="00B70089"/>
    <w:rsid w:val="00B73330"/>
    <w:rsid w:val="00B74804"/>
    <w:rsid w:val="00B74B72"/>
    <w:rsid w:val="00B76B26"/>
    <w:rsid w:val="00B81BAF"/>
    <w:rsid w:val="00B81C22"/>
    <w:rsid w:val="00B857C0"/>
    <w:rsid w:val="00B858E1"/>
    <w:rsid w:val="00B86C04"/>
    <w:rsid w:val="00B86F1B"/>
    <w:rsid w:val="00B92271"/>
    <w:rsid w:val="00B96A20"/>
    <w:rsid w:val="00B96A69"/>
    <w:rsid w:val="00BA0948"/>
    <w:rsid w:val="00BB036D"/>
    <w:rsid w:val="00BB1FB6"/>
    <w:rsid w:val="00BC1F27"/>
    <w:rsid w:val="00BC7568"/>
    <w:rsid w:val="00BD228E"/>
    <w:rsid w:val="00BD3DE1"/>
    <w:rsid w:val="00BD783A"/>
    <w:rsid w:val="00BD7E5E"/>
    <w:rsid w:val="00BE1BF4"/>
    <w:rsid w:val="00BE7ADB"/>
    <w:rsid w:val="00BF1034"/>
    <w:rsid w:val="00BF51C7"/>
    <w:rsid w:val="00BF7F52"/>
    <w:rsid w:val="00BF7F9E"/>
    <w:rsid w:val="00C057B1"/>
    <w:rsid w:val="00C05CBC"/>
    <w:rsid w:val="00C061AD"/>
    <w:rsid w:val="00C06AAC"/>
    <w:rsid w:val="00C1219C"/>
    <w:rsid w:val="00C129DC"/>
    <w:rsid w:val="00C142B5"/>
    <w:rsid w:val="00C2046C"/>
    <w:rsid w:val="00C31C7B"/>
    <w:rsid w:val="00C37724"/>
    <w:rsid w:val="00C424FA"/>
    <w:rsid w:val="00C443E3"/>
    <w:rsid w:val="00C44CC7"/>
    <w:rsid w:val="00C47714"/>
    <w:rsid w:val="00C47EBA"/>
    <w:rsid w:val="00C519DB"/>
    <w:rsid w:val="00C526E2"/>
    <w:rsid w:val="00C53BD4"/>
    <w:rsid w:val="00C55800"/>
    <w:rsid w:val="00C60E55"/>
    <w:rsid w:val="00C62E4A"/>
    <w:rsid w:val="00C643E7"/>
    <w:rsid w:val="00C679A4"/>
    <w:rsid w:val="00C76E13"/>
    <w:rsid w:val="00C77527"/>
    <w:rsid w:val="00C8012A"/>
    <w:rsid w:val="00C863FB"/>
    <w:rsid w:val="00C87471"/>
    <w:rsid w:val="00C97778"/>
    <w:rsid w:val="00C97D4D"/>
    <w:rsid w:val="00CA37F1"/>
    <w:rsid w:val="00CA407F"/>
    <w:rsid w:val="00CA676F"/>
    <w:rsid w:val="00CA729E"/>
    <w:rsid w:val="00CB2DBF"/>
    <w:rsid w:val="00CB5E31"/>
    <w:rsid w:val="00CD1681"/>
    <w:rsid w:val="00CD59A0"/>
    <w:rsid w:val="00CD72B5"/>
    <w:rsid w:val="00CE13FF"/>
    <w:rsid w:val="00CF4BFF"/>
    <w:rsid w:val="00CF5BEB"/>
    <w:rsid w:val="00D059EF"/>
    <w:rsid w:val="00D12375"/>
    <w:rsid w:val="00D17D70"/>
    <w:rsid w:val="00D205F9"/>
    <w:rsid w:val="00D335E6"/>
    <w:rsid w:val="00D35275"/>
    <w:rsid w:val="00D40AE6"/>
    <w:rsid w:val="00D43EA9"/>
    <w:rsid w:val="00D44676"/>
    <w:rsid w:val="00D446FE"/>
    <w:rsid w:val="00D44E4B"/>
    <w:rsid w:val="00D459E1"/>
    <w:rsid w:val="00D468FE"/>
    <w:rsid w:val="00D470AC"/>
    <w:rsid w:val="00D4755C"/>
    <w:rsid w:val="00D5144F"/>
    <w:rsid w:val="00D53BAF"/>
    <w:rsid w:val="00D610D7"/>
    <w:rsid w:val="00D626C3"/>
    <w:rsid w:val="00D63D29"/>
    <w:rsid w:val="00D71A65"/>
    <w:rsid w:val="00D73814"/>
    <w:rsid w:val="00D75E1F"/>
    <w:rsid w:val="00D76597"/>
    <w:rsid w:val="00D832E0"/>
    <w:rsid w:val="00D873AE"/>
    <w:rsid w:val="00D902F7"/>
    <w:rsid w:val="00D90B64"/>
    <w:rsid w:val="00D930AE"/>
    <w:rsid w:val="00D96C4F"/>
    <w:rsid w:val="00D97681"/>
    <w:rsid w:val="00DA1FAB"/>
    <w:rsid w:val="00DA3FB1"/>
    <w:rsid w:val="00DA465B"/>
    <w:rsid w:val="00DA504C"/>
    <w:rsid w:val="00DA50D0"/>
    <w:rsid w:val="00DA58FB"/>
    <w:rsid w:val="00DB6FAC"/>
    <w:rsid w:val="00DC05CB"/>
    <w:rsid w:val="00DC16F7"/>
    <w:rsid w:val="00DC1FED"/>
    <w:rsid w:val="00DC71ED"/>
    <w:rsid w:val="00DC7426"/>
    <w:rsid w:val="00DC7673"/>
    <w:rsid w:val="00DD10A9"/>
    <w:rsid w:val="00DD1E6A"/>
    <w:rsid w:val="00DD35C7"/>
    <w:rsid w:val="00DD4AEF"/>
    <w:rsid w:val="00DD5BB1"/>
    <w:rsid w:val="00DE0E77"/>
    <w:rsid w:val="00DF0DF8"/>
    <w:rsid w:val="00DF0EB7"/>
    <w:rsid w:val="00DF65BB"/>
    <w:rsid w:val="00DF782D"/>
    <w:rsid w:val="00E01A60"/>
    <w:rsid w:val="00E01BF0"/>
    <w:rsid w:val="00E0228E"/>
    <w:rsid w:val="00E06892"/>
    <w:rsid w:val="00E071CF"/>
    <w:rsid w:val="00E103A4"/>
    <w:rsid w:val="00E1486E"/>
    <w:rsid w:val="00E261F4"/>
    <w:rsid w:val="00E26252"/>
    <w:rsid w:val="00E3084F"/>
    <w:rsid w:val="00E310F8"/>
    <w:rsid w:val="00E3414B"/>
    <w:rsid w:val="00E36E76"/>
    <w:rsid w:val="00E4067D"/>
    <w:rsid w:val="00E439FF"/>
    <w:rsid w:val="00E457D8"/>
    <w:rsid w:val="00E656F1"/>
    <w:rsid w:val="00E6687D"/>
    <w:rsid w:val="00E72404"/>
    <w:rsid w:val="00E73660"/>
    <w:rsid w:val="00E765B6"/>
    <w:rsid w:val="00E81ABE"/>
    <w:rsid w:val="00E81AE6"/>
    <w:rsid w:val="00E85014"/>
    <w:rsid w:val="00E938BC"/>
    <w:rsid w:val="00EA0313"/>
    <w:rsid w:val="00EA7AC0"/>
    <w:rsid w:val="00EB2135"/>
    <w:rsid w:val="00EB518E"/>
    <w:rsid w:val="00EB5843"/>
    <w:rsid w:val="00EB72D2"/>
    <w:rsid w:val="00EC0C84"/>
    <w:rsid w:val="00EC5F13"/>
    <w:rsid w:val="00ED0207"/>
    <w:rsid w:val="00ED2BD1"/>
    <w:rsid w:val="00ED47C0"/>
    <w:rsid w:val="00ED4D0E"/>
    <w:rsid w:val="00ED7F32"/>
    <w:rsid w:val="00EE69A6"/>
    <w:rsid w:val="00EF0489"/>
    <w:rsid w:val="00EF2E93"/>
    <w:rsid w:val="00EF5DE8"/>
    <w:rsid w:val="00EF67DA"/>
    <w:rsid w:val="00F011FB"/>
    <w:rsid w:val="00F03CAD"/>
    <w:rsid w:val="00F041F3"/>
    <w:rsid w:val="00F04A4E"/>
    <w:rsid w:val="00F157F0"/>
    <w:rsid w:val="00F208D0"/>
    <w:rsid w:val="00F24938"/>
    <w:rsid w:val="00F255EA"/>
    <w:rsid w:val="00F27603"/>
    <w:rsid w:val="00F3492C"/>
    <w:rsid w:val="00F3554C"/>
    <w:rsid w:val="00F3654E"/>
    <w:rsid w:val="00F41411"/>
    <w:rsid w:val="00F44FD5"/>
    <w:rsid w:val="00F45837"/>
    <w:rsid w:val="00F458B9"/>
    <w:rsid w:val="00F5069A"/>
    <w:rsid w:val="00F5187A"/>
    <w:rsid w:val="00F55283"/>
    <w:rsid w:val="00F606F4"/>
    <w:rsid w:val="00F61A46"/>
    <w:rsid w:val="00F62898"/>
    <w:rsid w:val="00F671D1"/>
    <w:rsid w:val="00F67FA1"/>
    <w:rsid w:val="00F71630"/>
    <w:rsid w:val="00F7318D"/>
    <w:rsid w:val="00F73F8A"/>
    <w:rsid w:val="00F810B0"/>
    <w:rsid w:val="00F90C4D"/>
    <w:rsid w:val="00F94E5C"/>
    <w:rsid w:val="00F95B41"/>
    <w:rsid w:val="00F966EB"/>
    <w:rsid w:val="00F97981"/>
    <w:rsid w:val="00FA5C11"/>
    <w:rsid w:val="00FA5DC7"/>
    <w:rsid w:val="00FB0E66"/>
    <w:rsid w:val="00FB2DDB"/>
    <w:rsid w:val="00FB580E"/>
    <w:rsid w:val="00FB5C68"/>
    <w:rsid w:val="00FB61DD"/>
    <w:rsid w:val="00FC11D8"/>
    <w:rsid w:val="00FD6729"/>
    <w:rsid w:val="00FE7F06"/>
    <w:rsid w:val="00FF0328"/>
    <w:rsid w:val="00FF2D9A"/>
    <w:rsid w:val="00FF3DCB"/>
    <w:rsid w:val="00FF6B44"/>
    <w:rsid w:val="00FF7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1AF39159"/>
  <w15:docId w15:val="{50254626-5C30-42A2-92D5-3BAEB11F1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9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5702"/>
    <w:pPr>
      <w:spacing w:after="200" w:line="276" w:lineRule="auto"/>
    </w:pPr>
    <w:rPr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locked/>
    <w:rsid w:val="00961951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uiPriority w:val="99"/>
    <w:rsid w:val="0044095F"/>
    <w:rPr>
      <w:rFonts w:cs="Times New Roman"/>
      <w:color w:val="0000FF"/>
      <w:u w:val="single"/>
    </w:rPr>
  </w:style>
  <w:style w:type="paragraph" w:styleId="Cabealho">
    <w:name w:val="header"/>
    <w:basedOn w:val="Normal"/>
    <w:link w:val="CabealhoChar"/>
    <w:uiPriority w:val="99"/>
    <w:rsid w:val="0044095F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locked/>
    <w:rsid w:val="0044095F"/>
    <w:rPr>
      <w:rFonts w:cs="Times New Roman"/>
    </w:rPr>
  </w:style>
  <w:style w:type="paragraph" w:styleId="Rodap">
    <w:name w:val="footer"/>
    <w:basedOn w:val="Normal"/>
    <w:link w:val="RodapChar"/>
    <w:uiPriority w:val="99"/>
    <w:rsid w:val="0044095F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uiPriority w:val="99"/>
    <w:locked/>
    <w:rsid w:val="0044095F"/>
    <w:rPr>
      <w:rFonts w:cs="Times New Roman"/>
    </w:rPr>
  </w:style>
  <w:style w:type="paragraph" w:styleId="Textodebalo">
    <w:name w:val="Balloon Text"/>
    <w:basedOn w:val="Normal"/>
    <w:link w:val="TextodebaloChar"/>
    <w:uiPriority w:val="99"/>
    <w:semiHidden/>
    <w:rsid w:val="002744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locked/>
    <w:rsid w:val="00274439"/>
    <w:rPr>
      <w:rFonts w:ascii="Tahoma" w:hAnsi="Tahoma" w:cs="Tahoma"/>
      <w:sz w:val="16"/>
      <w:szCs w:val="16"/>
    </w:rPr>
  </w:style>
  <w:style w:type="paragraph" w:styleId="Textodenotadefim">
    <w:name w:val="endnote text"/>
    <w:basedOn w:val="Normal"/>
    <w:link w:val="TextodenotadefimChar"/>
    <w:uiPriority w:val="99"/>
    <w:semiHidden/>
    <w:rsid w:val="007E49B1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link w:val="Textodenotadefim"/>
    <w:uiPriority w:val="99"/>
    <w:semiHidden/>
    <w:locked/>
    <w:rsid w:val="007E49B1"/>
    <w:rPr>
      <w:rFonts w:cs="Times New Roman"/>
      <w:sz w:val="20"/>
      <w:szCs w:val="20"/>
    </w:rPr>
  </w:style>
  <w:style w:type="character" w:styleId="Refdenotadefim">
    <w:name w:val="endnote reference"/>
    <w:uiPriority w:val="99"/>
    <w:semiHidden/>
    <w:rsid w:val="007E49B1"/>
    <w:rPr>
      <w:rFonts w:cs="Times New Roman"/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rsid w:val="007E49B1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link w:val="Textodenotaderodap"/>
    <w:uiPriority w:val="99"/>
    <w:semiHidden/>
    <w:locked/>
    <w:rsid w:val="007E49B1"/>
    <w:rPr>
      <w:rFonts w:cs="Times New Roman"/>
      <w:sz w:val="20"/>
      <w:szCs w:val="20"/>
    </w:rPr>
  </w:style>
  <w:style w:type="character" w:styleId="Refdenotaderodap">
    <w:name w:val="footnote reference"/>
    <w:uiPriority w:val="99"/>
    <w:semiHidden/>
    <w:rsid w:val="007E49B1"/>
    <w:rPr>
      <w:rFonts w:cs="Times New Roman"/>
      <w:vertAlign w:val="superscript"/>
    </w:rPr>
  </w:style>
  <w:style w:type="paragraph" w:styleId="PargrafodaLista">
    <w:name w:val="List Paragraph"/>
    <w:basedOn w:val="Normal"/>
    <w:uiPriority w:val="99"/>
    <w:qFormat/>
    <w:rsid w:val="00996FBE"/>
    <w:pPr>
      <w:ind w:left="720"/>
      <w:contextualSpacing/>
    </w:pPr>
  </w:style>
  <w:style w:type="character" w:styleId="Refdecomentrio">
    <w:name w:val="annotation reference"/>
    <w:uiPriority w:val="99"/>
    <w:semiHidden/>
    <w:rsid w:val="001B6F6E"/>
    <w:rPr>
      <w:rFonts w:cs="Times New Roman"/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rsid w:val="001B6F6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link w:val="Textodecomentrio"/>
    <w:uiPriority w:val="99"/>
    <w:semiHidden/>
    <w:locked/>
    <w:rsid w:val="001B6F6E"/>
    <w:rPr>
      <w:rFonts w:cs="Times New Roman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1B6F6E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locked/>
    <w:rsid w:val="001B6F6E"/>
    <w:rPr>
      <w:rFonts w:cs="Times New Roman"/>
      <w:b/>
      <w:bCs/>
      <w:sz w:val="20"/>
      <w:szCs w:val="20"/>
    </w:rPr>
  </w:style>
  <w:style w:type="table" w:styleId="Tabelacomgrade">
    <w:name w:val="Table Grid"/>
    <w:basedOn w:val="Tabelanormal"/>
    <w:uiPriority w:val="99"/>
    <w:rsid w:val="004214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uiPriority w:val="99"/>
    <w:rsid w:val="00AF1D46"/>
    <w:rPr>
      <w:rFonts w:cs="Times New Roman"/>
    </w:rPr>
  </w:style>
  <w:style w:type="character" w:styleId="MenoPendente">
    <w:name w:val="Unresolved Mention"/>
    <w:uiPriority w:val="99"/>
    <w:semiHidden/>
    <w:unhideWhenUsed/>
    <w:rsid w:val="00D446FE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961951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styleId="Forte">
    <w:name w:val="Strong"/>
    <w:basedOn w:val="Fontepargpadro"/>
    <w:uiPriority w:val="22"/>
    <w:qFormat/>
    <w:locked/>
    <w:rsid w:val="00961951"/>
    <w:rPr>
      <w:b/>
      <w:bCs/>
    </w:rPr>
  </w:style>
  <w:style w:type="paragraph" w:styleId="NormalWeb">
    <w:name w:val="Normal (Web)"/>
    <w:basedOn w:val="Normal"/>
    <w:uiPriority w:val="99"/>
    <w:unhideWhenUsed/>
    <w:rsid w:val="00961951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HiperlinkVisitado">
    <w:name w:val="FollowedHyperlink"/>
    <w:basedOn w:val="Fontepargpadro"/>
    <w:uiPriority w:val="99"/>
    <w:semiHidden/>
    <w:unhideWhenUsed/>
    <w:rsid w:val="00F61A46"/>
    <w:rPr>
      <w:color w:val="800080" w:themeColor="followed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31694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8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2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439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ngineeringvillage.com/search/thesaurus.url?database=1" TargetMode="External"/><Relationship Id="rId3" Type="http://schemas.openxmlformats.org/officeDocument/2006/relationships/hyperlink" Target="https://www.embrapa.br/manual-de-editoracao/nomenclatura-cientifica/nomes-cientficos" TargetMode="External"/><Relationship Id="rId7" Type="http://schemas.openxmlformats.org/officeDocument/2006/relationships/hyperlink" Target="https://authorities.loc.gov/cgi-bin/Pwebrecon.cgi?DB=local&amp;PAGE=First" TargetMode="External"/><Relationship Id="rId2" Type="http://schemas.openxmlformats.org/officeDocument/2006/relationships/hyperlink" Target="http://www.itapeva.unesp.br/Home/Biblioteca/paginacao.pdf" TargetMode="External"/><Relationship Id="rId1" Type="http://schemas.openxmlformats.org/officeDocument/2006/relationships/hyperlink" Target="https://www.embrapa.br/manual-de-editoracao/nomenclatura-cientifica/nomes-cientficos" TargetMode="External"/><Relationship Id="rId6" Type="http://schemas.openxmlformats.org/officeDocument/2006/relationships/hyperlink" Target="http://www.bn.gov.br/explore/catalogos" TargetMode="External"/><Relationship Id="rId11" Type="http://schemas.openxmlformats.org/officeDocument/2006/relationships/hyperlink" Target="https://www.itapeva.unesp.br/" TargetMode="External"/><Relationship Id="rId5" Type="http://schemas.openxmlformats.org/officeDocument/2006/relationships/hyperlink" Target="http://www.sibi.usp.br/produtos/vocabulario-controlado-usp/" TargetMode="External"/><Relationship Id="rId10" Type="http://schemas.openxmlformats.org/officeDocument/2006/relationships/hyperlink" Target="https://www2.unesp.br/portal" TargetMode="External"/><Relationship Id="rId4" Type="http://schemas.openxmlformats.org/officeDocument/2006/relationships/hyperlink" Target="https://www.biblioteca.unesp.br/tesauro/vocab/index.php" TargetMode="External"/><Relationship Id="rId9" Type="http://schemas.openxmlformats.org/officeDocument/2006/relationships/hyperlink" Target="http://aims.fao.org/standards/agrovoc/functionalities/search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hyperlink" Target="http://www.itapeva.unesp.br/" TargetMode="External"/><Relationship Id="rId18" Type="http://schemas.openxmlformats.org/officeDocument/2006/relationships/hyperlink" Target="http://www.teses.usp.br/teses/disponiveis/88/88131/tde-28022007-105842/pt-br.php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microsoft.com/office/2016/09/relationships/commentsIds" Target="commentsIds.xml"/><Relationship Id="rId19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dor\Desktop\tcc\Modelo%20Word%20para%20TCC%202014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CC564C-A7CF-4295-B56D-3FAA8E55B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 Word para TCC 2014</Template>
  <TotalTime>581</TotalTime>
  <Pages>23</Pages>
  <Words>1945</Words>
  <Characters>10504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modelo de trabalho pronto 2013</vt:lpstr>
    </vt:vector>
  </TitlesOfParts>
  <Company>Hewlett-Packard Company</Company>
  <LinksUpToDate>false</LinksUpToDate>
  <CharactersWithSpaces>12425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modelo de trabalho pronto 2013</dc:title>
  <dc:subject/>
  <dc:creator>Administrador</dc:creator>
  <cp:keywords/>
  <dc:description/>
  <cp:lastModifiedBy>Aleson</cp:lastModifiedBy>
  <cp:revision>139</cp:revision>
  <cp:lastPrinted>2018-11-29T12:56:00Z</cp:lastPrinted>
  <dcterms:created xsi:type="dcterms:W3CDTF">2019-04-12T20:13:00Z</dcterms:created>
  <dcterms:modified xsi:type="dcterms:W3CDTF">2019-05-31T19:51:00Z</dcterms:modified>
</cp:coreProperties>
</file>